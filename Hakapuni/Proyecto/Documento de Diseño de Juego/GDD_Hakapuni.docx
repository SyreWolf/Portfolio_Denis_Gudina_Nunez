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3013866"/>
        <w:docPartObj>
          <w:docPartGallery w:val="Cover Pages"/>
          <w:docPartUnique/>
        </w:docPartObj>
      </w:sdtPr>
      <w:sdtEndPr/>
      <w:sdtContent>
        <w:p w14:paraId="71E5C870" w14:textId="77777777" w:rsidR="00420087" w:rsidRDefault="00420087">
          <w:r>
            <w:rPr>
              <w:noProof/>
              <w:lang w:eastAsia="es-ES"/>
            </w:rPr>
            <mc:AlternateContent>
              <mc:Choice Requires="wps">
                <w:drawing>
                  <wp:anchor distT="0" distB="0" distL="114300" distR="114300" simplePos="0" relativeHeight="251659264" behindDoc="0" locked="0" layoutInCell="1" allowOverlap="1" wp14:anchorId="3F96CD4D" wp14:editId="174ED1F3">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463E4C9A" w14:textId="05E08171" w:rsidR="000B3F27" w:rsidRDefault="000B3F27">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0B3F27" w:rsidRDefault="000B3F27">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14:paraId="23E7A727" w14:textId="7DC408C9" w:rsidR="000B3F27" w:rsidRDefault="000B3F27">
                                    <w:pPr>
                                      <w:spacing w:before="240"/>
                                      <w:ind w:left="1008"/>
                                      <w:jc w:val="right"/>
                                      <w:rPr>
                                        <w:color w:val="FFFFFF" w:themeColor="background1"/>
                                      </w:rPr>
                                    </w:pPr>
                                    <w:r>
                                      <w:rPr>
                                        <w:color w:val="FFFFFF" w:themeColor="background1"/>
                                        <w:sz w:val="21"/>
                                        <w:szCs w:val="21"/>
                                      </w:rPr>
                                      <w:t>Conceptos y base del diseño de juego</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F96CD4D"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f07f09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463E4C9A" w14:textId="05E08171" w:rsidR="000B3F27" w:rsidRDefault="000B3F27">
                              <w:pPr>
                                <w:pStyle w:val="Ttulo"/>
                                <w:jc w:val="right"/>
                                <w:rPr>
                                  <w:caps/>
                                  <w:color w:val="FFFFFF" w:themeColor="background1"/>
                                  <w:sz w:val="80"/>
                                  <w:szCs w:val="80"/>
                                </w:rPr>
                              </w:pPr>
                              <w:r>
                                <w:rPr>
                                  <w:caps/>
                                  <w:color w:val="FFFFFF" w:themeColor="background1"/>
                                  <w:sz w:val="80"/>
                                  <w:szCs w:val="80"/>
                                </w:rPr>
                                <w:t>HAKAPUNI</w:t>
                              </w:r>
                            </w:p>
                          </w:sdtContent>
                        </w:sdt>
                        <w:p w14:paraId="5F0D7FAB" w14:textId="77777777" w:rsidR="000B3F27" w:rsidRDefault="000B3F27">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14:paraId="23E7A727" w14:textId="7DC408C9" w:rsidR="000B3F27" w:rsidRDefault="000B3F27">
                              <w:pPr>
                                <w:spacing w:before="240"/>
                                <w:ind w:left="1008"/>
                                <w:jc w:val="right"/>
                                <w:rPr>
                                  <w:color w:val="FFFFFF" w:themeColor="background1"/>
                                </w:rPr>
                              </w:pPr>
                              <w:r>
                                <w:rPr>
                                  <w:color w:val="FFFFFF" w:themeColor="background1"/>
                                  <w:sz w:val="21"/>
                                  <w:szCs w:val="21"/>
                                </w:rPr>
                                <w:t>Conceptos y base del diseño de juego</w:t>
                              </w:r>
                            </w:p>
                          </w:sdtContent>
                        </w:sdt>
                      </w:txbxContent>
                    </v:textbox>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45D91BFD" wp14:editId="3513820B">
                    <wp:simplePos x="0" y="0"/>
                    <mc:AlternateContent>
                      <mc:Choice Requires="wp14">
                        <wp:positionH relativeFrom="page">
                          <wp14:pctPosHOffset>73000</wp14:pctPosHOffset>
                        </wp:positionH>
                      </mc:Choice>
                      <mc:Fallback>
                        <wp:positionH relativeFrom="page">
                          <wp:posOffset>5519420</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482A928" w14:textId="77777777" w:rsidR="000B3F27" w:rsidRDefault="000B3F27">
                                    <w:pPr>
                                      <w:pStyle w:val="Subttulo"/>
                                      <w:rPr>
                                        <w:rFonts w:cstheme="minorBidi"/>
                                        <w:color w:val="FFFFFF" w:themeColor="background1"/>
                                      </w:rPr>
                                    </w:pPr>
                                    <w:r>
                                      <w:rPr>
                                        <w:rFonts w:cstheme="minorBidi"/>
                                        <w:color w:val="FFFFFF" w:themeColor="background1"/>
                                      </w:rPr>
                                      <w:t>Documento de diseño de juego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5D91BFD"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323232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0482A928" w14:textId="77777777" w:rsidR="000B3F27" w:rsidRDefault="000B3F27">
                              <w:pPr>
                                <w:pStyle w:val="Subttulo"/>
                                <w:rPr>
                                  <w:rFonts w:cstheme="minorBidi"/>
                                  <w:color w:val="FFFFFF" w:themeColor="background1"/>
                                </w:rPr>
                              </w:pPr>
                              <w:r>
                                <w:rPr>
                                  <w:rFonts w:cstheme="minorBidi"/>
                                  <w:color w:val="FFFFFF" w:themeColor="background1"/>
                                </w:rPr>
                                <w:t>Documento de diseño de juego</w:t>
                              </w:r>
                            </w:p>
                          </w:sdtContent>
                        </w:sdt>
                      </w:txbxContent>
                    </v:textbox>
                    <w10:wrap anchorx="page" anchory="page"/>
                  </v:rect>
                </w:pict>
              </mc:Fallback>
            </mc:AlternateContent>
          </w:r>
        </w:p>
        <w:p w14:paraId="17475B50" w14:textId="77777777" w:rsidR="00420087" w:rsidRDefault="00420087"/>
        <w:p w14:paraId="2786D1D3" w14:textId="77777777" w:rsidR="00420087" w:rsidRDefault="00420087">
          <w:pPr>
            <w:rPr>
              <w:rFonts w:asciiTheme="majorHAnsi" w:eastAsiaTheme="majorEastAsia" w:hAnsiTheme="majorHAnsi" w:cstheme="majorBidi"/>
              <w:sz w:val="56"/>
              <w:szCs w:val="56"/>
            </w:rPr>
          </w:pPr>
          <w:r>
            <w:br w:type="page"/>
          </w:r>
        </w:p>
      </w:sdtContent>
    </w:sdt>
    <w:sdt>
      <w:sdtPr>
        <w:rPr>
          <w:rFonts w:asciiTheme="minorHAnsi" w:eastAsiaTheme="minorHAnsi" w:hAnsiTheme="minorHAnsi" w:cstheme="minorBidi"/>
          <w:b w:val="0"/>
          <w:bCs w:val="0"/>
          <w:smallCaps w:val="0"/>
          <w:sz w:val="22"/>
          <w:szCs w:val="22"/>
          <w:lang w:eastAsia="en-US"/>
        </w:rPr>
        <w:id w:val="-679578658"/>
        <w:docPartObj>
          <w:docPartGallery w:val="Table of Contents"/>
          <w:docPartUnique/>
        </w:docPartObj>
      </w:sdtPr>
      <w:sdtEndPr>
        <w:rPr>
          <w:rFonts w:eastAsiaTheme="minorEastAsia"/>
          <w:sz w:val="16"/>
          <w:szCs w:val="16"/>
          <w:lang w:eastAsia="ja-JP"/>
        </w:rPr>
      </w:sdtEndPr>
      <w:sdtContent>
        <w:p w14:paraId="7A2C433F" w14:textId="77777777" w:rsidR="00420087" w:rsidRPr="00E96CBA" w:rsidRDefault="00420087" w:rsidP="00420087">
          <w:pPr>
            <w:pStyle w:val="TtuloTDC"/>
            <w:rPr>
              <w:rStyle w:val="Ttulo1Car"/>
              <w:b/>
            </w:rPr>
          </w:pPr>
          <w:r w:rsidRPr="00E96CBA">
            <w:rPr>
              <w:rStyle w:val="Ttulo1Car"/>
              <w:b/>
            </w:rPr>
            <w:t>Contenido</w:t>
          </w:r>
        </w:p>
        <w:p w14:paraId="638A4C5F" w14:textId="51F191B0" w:rsidR="001C3F3D" w:rsidRPr="001C3F3D" w:rsidRDefault="00420087">
          <w:pPr>
            <w:pStyle w:val="TDC1"/>
            <w:tabs>
              <w:tab w:val="right" w:leader="dot" w:pos="9017"/>
            </w:tabs>
            <w:rPr>
              <w:rFonts w:eastAsiaTheme="minorEastAsia"/>
              <w:noProof/>
              <w:sz w:val="16"/>
              <w:szCs w:val="16"/>
              <w:lang w:eastAsia="es-ES"/>
            </w:rPr>
          </w:pPr>
          <w:r w:rsidRPr="001C3F3D">
            <w:rPr>
              <w:sz w:val="16"/>
              <w:szCs w:val="16"/>
            </w:rPr>
            <w:fldChar w:fldCharType="begin"/>
          </w:r>
          <w:r w:rsidRPr="001C3F3D">
            <w:rPr>
              <w:sz w:val="16"/>
              <w:szCs w:val="16"/>
            </w:rPr>
            <w:instrText xml:space="preserve"> TOC \o "1-3" \h \z \u </w:instrText>
          </w:r>
          <w:r w:rsidRPr="001C3F3D">
            <w:rPr>
              <w:sz w:val="16"/>
              <w:szCs w:val="16"/>
            </w:rPr>
            <w:fldChar w:fldCharType="separate"/>
          </w:r>
          <w:hyperlink w:anchor="_Toc31654023" w:history="1">
            <w:r w:rsidR="001C3F3D" w:rsidRPr="001C3F3D">
              <w:rPr>
                <w:rStyle w:val="Hipervnculo"/>
                <w:noProof/>
                <w:sz w:val="16"/>
                <w:szCs w:val="16"/>
              </w:rPr>
              <w:t>CONCEPTO GENERAL DEL JUEGO</w:t>
            </w:r>
            <w:r w:rsidR="001C3F3D" w:rsidRPr="001C3F3D">
              <w:rPr>
                <w:noProof/>
                <w:webHidden/>
                <w:sz w:val="16"/>
                <w:szCs w:val="16"/>
              </w:rPr>
              <w:tab/>
            </w:r>
            <w:r w:rsidR="001C3F3D" w:rsidRPr="001C3F3D">
              <w:rPr>
                <w:noProof/>
                <w:webHidden/>
                <w:sz w:val="16"/>
                <w:szCs w:val="16"/>
              </w:rPr>
              <w:fldChar w:fldCharType="begin"/>
            </w:r>
            <w:r w:rsidR="001C3F3D" w:rsidRPr="001C3F3D">
              <w:rPr>
                <w:noProof/>
                <w:webHidden/>
                <w:sz w:val="16"/>
                <w:szCs w:val="16"/>
              </w:rPr>
              <w:instrText xml:space="preserve"> PAGEREF _Toc31654023 \h </w:instrText>
            </w:r>
            <w:r w:rsidR="001C3F3D" w:rsidRPr="001C3F3D">
              <w:rPr>
                <w:noProof/>
                <w:webHidden/>
                <w:sz w:val="16"/>
                <w:szCs w:val="16"/>
              </w:rPr>
            </w:r>
            <w:r w:rsidR="001C3F3D" w:rsidRPr="001C3F3D">
              <w:rPr>
                <w:noProof/>
                <w:webHidden/>
                <w:sz w:val="16"/>
                <w:szCs w:val="16"/>
              </w:rPr>
              <w:fldChar w:fldCharType="separate"/>
            </w:r>
            <w:r w:rsidR="00D8248D">
              <w:rPr>
                <w:noProof/>
                <w:webHidden/>
                <w:sz w:val="16"/>
                <w:szCs w:val="16"/>
              </w:rPr>
              <w:t>3</w:t>
            </w:r>
            <w:r w:rsidR="001C3F3D" w:rsidRPr="001C3F3D">
              <w:rPr>
                <w:noProof/>
                <w:webHidden/>
                <w:sz w:val="16"/>
                <w:szCs w:val="16"/>
              </w:rPr>
              <w:fldChar w:fldCharType="end"/>
            </w:r>
          </w:hyperlink>
        </w:p>
        <w:p w14:paraId="4BA0B7AC" w14:textId="305F90CF" w:rsidR="001C3F3D" w:rsidRPr="001C3F3D" w:rsidRDefault="001C3F3D">
          <w:pPr>
            <w:pStyle w:val="TDC3"/>
            <w:tabs>
              <w:tab w:val="right" w:leader="dot" w:pos="9017"/>
            </w:tabs>
            <w:rPr>
              <w:noProof/>
              <w:sz w:val="16"/>
              <w:szCs w:val="16"/>
              <w:lang w:eastAsia="es-ES"/>
            </w:rPr>
          </w:pPr>
          <w:hyperlink w:anchor="_Toc31654024" w:history="1">
            <w:r w:rsidRPr="001C3F3D">
              <w:rPr>
                <w:rStyle w:val="Hipervnculo"/>
                <w:noProof/>
                <w:sz w:val="16"/>
                <w:szCs w:val="16"/>
              </w:rPr>
              <w:t>TÍTULO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_Toc31654024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p>
        <w:p w14:paraId="6FB30F2F" w14:textId="730C1FD9" w:rsidR="001C3F3D" w:rsidRPr="001C3F3D" w:rsidRDefault="001C3F3D">
          <w:pPr>
            <w:pStyle w:val="TDC3"/>
            <w:tabs>
              <w:tab w:val="right" w:leader="dot" w:pos="9017"/>
            </w:tabs>
            <w:rPr>
              <w:noProof/>
              <w:sz w:val="16"/>
              <w:szCs w:val="16"/>
              <w:lang w:eastAsia="es-ES"/>
            </w:rPr>
          </w:pPr>
          <w:hyperlink w:anchor="_Toc31654025" w:history="1">
            <w:r w:rsidRPr="001C3F3D">
              <w:rPr>
                <w:rStyle w:val="Hipervnculo"/>
                <w:noProof/>
                <w:sz w:val="16"/>
                <w:szCs w:val="16"/>
              </w:rPr>
              <w:t>ESTUDIO Y DESARROLLADORES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_Toc31654025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p>
        <w:p w14:paraId="435A65C6" w14:textId="23FC3B9C" w:rsidR="001C3F3D" w:rsidRPr="001C3F3D" w:rsidRDefault="001C3F3D">
          <w:pPr>
            <w:pStyle w:val="TDC3"/>
            <w:tabs>
              <w:tab w:val="right" w:leader="dot" w:pos="9017"/>
            </w:tabs>
            <w:rPr>
              <w:noProof/>
              <w:sz w:val="16"/>
              <w:szCs w:val="16"/>
              <w:lang w:eastAsia="es-ES"/>
            </w:rPr>
          </w:pPr>
          <w:hyperlink w:anchor="_Toc31654026" w:history="1">
            <w:r w:rsidRPr="001C3F3D">
              <w:rPr>
                <w:rStyle w:val="Hipervnculo"/>
                <w:noProof/>
                <w:sz w:val="16"/>
                <w:szCs w:val="16"/>
              </w:rPr>
              <w:t>PLATAFORMA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_Toc31654026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bookmarkStart w:id="0" w:name="_GoBack"/>
          <w:bookmarkEnd w:id="0"/>
        </w:p>
        <w:p w14:paraId="7DFF45C0" w14:textId="50D02E31" w:rsidR="001C3F3D" w:rsidRPr="001C3F3D" w:rsidRDefault="001C3F3D">
          <w:pPr>
            <w:pStyle w:val="TDC3"/>
            <w:tabs>
              <w:tab w:val="right" w:leader="dot" w:pos="9017"/>
            </w:tabs>
            <w:rPr>
              <w:noProof/>
              <w:sz w:val="16"/>
              <w:szCs w:val="16"/>
              <w:lang w:eastAsia="es-ES"/>
            </w:rPr>
          </w:pPr>
          <w:hyperlink w:anchor="_Toc31654027" w:history="1">
            <w:r w:rsidRPr="001C3F3D">
              <w:rPr>
                <w:rStyle w:val="Hipervnculo"/>
                <w:noProof/>
                <w:sz w:val="16"/>
                <w:szCs w:val="16"/>
              </w:rPr>
              <w:t>SINOPSIS DE JUGABILIDAD Y DISEÑO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_Toc31654027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p>
        <w:p w14:paraId="4523DB60" w14:textId="66EC3E9A" w:rsidR="001C3F3D" w:rsidRPr="001C3F3D" w:rsidRDefault="001C3F3D">
          <w:pPr>
            <w:pStyle w:val="TDC3"/>
            <w:tabs>
              <w:tab w:val="right" w:leader="dot" w:pos="9017"/>
            </w:tabs>
            <w:rPr>
              <w:noProof/>
              <w:sz w:val="16"/>
              <w:szCs w:val="16"/>
              <w:lang w:eastAsia="es-ES"/>
            </w:rPr>
          </w:pPr>
          <w:hyperlink w:anchor="_Toc31654028" w:history="1">
            <w:r w:rsidRPr="001C3F3D">
              <w:rPr>
                <w:rStyle w:val="Hipervnculo"/>
                <w:noProof/>
                <w:sz w:val="16"/>
                <w:szCs w:val="16"/>
              </w:rPr>
              <w:t>CATEGORÍA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_Toc31654028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p>
        <w:p w14:paraId="0BA3B8D6" w14:textId="4CE71B4C" w:rsidR="001C3F3D" w:rsidRPr="001C3F3D" w:rsidRDefault="001C3F3D">
          <w:pPr>
            <w:pStyle w:val="TDC3"/>
            <w:tabs>
              <w:tab w:val="right" w:leader="dot" w:pos="9017"/>
            </w:tabs>
            <w:rPr>
              <w:noProof/>
              <w:sz w:val="16"/>
              <w:szCs w:val="16"/>
              <w:lang w:eastAsia="es-ES"/>
            </w:rPr>
          </w:pPr>
          <w:hyperlink w:anchor="_Toc31654029" w:history="1">
            <w:r w:rsidRPr="001C3F3D">
              <w:rPr>
                <w:rStyle w:val="Hipervnculo"/>
                <w:noProof/>
                <w:sz w:val="16"/>
                <w:szCs w:val="16"/>
              </w:rPr>
              <w:t>MECÁNICA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_Toc31654029 \h </w:instrText>
            </w:r>
            <w:r w:rsidRPr="001C3F3D">
              <w:rPr>
                <w:noProof/>
                <w:webHidden/>
                <w:sz w:val="16"/>
                <w:szCs w:val="16"/>
              </w:rPr>
            </w:r>
            <w:r w:rsidRPr="001C3F3D">
              <w:rPr>
                <w:noProof/>
                <w:webHidden/>
                <w:sz w:val="16"/>
                <w:szCs w:val="16"/>
              </w:rPr>
              <w:fldChar w:fldCharType="separate"/>
            </w:r>
            <w:r w:rsidR="00D8248D">
              <w:rPr>
                <w:noProof/>
                <w:webHidden/>
                <w:sz w:val="16"/>
                <w:szCs w:val="16"/>
              </w:rPr>
              <w:t>3</w:t>
            </w:r>
            <w:r w:rsidRPr="001C3F3D">
              <w:rPr>
                <w:noProof/>
                <w:webHidden/>
                <w:sz w:val="16"/>
                <w:szCs w:val="16"/>
              </w:rPr>
              <w:fldChar w:fldCharType="end"/>
            </w:r>
          </w:hyperlink>
        </w:p>
        <w:p w14:paraId="22F69DBF" w14:textId="3057D538" w:rsidR="001C3F3D" w:rsidRPr="001C3F3D" w:rsidRDefault="001C3F3D">
          <w:pPr>
            <w:pStyle w:val="TDC3"/>
            <w:tabs>
              <w:tab w:val="right" w:leader="dot" w:pos="9017"/>
            </w:tabs>
            <w:rPr>
              <w:noProof/>
              <w:sz w:val="16"/>
              <w:szCs w:val="16"/>
              <w:lang w:eastAsia="es-ES"/>
            </w:rPr>
          </w:pPr>
          <w:hyperlink w:anchor="_Toc31654030" w:history="1">
            <w:r w:rsidRPr="001C3F3D">
              <w:rPr>
                <w:rStyle w:val="Hipervnculo"/>
                <w:noProof/>
                <w:sz w:val="16"/>
                <w:szCs w:val="16"/>
              </w:rPr>
              <w:t>TECNOLOGÍA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_Toc31654030 \h </w:instrText>
            </w:r>
            <w:r w:rsidRPr="001C3F3D">
              <w:rPr>
                <w:noProof/>
                <w:webHidden/>
                <w:sz w:val="16"/>
                <w:szCs w:val="16"/>
              </w:rPr>
            </w:r>
            <w:r w:rsidRPr="001C3F3D">
              <w:rPr>
                <w:noProof/>
                <w:webHidden/>
                <w:sz w:val="16"/>
                <w:szCs w:val="16"/>
              </w:rPr>
              <w:fldChar w:fldCharType="separate"/>
            </w:r>
            <w:r w:rsidR="00D8248D">
              <w:rPr>
                <w:noProof/>
                <w:webHidden/>
                <w:sz w:val="16"/>
                <w:szCs w:val="16"/>
              </w:rPr>
              <w:t>4</w:t>
            </w:r>
            <w:r w:rsidRPr="001C3F3D">
              <w:rPr>
                <w:noProof/>
                <w:webHidden/>
                <w:sz w:val="16"/>
                <w:szCs w:val="16"/>
              </w:rPr>
              <w:fldChar w:fldCharType="end"/>
            </w:r>
          </w:hyperlink>
        </w:p>
        <w:p w14:paraId="6A0E5E1C" w14:textId="4FDACF65" w:rsidR="001C3F3D" w:rsidRPr="001C3F3D" w:rsidRDefault="001C3F3D">
          <w:pPr>
            <w:pStyle w:val="TDC3"/>
            <w:tabs>
              <w:tab w:val="right" w:leader="dot" w:pos="9017"/>
            </w:tabs>
            <w:rPr>
              <w:noProof/>
              <w:sz w:val="16"/>
              <w:szCs w:val="16"/>
              <w:lang w:eastAsia="es-ES"/>
            </w:rPr>
          </w:pPr>
          <w:hyperlink w:anchor="_Toc31654031" w:history="1">
            <w:r w:rsidRPr="001C3F3D">
              <w:rPr>
                <w:rStyle w:val="Hipervnculo"/>
                <w:noProof/>
                <w:sz w:val="16"/>
                <w:szCs w:val="16"/>
              </w:rPr>
              <w:t>PÚBLICO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_Toc31654031 \h </w:instrText>
            </w:r>
            <w:r w:rsidRPr="001C3F3D">
              <w:rPr>
                <w:noProof/>
                <w:webHidden/>
                <w:sz w:val="16"/>
                <w:szCs w:val="16"/>
              </w:rPr>
            </w:r>
            <w:r w:rsidRPr="001C3F3D">
              <w:rPr>
                <w:noProof/>
                <w:webHidden/>
                <w:sz w:val="16"/>
                <w:szCs w:val="16"/>
              </w:rPr>
              <w:fldChar w:fldCharType="separate"/>
            </w:r>
            <w:r w:rsidR="00D8248D">
              <w:rPr>
                <w:noProof/>
                <w:webHidden/>
                <w:sz w:val="16"/>
                <w:szCs w:val="16"/>
              </w:rPr>
              <w:t>4</w:t>
            </w:r>
            <w:r w:rsidRPr="001C3F3D">
              <w:rPr>
                <w:noProof/>
                <w:webHidden/>
                <w:sz w:val="16"/>
                <w:szCs w:val="16"/>
              </w:rPr>
              <w:fldChar w:fldCharType="end"/>
            </w:r>
          </w:hyperlink>
        </w:p>
        <w:p w14:paraId="443D3B14" w14:textId="4A3F26FC" w:rsidR="001C3F3D" w:rsidRPr="001C3F3D" w:rsidRDefault="001C3F3D">
          <w:pPr>
            <w:pStyle w:val="TDC1"/>
            <w:tabs>
              <w:tab w:val="right" w:leader="dot" w:pos="9017"/>
            </w:tabs>
            <w:rPr>
              <w:rFonts w:eastAsiaTheme="minorEastAsia"/>
              <w:noProof/>
              <w:sz w:val="16"/>
              <w:szCs w:val="16"/>
              <w:lang w:eastAsia="es-ES"/>
            </w:rPr>
          </w:pPr>
          <w:hyperlink w:anchor="_Toc31654032" w:history="1">
            <w:r w:rsidRPr="001C3F3D">
              <w:rPr>
                <w:rStyle w:val="Hipervnculo"/>
                <w:noProof/>
                <w:sz w:val="16"/>
                <w:szCs w:val="16"/>
              </w:rPr>
              <w:t>MIEMBROS DEL EQUIPO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_Toc31654032 \h </w:instrText>
            </w:r>
            <w:r w:rsidRPr="001C3F3D">
              <w:rPr>
                <w:noProof/>
                <w:webHidden/>
                <w:sz w:val="16"/>
                <w:szCs w:val="16"/>
              </w:rPr>
            </w:r>
            <w:r w:rsidRPr="001C3F3D">
              <w:rPr>
                <w:noProof/>
                <w:webHidden/>
                <w:sz w:val="16"/>
                <w:szCs w:val="16"/>
              </w:rPr>
              <w:fldChar w:fldCharType="separate"/>
            </w:r>
            <w:r w:rsidR="00D8248D">
              <w:rPr>
                <w:noProof/>
                <w:webHidden/>
                <w:sz w:val="16"/>
                <w:szCs w:val="16"/>
              </w:rPr>
              <w:t>5</w:t>
            </w:r>
            <w:r w:rsidRPr="001C3F3D">
              <w:rPr>
                <w:noProof/>
                <w:webHidden/>
                <w:sz w:val="16"/>
                <w:szCs w:val="16"/>
              </w:rPr>
              <w:fldChar w:fldCharType="end"/>
            </w:r>
          </w:hyperlink>
        </w:p>
        <w:p w14:paraId="7C103F1C" w14:textId="42F137D6" w:rsidR="001C3F3D" w:rsidRPr="001C3F3D" w:rsidRDefault="001C3F3D">
          <w:pPr>
            <w:pStyle w:val="TDC1"/>
            <w:tabs>
              <w:tab w:val="right" w:leader="dot" w:pos="9017"/>
            </w:tabs>
            <w:rPr>
              <w:rFonts w:eastAsiaTheme="minorEastAsia"/>
              <w:noProof/>
              <w:sz w:val="16"/>
              <w:szCs w:val="16"/>
              <w:lang w:eastAsia="es-ES"/>
            </w:rPr>
          </w:pPr>
          <w:hyperlink w:anchor="_Toc31654033" w:history="1">
            <w:r w:rsidRPr="001C3F3D">
              <w:rPr>
                <w:rStyle w:val="Hipervnculo"/>
                <w:noProof/>
                <w:sz w:val="16"/>
                <w:szCs w:val="16"/>
              </w:rPr>
              <w:t>HISTORIAL DE VERSIONES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_Toc31654033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16521501" w14:textId="54EDE16F" w:rsidR="001C3F3D" w:rsidRPr="001C3F3D" w:rsidRDefault="001C3F3D">
          <w:pPr>
            <w:pStyle w:val="TDC3"/>
            <w:tabs>
              <w:tab w:val="right" w:leader="dot" w:pos="9017"/>
            </w:tabs>
            <w:rPr>
              <w:noProof/>
              <w:sz w:val="16"/>
              <w:szCs w:val="16"/>
              <w:lang w:eastAsia="es-ES"/>
            </w:rPr>
          </w:pPr>
          <w:hyperlink w:anchor="_Toc31654034" w:history="1">
            <w:r w:rsidRPr="001C3F3D">
              <w:rPr>
                <w:rStyle w:val="Hipervnculo"/>
                <w:noProof/>
                <w:sz w:val="16"/>
                <w:szCs w:val="16"/>
              </w:rPr>
              <w:t>VERSIÓN 1.0</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_Toc31654034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65FC7657" w14:textId="064CA14F" w:rsidR="001C3F3D" w:rsidRPr="001C3F3D" w:rsidRDefault="001C3F3D">
          <w:pPr>
            <w:pStyle w:val="TDC3"/>
            <w:tabs>
              <w:tab w:val="right" w:leader="dot" w:pos="9017"/>
            </w:tabs>
            <w:rPr>
              <w:noProof/>
              <w:sz w:val="16"/>
              <w:szCs w:val="16"/>
              <w:lang w:eastAsia="es-ES"/>
            </w:rPr>
          </w:pPr>
          <w:hyperlink w:anchor="_Toc31654035" w:history="1">
            <w:r w:rsidRPr="001C3F3D">
              <w:rPr>
                <w:rStyle w:val="Hipervnculo"/>
                <w:noProof/>
                <w:sz w:val="16"/>
                <w:szCs w:val="16"/>
              </w:rPr>
              <w:t>VERSIÓN 1.1</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_Toc31654035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2154E38A" w14:textId="3930F5A9" w:rsidR="001C3F3D" w:rsidRPr="001C3F3D" w:rsidRDefault="001C3F3D">
          <w:pPr>
            <w:pStyle w:val="TDC3"/>
            <w:tabs>
              <w:tab w:val="right" w:leader="dot" w:pos="9017"/>
            </w:tabs>
            <w:rPr>
              <w:noProof/>
              <w:sz w:val="16"/>
              <w:szCs w:val="16"/>
              <w:lang w:eastAsia="es-ES"/>
            </w:rPr>
          </w:pPr>
          <w:hyperlink w:anchor="_Toc31654036" w:history="1">
            <w:r w:rsidRPr="001C3F3D">
              <w:rPr>
                <w:rStyle w:val="Hipervnculo"/>
                <w:noProof/>
                <w:sz w:val="16"/>
                <w:szCs w:val="16"/>
              </w:rPr>
              <w:t>VERSIÓN 1.2</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_Toc31654036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50A9E93E" w14:textId="7A9FFDB5" w:rsidR="001C3F3D" w:rsidRPr="001C3F3D" w:rsidRDefault="001C3F3D">
          <w:pPr>
            <w:pStyle w:val="TDC3"/>
            <w:tabs>
              <w:tab w:val="right" w:leader="dot" w:pos="9017"/>
            </w:tabs>
            <w:rPr>
              <w:noProof/>
              <w:sz w:val="16"/>
              <w:szCs w:val="16"/>
              <w:lang w:eastAsia="es-ES"/>
            </w:rPr>
          </w:pPr>
          <w:hyperlink w:anchor="_Toc31654037" w:history="1">
            <w:r w:rsidRPr="001C3F3D">
              <w:rPr>
                <w:rStyle w:val="Hipervnculo"/>
                <w:noProof/>
                <w:sz w:val="16"/>
                <w:szCs w:val="16"/>
              </w:rPr>
              <w:t>VERSIÓN 1.3</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_Toc31654037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2165CDA3" w14:textId="1324CF04" w:rsidR="001C3F3D" w:rsidRPr="001C3F3D" w:rsidRDefault="001C3F3D">
          <w:pPr>
            <w:pStyle w:val="TDC3"/>
            <w:tabs>
              <w:tab w:val="right" w:leader="dot" w:pos="9017"/>
            </w:tabs>
            <w:rPr>
              <w:noProof/>
              <w:sz w:val="16"/>
              <w:szCs w:val="16"/>
              <w:lang w:eastAsia="es-ES"/>
            </w:rPr>
          </w:pPr>
          <w:hyperlink w:anchor="_Toc31654038" w:history="1">
            <w:r w:rsidRPr="001C3F3D">
              <w:rPr>
                <w:rStyle w:val="Hipervnculo"/>
                <w:noProof/>
                <w:sz w:val="16"/>
                <w:szCs w:val="16"/>
              </w:rPr>
              <w:t>VERSIÓN 1.4</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_Toc31654038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598E9F16" w14:textId="0FC9EAD5" w:rsidR="001C3F3D" w:rsidRPr="001C3F3D" w:rsidRDefault="001C3F3D">
          <w:pPr>
            <w:pStyle w:val="TDC3"/>
            <w:tabs>
              <w:tab w:val="right" w:leader="dot" w:pos="9017"/>
            </w:tabs>
            <w:rPr>
              <w:noProof/>
              <w:sz w:val="16"/>
              <w:szCs w:val="16"/>
              <w:lang w:eastAsia="es-ES"/>
            </w:rPr>
          </w:pPr>
          <w:hyperlink w:anchor="_Toc31654039" w:history="1">
            <w:r w:rsidRPr="001C3F3D">
              <w:rPr>
                <w:rStyle w:val="Hipervnculo"/>
                <w:noProof/>
                <w:sz w:val="16"/>
                <w:szCs w:val="16"/>
              </w:rPr>
              <w:t>VERSIÓN 2.0</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_Toc31654039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4F79E3A9" w14:textId="27D6DB16" w:rsidR="001C3F3D" w:rsidRPr="001C3F3D" w:rsidRDefault="001C3F3D">
          <w:pPr>
            <w:pStyle w:val="TDC3"/>
            <w:tabs>
              <w:tab w:val="right" w:leader="dot" w:pos="9017"/>
            </w:tabs>
            <w:rPr>
              <w:noProof/>
              <w:sz w:val="16"/>
              <w:szCs w:val="16"/>
              <w:lang w:eastAsia="es-ES"/>
            </w:rPr>
          </w:pPr>
          <w:hyperlink w:anchor="_Toc31654040" w:history="1">
            <w:r w:rsidRPr="001C3F3D">
              <w:rPr>
                <w:rStyle w:val="Hipervnculo"/>
                <w:noProof/>
                <w:sz w:val="16"/>
                <w:szCs w:val="16"/>
              </w:rPr>
              <w:t>VERSIÓN 2.1 (ACTUAL)</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_Toc31654040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121FADFA" w14:textId="1D6E34A7" w:rsidR="001C3F3D" w:rsidRPr="001C3F3D" w:rsidRDefault="001C3F3D">
          <w:pPr>
            <w:pStyle w:val="TDC1"/>
            <w:tabs>
              <w:tab w:val="right" w:leader="dot" w:pos="9017"/>
            </w:tabs>
            <w:rPr>
              <w:rFonts w:eastAsiaTheme="minorEastAsia"/>
              <w:noProof/>
              <w:sz w:val="16"/>
              <w:szCs w:val="16"/>
              <w:lang w:eastAsia="es-ES"/>
            </w:rPr>
          </w:pPr>
          <w:hyperlink w:anchor="_Toc31654041" w:history="1">
            <w:r w:rsidRPr="001C3F3D">
              <w:rPr>
                <w:rStyle w:val="Hipervnculo"/>
                <w:noProof/>
                <w:sz w:val="16"/>
                <w:szCs w:val="16"/>
              </w:rPr>
              <w:t>REDES SOCIALES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_Toc31654041 \h </w:instrText>
            </w:r>
            <w:r w:rsidRPr="001C3F3D">
              <w:rPr>
                <w:noProof/>
                <w:webHidden/>
                <w:sz w:val="16"/>
                <w:szCs w:val="16"/>
              </w:rPr>
            </w:r>
            <w:r w:rsidRPr="001C3F3D">
              <w:rPr>
                <w:noProof/>
                <w:webHidden/>
                <w:sz w:val="16"/>
                <w:szCs w:val="16"/>
              </w:rPr>
              <w:fldChar w:fldCharType="separate"/>
            </w:r>
            <w:r w:rsidR="00D8248D">
              <w:rPr>
                <w:noProof/>
                <w:webHidden/>
                <w:sz w:val="16"/>
                <w:szCs w:val="16"/>
              </w:rPr>
              <w:t>6</w:t>
            </w:r>
            <w:r w:rsidRPr="001C3F3D">
              <w:rPr>
                <w:noProof/>
                <w:webHidden/>
                <w:sz w:val="16"/>
                <w:szCs w:val="16"/>
              </w:rPr>
              <w:fldChar w:fldCharType="end"/>
            </w:r>
          </w:hyperlink>
        </w:p>
        <w:p w14:paraId="646212A8" w14:textId="5A330ABA" w:rsidR="001C3F3D" w:rsidRPr="001C3F3D" w:rsidRDefault="001C3F3D">
          <w:pPr>
            <w:pStyle w:val="TDC1"/>
            <w:tabs>
              <w:tab w:val="right" w:leader="dot" w:pos="9017"/>
            </w:tabs>
            <w:rPr>
              <w:rFonts w:eastAsiaTheme="minorEastAsia"/>
              <w:noProof/>
              <w:sz w:val="16"/>
              <w:szCs w:val="16"/>
              <w:lang w:eastAsia="es-ES"/>
            </w:rPr>
          </w:pPr>
          <w:hyperlink w:anchor="_Toc31654042" w:history="1">
            <w:r w:rsidRPr="001C3F3D">
              <w:rPr>
                <w:rStyle w:val="Hipervnculo"/>
                <w:noProof/>
                <w:sz w:val="16"/>
                <w:szCs w:val="16"/>
              </w:rPr>
              <w:t>VISIÓN GENERAL DEL JUEGO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_Toc31654042 \h </w:instrText>
            </w:r>
            <w:r w:rsidRPr="001C3F3D">
              <w:rPr>
                <w:noProof/>
                <w:webHidden/>
                <w:sz w:val="16"/>
                <w:szCs w:val="16"/>
              </w:rPr>
            </w:r>
            <w:r w:rsidRPr="001C3F3D">
              <w:rPr>
                <w:noProof/>
                <w:webHidden/>
                <w:sz w:val="16"/>
                <w:szCs w:val="16"/>
              </w:rPr>
              <w:fldChar w:fldCharType="separate"/>
            </w:r>
            <w:r w:rsidR="00D8248D">
              <w:rPr>
                <w:noProof/>
                <w:webHidden/>
                <w:sz w:val="16"/>
                <w:szCs w:val="16"/>
              </w:rPr>
              <w:t>7</w:t>
            </w:r>
            <w:r w:rsidRPr="001C3F3D">
              <w:rPr>
                <w:noProof/>
                <w:webHidden/>
                <w:sz w:val="16"/>
                <w:szCs w:val="16"/>
              </w:rPr>
              <w:fldChar w:fldCharType="end"/>
            </w:r>
          </w:hyperlink>
        </w:p>
        <w:p w14:paraId="217291C6" w14:textId="7BB2D2BA" w:rsidR="001C3F3D" w:rsidRPr="001C3F3D" w:rsidRDefault="001C3F3D">
          <w:pPr>
            <w:pStyle w:val="TDC1"/>
            <w:tabs>
              <w:tab w:val="right" w:leader="dot" w:pos="9017"/>
            </w:tabs>
            <w:rPr>
              <w:rFonts w:eastAsiaTheme="minorEastAsia"/>
              <w:noProof/>
              <w:sz w:val="16"/>
              <w:szCs w:val="16"/>
              <w:lang w:eastAsia="es-ES"/>
            </w:rPr>
          </w:pPr>
          <w:hyperlink w:anchor="_Toc31654043" w:history="1">
            <w:r w:rsidRPr="001C3F3D">
              <w:rPr>
                <w:rStyle w:val="Hipervnculo"/>
                <w:noProof/>
                <w:sz w:val="16"/>
                <w:szCs w:val="16"/>
              </w:rPr>
              <w:t>MECÁNICA DEL JUEGO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_Toc31654043 \h </w:instrText>
            </w:r>
            <w:r w:rsidRPr="001C3F3D">
              <w:rPr>
                <w:noProof/>
                <w:webHidden/>
                <w:sz w:val="16"/>
                <w:szCs w:val="16"/>
              </w:rPr>
            </w:r>
            <w:r w:rsidRPr="001C3F3D">
              <w:rPr>
                <w:noProof/>
                <w:webHidden/>
                <w:sz w:val="16"/>
                <w:szCs w:val="16"/>
              </w:rPr>
              <w:fldChar w:fldCharType="separate"/>
            </w:r>
            <w:r w:rsidR="00D8248D">
              <w:rPr>
                <w:noProof/>
                <w:webHidden/>
                <w:sz w:val="16"/>
                <w:szCs w:val="16"/>
              </w:rPr>
              <w:t>8</w:t>
            </w:r>
            <w:r w:rsidRPr="001C3F3D">
              <w:rPr>
                <w:noProof/>
                <w:webHidden/>
                <w:sz w:val="16"/>
                <w:szCs w:val="16"/>
              </w:rPr>
              <w:fldChar w:fldCharType="end"/>
            </w:r>
          </w:hyperlink>
        </w:p>
        <w:p w14:paraId="434F0B22" w14:textId="5A4F7C8A" w:rsidR="001C3F3D" w:rsidRPr="001C3F3D" w:rsidRDefault="001C3F3D">
          <w:pPr>
            <w:pStyle w:val="TDC3"/>
            <w:tabs>
              <w:tab w:val="right" w:leader="dot" w:pos="9017"/>
            </w:tabs>
            <w:rPr>
              <w:noProof/>
              <w:sz w:val="16"/>
              <w:szCs w:val="16"/>
              <w:lang w:eastAsia="es-ES"/>
            </w:rPr>
          </w:pPr>
          <w:hyperlink w:anchor="_Toc31654044" w:history="1">
            <w:r w:rsidRPr="001C3F3D">
              <w:rPr>
                <w:rStyle w:val="Hipervnculo"/>
                <w:noProof/>
                <w:sz w:val="16"/>
                <w:szCs w:val="16"/>
              </w:rPr>
              <w:t>FLUJO DE JUEGO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_Toc31654044 \h </w:instrText>
            </w:r>
            <w:r w:rsidRPr="001C3F3D">
              <w:rPr>
                <w:noProof/>
                <w:webHidden/>
                <w:sz w:val="16"/>
                <w:szCs w:val="16"/>
              </w:rPr>
            </w:r>
            <w:r w:rsidRPr="001C3F3D">
              <w:rPr>
                <w:noProof/>
                <w:webHidden/>
                <w:sz w:val="16"/>
                <w:szCs w:val="16"/>
              </w:rPr>
              <w:fldChar w:fldCharType="separate"/>
            </w:r>
            <w:r w:rsidR="00D8248D">
              <w:rPr>
                <w:noProof/>
                <w:webHidden/>
                <w:sz w:val="16"/>
                <w:szCs w:val="16"/>
              </w:rPr>
              <w:t>8</w:t>
            </w:r>
            <w:r w:rsidRPr="001C3F3D">
              <w:rPr>
                <w:noProof/>
                <w:webHidden/>
                <w:sz w:val="16"/>
                <w:szCs w:val="16"/>
              </w:rPr>
              <w:fldChar w:fldCharType="end"/>
            </w:r>
          </w:hyperlink>
        </w:p>
        <w:p w14:paraId="4A6AE5A7" w14:textId="0F217DCF" w:rsidR="001C3F3D" w:rsidRPr="001C3F3D" w:rsidRDefault="001C3F3D">
          <w:pPr>
            <w:pStyle w:val="TDC3"/>
            <w:tabs>
              <w:tab w:val="right" w:leader="dot" w:pos="9017"/>
            </w:tabs>
            <w:rPr>
              <w:noProof/>
              <w:sz w:val="16"/>
              <w:szCs w:val="16"/>
              <w:lang w:eastAsia="es-ES"/>
            </w:rPr>
          </w:pPr>
          <w:hyperlink w:anchor="_Toc31654045" w:history="1">
            <w:r w:rsidRPr="001C3F3D">
              <w:rPr>
                <w:rStyle w:val="Hipervnculo"/>
                <w:noProof/>
                <w:sz w:val="16"/>
                <w:szCs w:val="16"/>
              </w:rPr>
              <w:t>DIAGRAMA DE FLUJO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_Toc31654045 \h </w:instrText>
            </w:r>
            <w:r w:rsidRPr="001C3F3D">
              <w:rPr>
                <w:noProof/>
                <w:webHidden/>
                <w:sz w:val="16"/>
                <w:szCs w:val="16"/>
              </w:rPr>
            </w:r>
            <w:r w:rsidRPr="001C3F3D">
              <w:rPr>
                <w:noProof/>
                <w:webHidden/>
                <w:sz w:val="16"/>
                <w:szCs w:val="16"/>
              </w:rPr>
              <w:fldChar w:fldCharType="separate"/>
            </w:r>
            <w:r w:rsidR="00D8248D">
              <w:rPr>
                <w:noProof/>
                <w:webHidden/>
                <w:sz w:val="16"/>
                <w:szCs w:val="16"/>
              </w:rPr>
              <w:t>9</w:t>
            </w:r>
            <w:r w:rsidRPr="001C3F3D">
              <w:rPr>
                <w:noProof/>
                <w:webHidden/>
                <w:sz w:val="16"/>
                <w:szCs w:val="16"/>
              </w:rPr>
              <w:fldChar w:fldCharType="end"/>
            </w:r>
          </w:hyperlink>
        </w:p>
        <w:p w14:paraId="01F90A65" w14:textId="54EF9B64" w:rsidR="001C3F3D" w:rsidRPr="001C3F3D" w:rsidRDefault="001C3F3D">
          <w:pPr>
            <w:pStyle w:val="TDC3"/>
            <w:tabs>
              <w:tab w:val="right" w:leader="dot" w:pos="9017"/>
            </w:tabs>
            <w:rPr>
              <w:noProof/>
              <w:sz w:val="16"/>
              <w:szCs w:val="16"/>
              <w:lang w:eastAsia="es-ES"/>
            </w:rPr>
          </w:pPr>
          <w:hyperlink w:anchor="_Toc31654046" w:history="1">
            <w:r w:rsidRPr="001C3F3D">
              <w:rPr>
                <w:rStyle w:val="Hipervnculo"/>
                <w:noProof/>
                <w:sz w:val="16"/>
                <w:szCs w:val="16"/>
              </w:rPr>
              <w:t>CÁMARA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_Toc31654046 \h </w:instrText>
            </w:r>
            <w:r w:rsidRPr="001C3F3D">
              <w:rPr>
                <w:noProof/>
                <w:webHidden/>
                <w:sz w:val="16"/>
                <w:szCs w:val="16"/>
              </w:rPr>
            </w:r>
            <w:r w:rsidRPr="001C3F3D">
              <w:rPr>
                <w:noProof/>
                <w:webHidden/>
                <w:sz w:val="16"/>
                <w:szCs w:val="16"/>
              </w:rPr>
              <w:fldChar w:fldCharType="separate"/>
            </w:r>
            <w:r w:rsidR="00D8248D">
              <w:rPr>
                <w:noProof/>
                <w:webHidden/>
                <w:sz w:val="16"/>
                <w:szCs w:val="16"/>
              </w:rPr>
              <w:t>10</w:t>
            </w:r>
            <w:r w:rsidRPr="001C3F3D">
              <w:rPr>
                <w:noProof/>
                <w:webHidden/>
                <w:sz w:val="16"/>
                <w:szCs w:val="16"/>
              </w:rPr>
              <w:fldChar w:fldCharType="end"/>
            </w:r>
          </w:hyperlink>
        </w:p>
        <w:p w14:paraId="4A10662F" w14:textId="4FD45C2E" w:rsidR="001C3F3D" w:rsidRPr="001C3F3D" w:rsidRDefault="001C3F3D">
          <w:pPr>
            <w:pStyle w:val="TDC3"/>
            <w:tabs>
              <w:tab w:val="right" w:leader="dot" w:pos="9017"/>
            </w:tabs>
            <w:rPr>
              <w:noProof/>
              <w:sz w:val="16"/>
              <w:szCs w:val="16"/>
              <w:lang w:eastAsia="es-ES"/>
            </w:rPr>
          </w:pPr>
          <w:hyperlink w:anchor="_Toc31654047" w:history="1">
            <w:r w:rsidRPr="001C3F3D">
              <w:rPr>
                <w:rStyle w:val="Hipervnculo"/>
                <w:noProof/>
                <w:sz w:val="16"/>
                <w:szCs w:val="16"/>
              </w:rPr>
              <w:t>CONTROLES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_Toc31654047 \h </w:instrText>
            </w:r>
            <w:r w:rsidRPr="001C3F3D">
              <w:rPr>
                <w:noProof/>
                <w:webHidden/>
                <w:sz w:val="16"/>
                <w:szCs w:val="16"/>
              </w:rPr>
            </w:r>
            <w:r w:rsidRPr="001C3F3D">
              <w:rPr>
                <w:noProof/>
                <w:webHidden/>
                <w:sz w:val="16"/>
                <w:szCs w:val="16"/>
              </w:rPr>
              <w:fldChar w:fldCharType="separate"/>
            </w:r>
            <w:r w:rsidR="00D8248D">
              <w:rPr>
                <w:noProof/>
                <w:webHidden/>
                <w:sz w:val="16"/>
                <w:szCs w:val="16"/>
              </w:rPr>
              <w:t>10</w:t>
            </w:r>
            <w:r w:rsidRPr="001C3F3D">
              <w:rPr>
                <w:noProof/>
                <w:webHidden/>
                <w:sz w:val="16"/>
                <w:szCs w:val="16"/>
              </w:rPr>
              <w:fldChar w:fldCharType="end"/>
            </w:r>
          </w:hyperlink>
        </w:p>
        <w:p w14:paraId="722CFA55" w14:textId="7C467111" w:rsidR="001C3F3D" w:rsidRPr="001C3F3D" w:rsidRDefault="001C3F3D">
          <w:pPr>
            <w:pStyle w:val="TDC3"/>
            <w:tabs>
              <w:tab w:val="right" w:leader="dot" w:pos="9017"/>
            </w:tabs>
            <w:rPr>
              <w:noProof/>
              <w:sz w:val="16"/>
              <w:szCs w:val="16"/>
              <w:lang w:eastAsia="es-ES"/>
            </w:rPr>
          </w:pPr>
          <w:hyperlink w:anchor="_Toc31654048" w:history="1">
            <w:r w:rsidRPr="001C3F3D">
              <w:rPr>
                <w:rStyle w:val="Hipervnculo"/>
                <w:noProof/>
                <w:sz w:val="16"/>
                <w:szCs w:val="16"/>
              </w:rPr>
              <w:t>CONTROLES DE UI</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_Toc31654048 \h </w:instrText>
            </w:r>
            <w:r w:rsidRPr="001C3F3D">
              <w:rPr>
                <w:noProof/>
                <w:webHidden/>
                <w:sz w:val="16"/>
                <w:szCs w:val="16"/>
              </w:rPr>
            </w:r>
            <w:r w:rsidRPr="001C3F3D">
              <w:rPr>
                <w:noProof/>
                <w:webHidden/>
                <w:sz w:val="16"/>
                <w:szCs w:val="16"/>
              </w:rPr>
              <w:fldChar w:fldCharType="separate"/>
            </w:r>
            <w:r w:rsidR="00D8248D">
              <w:rPr>
                <w:noProof/>
                <w:webHidden/>
                <w:sz w:val="16"/>
                <w:szCs w:val="16"/>
              </w:rPr>
              <w:t>10</w:t>
            </w:r>
            <w:r w:rsidRPr="001C3F3D">
              <w:rPr>
                <w:noProof/>
                <w:webHidden/>
                <w:sz w:val="16"/>
                <w:szCs w:val="16"/>
              </w:rPr>
              <w:fldChar w:fldCharType="end"/>
            </w:r>
          </w:hyperlink>
        </w:p>
        <w:p w14:paraId="428C76E1" w14:textId="239B00AC" w:rsidR="001C3F3D" w:rsidRPr="001C3F3D" w:rsidRDefault="001C3F3D">
          <w:pPr>
            <w:pStyle w:val="TDC3"/>
            <w:tabs>
              <w:tab w:val="right" w:leader="dot" w:pos="9017"/>
            </w:tabs>
            <w:rPr>
              <w:noProof/>
              <w:sz w:val="16"/>
              <w:szCs w:val="16"/>
              <w:lang w:eastAsia="es-ES"/>
            </w:rPr>
          </w:pPr>
          <w:hyperlink w:anchor="_Toc31654049" w:history="1">
            <w:r w:rsidRPr="001C3F3D">
              <w:rPr>
                <w:rStyle w:val="Hipervnculo"/>
                <w:noProof/>
                <w:sz w:val="16"/>
                <w:szCs w:val="16"/>
              </w:rPr>
              <w:t>PUNTUACIÓN</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_Toc31654049 \h </w:instrText>
            </w:r>
            <w:r w:rsidRPr="001C3F3D">
              <w:rPr>
                <w:noProof/>
                <w:webHidden/>
                <w:sz w:val="16"/>
                <w:szCs w:val="16"/>
              </w:rPr>
            </w:r>
            <w:r w:rsidRPr="001C3F3D">
              <w:rPr>
                <w:noProof/>
                <w:webHidden/>
                <w:sz w:val="16"/>
                <w:szCs w:val="16"/>
              </w:rPr>
              <w:fldChar w:fldCharType="separate"/>
            </w:r>
            <w:r w:rsidR="00D8248D">
              <w:rPr>
                <w:noProof/>
                <w:webHidden/>
                <w:sz w:val="16"/>
                <w:szCs w:val="16"/>
              </w:rPr>
              <w:t>10</w:t>
            </w:r>
            <w:r w:rsidRPr="001C3F3D">
              <w:rPr>
                <w:noProof/>
                <w:webHidden/>
                <w:sz w:val="16"/>
                <w:szCs w:val="16"/>
              </w:rPr>
              <w:fldChar w:fldCharType="end"/>
            </w:r>
          </w:hyperlink>
        </w:p>
        <w:p w14:paraId="21B97413" w14:textId="15191E68" w:rsidR="001C3F3D" w:rsidRPr="001C3F3D" w:rsidRDefault="001C3F3D">
          <w:pPr>
            <w:pStyle w:val="TDC3"/>
            <w:tabs>
              <w:tab w:val="right" w:leader="dot" w:pos="9017"/>
            </w:tabs>
            <w:rPr>
              <w:noProof/>
              <w:sz w:val="16"/>
              <w:szCs w:val="16"/>
              <w:lang w:eastAsia="es-ES"/>
            </w:rPr>
          </w:pPr>
          <w:hyperlink w:anchor="_Toc31654050" w:history="1">
            <w:r w:rsidRPr="001C3F3D">
              <w:rPr>
                <w:rStyle w:val="Hipervnculo"/>
                <w:noProof/>
                <w:sz w:val="16"/>
                <w:szCs w:val="16"/>
              </w:rPr>
              <w:t>GUARDADO Y CARGA DE DATOS DEL USUARIO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_Toc31654050 \h </w:instrText>
            </w:r>
            <w:r w:rsidRPr="001C3F3D">
              <w:rPr>
                <w:noProof/>
                <w:webHidden/>
                <w:sz w:val="16"/>
                <w:szCs w:val="16"/>
              </w:rPr>
            </w:r>
            <w:r w:rsidRPr="001C3F3D">
              <w:rPr>
                <w:noProof/>
                <w:webHidden/>
                <w:sz w:val="16"/>
                <w:szCs w:val="16"/>
              </w:rPr>
              <w:fldChar w:fldCharType="separate"/>
            </w:r>
            <w:r w:rsidR="00D8248D">
              <w:rPr>
                <w:noProof/>
                <w:webHidden/>
                <w:sz w:val="16"/>
                <w:szCs w:val="16"/>
              </w:rPr>
              <w:t>11</w:t>
            </w:r>
            <w:r w:rsidRPr="001C3F3D">
              <w:rPr>
                <w:noProof/>
                <w:webHidden/>
                <w:sz w:val="16"/>
                <w:szCs w:val="16"/>
              </w:rPr>
              <w:fldChar w:fldCharType="end"/>
            </w:r>
          </w:hyperlink>
        </w:p>
        <w:p w14:paraId="62A6CAAD" w14:textId="2941F869" w:rsidR="001C3F3D" w:rsidRPr="001C3F3D" w:rsidRDefault="001C3F3D">
          <w:pPr>
            <w:pStyle w:val="TDC1"/>
            <w:tabs>
              <w:tab w:val="right" w:leader="dot" w:pos="9017"/>
            </w:tabs>
            <w:rPr>
              <w:rFonts w:eastAsiaTheme="minorEastAsia"/>
              <w:noProof/>
              <w:sz w:val="16"/>
              <w:szCs w:val="16"/>
              <w:lang w:eastAsia="es-ES"/>
            </w:rPr>
          </w:pPr>
          <w:hyperlink w:anchor="_Toc31654051" w:history="1">
            <w:r w:rsidRPr="001C3F3D">
              <w:rPr>
                <w:rStyle w:val="Hipervnculo"/>
                <w:noProof/>
                <w:sz w:val="16"/>
                <w:szCs w:val="16"/>
              </w:rPr>
              <w:t>ESTADOS DEL JUEGO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_Toc31654051 \h </w:instrText>
            </w:r>
            <w:r w:rsidRPr="001C3F3D">
              <w:rPr>
                <w:noProof/>
                <w:webHidden/>
                <w:sz w:val="16"/>
                <w:szCs w:val="16"/>
              </w:rPr>
            </w:r>
            <w:r w:rsidRPr="001C3F3D">
              <w:rPr>
                <w:noProof/>
                <w:webHidden/>
                <w:sz w:val="16"/>
                <w:szCs w:val="16"/>
              </w:rPr>
              <w:fldChar w:fldCharType="separate"/>
            </w:r>
            <w:r w:rsidR="00D8248D">
              <w:rPr>
                <w:noProof/>
                <w:webHidden/>
                <w:sz w:val="16"/>
                <w:szCs w:val="16"/>
              </w:rPr>
              <w:t>11</w:t>
            </w:r>
            <w:r w:rsidRPr="001C3F3D">
              <w:rPr>
                <w:noProof/>
                <w:webHidden/>
                <w:sz w:val="16"/>
                <w:szCs w:val="16"/>
              </w:rPr>
              <w:fldChar w:fldCharType="end"/>
            </w:r>
          </w:hyperlink>
        </w:p>
        <w:p w14:paraId="33BA3D85" w14:textId="53237364" w:rsidR="001C3F3D" w:rsidRPr="001C3F3D" w:rsidRDefault="001C3F3D">
          <w:pPr>
            <w:pStyle w:val="TDC1"/>
            <w:tabs>
              <w:tab w:val="right" w:leader="dot" w:pos="9017"/>
            </w:tabs>
            <w:rPr>
              <w:rFonts w:eastAsiaTheme="minorEastAsia"/>
              <w:noProof/>
              <w:sz w:val="16"/>
              <w:szCs w:val="16"/>
              <w:lang w:eastAsia="es-ES"/>
            </w:rPr>
          </w:pPr>
          <w:hyperlink w:anchor="_Toc31654052" w:history="1">
            <w:r w:rsidRPr="001C3F3D">
              <w:rPr>
                <w:rStyle w:val="Hipervnculo"/>
                <w:noProof/>
                <w:sz w:val="16"/>
                <w:szCs w:val="16"/>
              </w:rPr>
              <w:t>UI/UX</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_Toc31654052 \h </w:instrText>
            </w:r>
            <w:r w:rsidRPr="001C3F3D">
              <w:rPr>
                <w:noProof/>
                <w:webHidden/>
                <w:sz w:val="16"/>
                <w:szCs w:val="16"/>
              </w:rPr>
            </w:r>
            <w:r w:rsidRPr="001C3F3D">
              <w:rPr>
                <w:noProof/>
                <w:webHidden/>
                <w:sz w:val="16"/>
                <w:szCs w:val="16"/>
              </w:rPr>
              <w:fldChar w:fldCharType="separate"/>
            </w:r>
            <w:r w:rsidR="00D8248D">
              <w:rPr>
                <w:noProof/>
                <w:webHidden/>
                <w:sz w:val="16"/>
                <w:szCs w:val="16"/>
              </w:rPr>
              <w:t>12</w:t>
            </w:r>
            <w:r w:rsidRPr="001C3F3D">
              <w:rPr>
                <w:noProof/>
                <w:webHidden/>
                <w:sz w:val="16"/>
                <w:szCs w:val="16"/>
              </w:rPr>
              <w:fldChar w:fldCharType="end"/>
            </w:r>
          </w:hyperlink>
        </w:p>
        <w:p w14:paraId="0AD6D5A9" w14:textId="5753F969" w:rsidR="001C3F3D" w:rsidRPr="001C3F3D" w:rsidRDefault="001C3F3D">
          <w:pPr>
            <w:pStyle w:val="TDC3"/>
            <w:tabs>
              <w:tab w:val="right" w:leader="dot" w:pos="9017"/>
            </w:tabs>
            <w:rPr>
              <w:noProof/>
              <w:sz w:val="16"/>
              <w:szCs w:val="16"/>
              <w:lang w:eastAsia="es-ES"/>
            </w:rPr>
          </w:pPr>
          <w:hyperlink w:anchor="_Toc31654053" w:history="1">
            <w:r w:rsidRPr="001C3F3D">
              <w:rPr>
                <w:rStyle w:val="Hipervnculo"/>
                <w:noProof/>
                <w:sz w:val="16"/>
                <w:szCs w:val="16"/>
              </w:rPr>
              <w:t>FLUJO DE MENÚS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_Toc31654053 \h </w:instrText>
            </w:r>
            <w:r w:rsidRPr="001C3F3D">
              <w:rPr>
                <w:noProof/>
                <w:webHidden/>
                <w:sz w:val="16"/>
                <w:szCs w:val="16"/>
              </w:rPr>
            </w:r>
            <w:r w:rsidRPr="001C3F3D">
              <w:rPr>
                <w:noProof/>
                <w:webHidden/>
                <w:sz w:val="16"/>
                <w:szCs w:val="16"/>
              </w:rPr>
              <w:fldChar w:fldCharType="separate"/>
            </w:r>
            <w:r w:rsidR="00D8248D">
              <w:rPr>
                <w:noProof/>
                <w:webHidden/>
                <w:sz w:val="16"/>
                <w:szCs w:val="16"/>
              </w:rPr>
              <w:t>12</w:t>
            </w:r>
            <w:r w:rsidRPr="001C3F3D">
              <w:rPr>
                <w:noProof/>
                <w:webHidden/>
                <w:sz w:val="16"/>
                <w:szCs w:val="16"/>
              </w:rPr>
              <w:fldChar w:fldCharType="end"/>
            </w:r>
          </w:hyperlink>
        </w:p>
        <w:p w14:paraId="6ECF6CAA" w14:textId="0B36A30C" w:rsidR="001C3F3D" w:rsidRPr="001C3F3D" w:rsidRDefault="001C3F3D">
          <w:pPr>
            <w:pStyle w:val="TDC3"/>
            <w:tabs>
              <w:tab w:val="right" w:leader="dot" w:pos="9017"/>
            </w:tabs>
            <w:rPr>
              <w:noProof/>
              <w:sz w:val="16"/>
              <w:szCs w:val="16"/>
              <w:lang w:eastAsia="es-ES"/>
            </w:rPr>
          </w:pPr>
          <w:hyperlink w:anchor="_Toc31654054" w:history="1">
            <w:r w:rsidRPr="001C3F3D">
              <w:rPr>
                <w:rStyle w:val="Hipervnculo"/>
                <w:noProof/>
                <w:sz w:val="16"/>
                <w:szCs w:val="16"/>
              </w:rPr>
              <w:t>DIAGRAMA DE FLUJO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_Toc31654054 \h </w:instrText>
            </w:r>
            <w:r w:rsidRPr="001C3F3D">
              <w:rPr>
                <w:noProof/>
                <w:webHidden/>
                <w:sz w:val="16"/>
                <w:szCs w:val="16"/>
              </w:rPr>
            </w:r>
            <w:r w:rsidRPr="001C3F3D">
              <w:rPr>
                <w:noProof/>
                <w:webHidden/>
                <w:sz w:val="16"/>
                <w:szCs w:val="16"/>
              </w:rPr>
              <w:fldChar w:fldCharType="separate"/>
            </w:r>
            <w:r w:rsidR="00D8248D">
              <w:rPr>
                <w:noProof/>
                <w:webHidden/>
                <w:sz w:val="16"/>
                <w:szCs w:val="16"/>
              </w:rPr>
              <w:t>13</w:t>
            </w:r>
            <w:r w:rsidRPr="001C3F3D">
              <w:rPr>
                <w:noProof/>
                <w:webHidden/>
                <w:sz w:val="16"/>
                <w:szCs w:val="16"/>
              </w:rPr>
              <w:fldChar w:fldCharType="end"/>
            </w:r>
          </w:hyperlink>
        </w:p>
        <w:p w14:paraId="26889F69" w14:textId="58DB3227" w:rsidR="001C3F3D" w:rsidRPr="001C3F3D" w:rsidRDefault="001C3F3D">
          <w:pPr>
            <w:pStyle w:val="TDC3"/>
            <w:tabs>
              <w:tab w:val="right" w:leader="dot" w:pos="9017"/>
            </w:tabs>
            <w:rPr>
              <w:noProof/>
              <w:sz w:val="16"/>
              <w:szCs w:val="16"/>
              <w:lang w:eastAsia="es-ES"/>
            </w:rPr>
          </w:pPr>
          <w:hyperlink w:anchor="_Toc31654055" w:history="1">
            <w:r w:rsidRPr="001C3F3D">
              <w:rPr>
                <w:rStyle w:val="Hipervnculo"/>
                <w:noProof/>
                <w:sz w:val="16"/>
                <w:szCs w:val="16"/>
              </w:rPr>
              <w:t>INTERFACES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_Toc31654055 \h </w:instrText>
            </w:r>
            <w:r w:rsidRPr="001C3F3D">
              <w:rPr>
                <w:noProof/>
                <w:webHidden/>
                <w:sz w:val="16"/>
                <w:szCs w:val="16"/>
              </w:rPr>
            </w:r>
            <w:r w:rsidRPr="001C3F3D">
              <w:rPr>
                <w:noProof/>
                <w:webHidden/>
                <w:sz w:val="16"/>
                <w:szCs w:val="16"/>
              </w:rPr>
              <w:fldChar w:fldCharType="separate"/>
            </w:r>
            <w:r w:rsidR="00D8248D">
              <w:rPr>
                <w:noProof/>
                <w:webHidden/>
                <w:sz w:val="16"/>
                <w:szCs w:val="16"/>
              </w:rPr>
              <w:t>13</w:t>
            </w:r>
            <w:r w:rsidRPr="001C3F3D">
              <w:rPr>
                <w:noProof/>
                <w:webHidden/>
                <w:sz w:val="16"/>
                <w:szCs w:val="16"/>
              </w:rPr>
              <w:fldChar w:fldCharType="end"/>
            </w:r>
          </w:hyperlink>
        </w:p>
        <w:p w14:paraId="6258371D" w14:textId="1F13F5B5" w:rsidR="001C3F3D" w:rsidRPr="001C3F3D" w:rsidRDefault="001C3F3D">
          <w:pPr>
            <w:pStyle w:val="TDC1"/>
            <w:tabs>
              <w:tab w:val="right" w:leader="dot" w:pos="9017"/>
            </w:tabs>
            <w:rPr>
              <w:rFonts w:eastAsiaTheme="minorEastAsia"/>
              <w:noProof/>
              <w:sz w:val="16"/>
              <w:szCs w:val="16"/>
              <w:lang w:eastAsia="es-ES"/>
            </w:rPr>
          </w:pPr>
          <w:hyperlink w:anchor="_Toc31654056" w:history="1">
            <w:r w:rsidRPr="001C3F3D">
              <w:rPr>
                <w:rStyle w:val="Hipervnculo"/>
                <w:noProof/>
                <w:sz w:val="16"/>
                <w:szCs w:val="16"/>
              </w:rPr>
              <w:t>NIVELES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_Toc31654056 \h </w:instrText>
            </w:r>
            <w:r w:rsidRPr="001C3F3D">
              <w:rPr>
                <w:noProof/>
                <w:webHidden/>
                <w:sz w:val="16"/>
                <w:szCs w:val="16"/>
              </w:rPr>
            </w:r>
            <w:r w:rsidRPr="001C3F3D">
              <w:rPr>
                <w:noProof/>
                <w:webHidden/>
                <w:sz w:val="16"/>
                <w:szCs w:val="16"/>
              </w:rPr>
              <w:fldChar w:fldCharType="separate"/>
            </w:r>
            <w:r w:rsidR="00D8248D">
              <w:rPr>
                <w:noProof/>
                <w:webHidden/>
                <w:sz w:val="16"/>
                <w:szCs w:val="16"/>
              </w:rPr>
              <w:t>24</w:t>
            </w:r>
            <w:r w:rsidRPr="001C3F3D">
              <w:rPr>
                <w:noProof/>
                <w:webHidden/>
                <w:sz w:val="16"/>
                <w:szCs w:val="16"/>
              </w:rPr>
              <w:fldChar w:fldCharType="end"/>
            </w:r>
          </w:hyperlink>
        </w:p>
        <w:p w14:paraId="6D4747AC" w14:textId="540BF7D3" w:rsidR="001C3F3D" w:rsidRPr="001C3F3D" w:rsidRDefault="001C3F3D">
          <w:pPr>
            <w:pStyle w:val="TDC1"/>
            <w:tabs>
              <w:tab w:val="right" w:leader="dot" w:pos="9017"/>
            </w:tabs>
            <w:rPr>
              <w:rFonts w:eastAsiaTheme="minorEastAsia"/>
              <w:noProof/>
              <w:sz w:val="16"/>
              <w:szCs w:val="16"/>
              <w:lang w:eastAsia="es-ES"/>
            </w:rPr>
          </w:pPr>
          <w:hyperlink w:anchor="_Toc31654057" w:history="1">
            <w:r w:rsidRPr="001C3F3D">
              <w:rPr>
                <w:rStyle w:val="Hipervnculo"/>
                <w:noProof/>
                <w:sz w:val="16"/>
                <w:szCs w:val="16"/>
              </w:rPr>
              <w:t>PROGRESO DEL JUEGO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_Toc31654057 \h </w:instrText>
            </w:r>
            <w:r w:rsidRPr="001C3F3D">
              <w:rPr>
                <w:noProof/>
                <w:webHidden/>
                <w:sz w:val="16"/>
                <w:szCs w:val="16"/>
              </w:rPr>
            </w:r>
            <w:r w:rsidRPr="001C3F3D">
              <w:rPr>
                <w:noProof/>
                <w:webHidden/>
                <w:sz w:val="16"/>
                <w:szCs w:val="16"/>
              </w:rPr>
              <w:fldChar w:fldCharType="separate"/>
            </w:r>
            <w:r w:rsidR="00D8248D">
              <w:rPr>
                <w:noProof/>
                <w:webHidden/>
                <w:sz w:val="16"/>
                <w:szCs w:val="16"/>
              </w:rPr>
              <w:t>25</w:t>
            </w:r>
            <w:r w:rsidRPr="001C3F3D">
              <w:rPr>
                <w:noProof/>
                <w:webHidden/>
                <w:sz w:val="16"/>
                <w:szCs w:val="16"/>
              </w:rPr>
              <w:fldChar w:fldCharType="end"/>
            </w:r>
          </w:hyperlink>
        </w:p>
        <w:p w14:paraId="62958027" w14:textId="2E4A8C4B" w:rsidR="001C3F3D" w:rsidRPr="001C3F3D" w:rsidRDefault="001C3F3D">
          <w:pPr>
            <w:pStyle w:val="TDC1"/>
            <w:tabs>
              <w:tab w:val="right" w:leader="dot" w:pos="9017"/>
            </w:tabs>
            <w:rPr>
              <w:rFonts w:eastAsiaTheme="minorEastAsia"/>
              <w:noProof/>
              <w:sz w:val="16"/>
              <w:szCs w:val="16"/>
              <w:lang w:eastAsia="es-ES"/>
            </w:rPr>
          </w:pPr>
          <w:hyperlink w:anchor="_Toc31654058" w:history="1">
            <w:r w:rsidRPr="001C3F3D">
              <w:rPr>
                <w:rStyle w:val="Hipervnculo"/>
                <w:noProof/>
                <w:sz w:val="16"/>
                <w:szCs w:val="16"/>
              </w:rPr>
              <w:t>PERSONAJES Y ENEMIGOS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_Toc31654058 \h </w:instrText>
            </w:r>
            <w:r w:rsidRPr="001C3F3D">
              <w:rPr>
                <w:noProof/>
                <w:webHidden/>
                <w:sz w:val="16"/>
                <w:szCs w:val="16"/>
              </w:rPr>
            </w:r>
            <w:r w:rsidRPr="001C3F3D">
              <w:rPr>
                <w:noProof/>
                <w:webHidden/>
                <w:sz w:val="16"/>
                <w:szCs w:val="16"/>
              </w:rPr>
              <w:fldChar w:fldCharType="separate"/>
            </w:r>
            <w:r w:rsidR="00D8248D">
              <w:rPr>
                <w:noProof/>
                <w:webHidden/>
                <w:sz w:val="16"/>
                <w:szCs w:val="16"/>
              </w:rPr>
              <w:t>26</w:t>
            </w:r>
            <w:r w:rsidRPr="001C3F3D">
              <w:rPr>
                <w:noProof/>
                <w:webHidden/>
                <w:sz w:val="16"/>
                <w:szCs w:val="16"/>
              </w:rPr>
              <w:fldChar w:fldCharType="end"/>
            </w:r>
          </w:hyperlink>
        </w:p>
        <w:p w14:paraId="1C623CF3" w14:textId="5B0A7114" w:rsidR="001C3F3D" w:rsidRPr="001C3F3D" w:rsidRDefault="001C3F3D">
          <w:pPr>
            <w:pStyle w:val="TDC3"/>
            <w:tabs>
              <w:tab w:val="right" w:leader="dot" w:pos="9017"/>
            </w:tabs>
            <w:rPr>
              <w:noProof/>
              <w:sz w:val="16"/>
              <w:szCs w:val="16"/>
              <w:lang w:eastAsia="es-ES"/>
            </w:rPr>
          </w:pPr>
          <w:hyperlink w:anchor="_Toc31654059" w:history="1">
            <w:r w:rsidRPr="001C3F3D">
              <w:rPr>
                <w:rStyle w:val="Hipervnculo"/>
                <w:noProof/>
                <w:sz w:val="16"/>
                <w:szCs w:val="16"/>
              </w:rPr>
              <w:t>TÓTEM CORRUPTO (CORRUPTED TOTEM).</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_Toc31654059 \h </w:instrText>
            </w:r>
            <w:r w:rsidRPr="001C3F3D">
              <w:rPr>
                <w:noProof/>
                <w:webHidden/>
                <w:sz w:val="16"/>
                <w:szCs w:val="16"/>
              </w:rPr>
            </w:r>
            <w:r w:rsidRPr="001C3F3D">
              <w:rPr>
                <w:noProof/>
                <w:webHidden/>
                <w:sz w:val="16"/>
                <w:szCs w:val="16"/>
              </w:rPr>
              <w:fldChar w:fldCharType="separate"/>
            </w:r>
            <w:r w:rsidR="00D8248D">
              <w:rPr>
                <w:noProof/>
                <w:webHidden/>
                <w:sz w:val="16"/>
                <w:szCs w:val="16"/>
              </w:rPr>
              <w:t>26</w:t>
            </w:r>
            <w:r w:rsidRPr="001C3F3D">
              <w:rPr>
                <w:noProof/>
                <w:webHidden/>
                <w:sz w:val="16"/>
                <w:szCs w:val="16"/>
              </w:rPr>
              <w:fldChar w:fldCharType="end"/>
            </w:r>
          </w:hyperlink>
        </w:p>
        <w:p w14:paraId="7FC8F583" w14:textId="4B68D74E" w:rsidR="001C3F3D" w:rsidRPr="001C3F3D" w:rsidRDefault="001C3F3D">
          <w:pPr>
            <w:pStyle w:val="TDC3"/>
            <w:tabs>
              <w:tab w:val="right" w:leader="dot" w:pos="9017"/>
            </w:tabs>
            <w:rPr>
              <w:noProof/>
              <w:sz w:val="16"/>
              <w:szCs w:val="16"/>
              <w:lang w:eastAsia="es-ES"/>
            </w:rPr>
          </w:pPr>
          <w:hyperlink w:anchor="_Toc31654060" w:history="1">
            <w:r w:rsidRPr="001C3F3D">
              <w:rPr>
                <w:rStyle w:val="Hipervnculo"/>
                <w:noProof/>
                <w:sz w:val="16"/>
                <w:szCs w:val="16"/>
              </w:rPr>
              <w:t>TÓTEM SAGRADO (SACRED TOTEM).</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_Toc31654060 \h </w:instrText>
            </w:r>
            <w:r w:rsidRPr="001C3F3D">
              <w:rPr>
                <w:noProof/>
                <w:webHidden/>
                <w:sz w:val="16"/>
                <w:szCs w:val="16"/>
              </w:rPr>
            </w:r>
            <w:r w:rsidRPr="001C3F3D">
              <w:rPr>
                <w:noProof/>
                <w:webHidden/>
                <w:sz w:val="16"/>
                <w:szCs w:val="16"/>
              </w:rPr>
              <w:fldChar w:fldCharType="separate"/>
            </w:r>
            <w:r w:rsidR="00D8248D">
              <w:rPr>
                <w:noProof/>
                <w:webHidden/>
                <w:sz w:val="16"/>
                <w:szCs w:val="16"/>
              </w:rPr>
              <w:t>26</w:t>
            </w:r>
            <w:r w:rsidRPr="001C3F3D">
              <w:rPr>
                <w:noProof/>
                <w:webHidden/>
                <w:sz w:val="16"/>
                <w:szCs w:val="16"/>
              </w:rPr>
              <w:fldChar w:fldCharType="end"/>
            </w:r>
          </w:hyperlink>
        </w:p>
        <w:p w14:paraId="5B7FAE7B" w14:textId="1DD8B1C3" w:rsidR="001C3F3D" w:rsidRPr="001C3F3D" w:rsidRDefault="001C3F3D">
          <w:pPr>
            <w:pStyle w:val="TDC3"/>
            <w:tabs>
              <w:tab w:val="right" w:leader="dot" w:pos="9017"/>
            </w:tabs>
            <w:rPr>
              <w:noProof/>
              <w:sz w:val="16"/>
              <w:szCs w:val="16"/>
              <w:lang w:eastAsia="es-ES"/>
            </w:rPr>
          </w:pPr>
          <w:hyperlink w:anchor="_Toc31654061" w:history="1">
            <w:r w:rsidRPr="001C3F3D">
              <w:rPr>
                <w:rStyle w:val="Hipervnculo"/>
                <w:noProof/>
                <w:sz w:val="16"/>
                <w:szCs w:val="16"/>
              </w:rPr>
              <w:t>MINUX NALUKO.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_Toc31654061 \h </w:instrText>
            </w:r>
            <w:r w:rsidRPr="001C3F3D">
              <w:rPr>
                <w:noProof/>
                <w:webHidden/>
                <w:sz w:val="16"/>
                <w:szCs w:val="16"/>
              </w:rPr>
            </w:r>
            <w:r w:rsidRPr="001C3F3D">
              <w:rPr>
                <w:noProof/>
                <w:webHidden/>
                <w:sz w:val="16"/>
                <w:szCs w:val="16"/>
              </w:rPr>
              <w:fldChar w:fldCharType="separate"/>
            </w:r>
            <w:r w:rsidR="00D8248D">
              <w:rPr>
                <w:noProof/>
                <w:webHidden/>
                <w:sz w:val="16"/>
                <w:szCs w:val="16"/>
              </w:rPr>
              <w:t>27</w:t>
            </w:r>
            <w:r w:rsidRPr="001C3F3D">
              <w:rPr>
                <w:noProof/>
                <w:webHidden/>
                <w:sz w:val="16"/>
                <w:szCs w:val="16"/>
              </w:rPr>
              <w:fldChar w:fldCharType="end"/>
            </w:r>
          </w:hyperlink>
        </w:p>
        <w:p w14:paraId="4C558351" w14:textId="2CF79568" w:rsidR="001C3F3D" w:rsidRPr="001C3F3D" w:rsidRDefault="001C3F3D">
          <w:pPr>
            <w:pStyle w:val="TDC3"/>
            <w:tabs>
              <w:tab w:val="right" w:leader="dot" w:pos="9017"/>
            </w:tabs>
            <w:rPr>
              <w:noProof/>
              <w:sz w:val="16"/>
              <w:szCs w:val="16"/>
              <w:lang w:eastAsia="es-ES"/>
            </w:rPr>
          </w:pPr>
          <w:hyperlink w:anchor="_Toc31654062" w:history="1">
            <w:r w:rsidRPr="001C3F3D">
              <w:rPr>
                <w:rStyle w:val="Hipervnculo"/>
                <w:noProof/>
                <w:sz w:val="16"/>
                <w:szCs w:val="16"/>
              </w:rPr>
              <w:t>MINUX AHIKOA.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_Toc31654062 \h </w:instrText>
            </w:r>
            <w:r w:rsidRPr="001C3F3D">
              <w:rPr>
                <w:noProof/>
                <w:webHidden/>
                <w:sz w:val="16"/>
                <w:szCs w:val="16"/>
              </w:rPr>
            </w:r>
            <w:r w:rsidRPr="001C3F3D">
              <w:rPr>
                <w:noProof/>
                <w:webHidden/>
                <w:sz w:val="16"/>
                <w:szCs w:val="16"/>
              </w:rPr>
              <w:fldChar w:fldCharType="separate"/>
            </w:r>
            <w:r w:rsidR="00D8248D">
              <w:rPr>
                <w:noProof/>
                <w:webHidden/>
                <w:sz w:val="16"/>
                <w:szCs w:val="16"/>
              </w:rPr>
              <w:t>27</w:t>
            </w:r>
            <w:r w:rsidRPr="001C3F3D">
              <w:rPr>
                <w:noProof/>
                <w:webHidden/>
                <w:sz w:val="16"/>
                <w:szCs w:val="16"/>
              </w:rPr>
              <w:fldChar w:fldCharType="end"/>
            </w:r>
          </w:hyperlink>
        </w:p>
        <w:p w14:paraId="079BA414" w14:textId="6E32C29F" w:rsidR="001C3F3D" w:rsidRPr="001C3F3D" w:rsidRDefault="001C3F3D">
          <w:pPr>
            <w:pStyle w:val="TDC3"/>
            <w:tabs>
              <w:tab w:val="right" w:leader="dot" w:pos="9017"/>
            </w:tabs>
            <w:rPr>
              <w:noProof/>
              <w:sz w:val="16"/>
              <w:szCs w:val="16"/>
              <w:lang w:eastAsia="es-ES"/>
            </w:rPr>
          </w:pPr>
          <w:hyperlink w:anchor="_Toc31654063" w:history="1">
            <w:r w:rsidRPr="001C3F3D">
              <w:rPr>
                <w:rStyle w:val="Hipervnculo"/>
                <w:noProof/>
                <w:sz w:val="16"/>
                <w:szCs w:val="16"/>
              </w:rPr>
              <w:t>MINUX POHAKU.</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_Toc31654063 \h </w:instrText>
            </w:r>
            <w:r w:rsidRPr="001C3F3D">
              <w:rPr>
                <w:noProof/>
                <w:webHidden/>
                <w:sz w:val="16"/>
                <w:szCs w:val="16"/>
              </w:rPr>
            </w:r>
            <w:r w:rsidRPr="001C3F3D">
              <w:rPr>
                <w:noProof/>
                <w:webHidden/>
                <w:sz w:val="16"/>
                <w:szCs w:val="16"/>
              </w:rPr>
              <w:fldChar w:fldCharType="separate"/>
            </w:r>
            <w:r w:rsidR="00D8248D">
              <w:rPr>
                <w:noProof/>
                <w:webHidden/>
                <w:sz w:val="16"/>
                <w:szCs w:val="16"/>
              </w:rPr>
              <w:t>28</w:t>
            </w:r>
            <w:r w:rsidRPr="001C3F3D">
              <w:rPr>
                <w:noProof/>
                <w:webHidden/>
                <w:sz w:val="16"/>
                <w:szCs w:val="16"/>
              </w:rPr>
              <w:fldChar w:fldCharType="end"/>
            </w:r>
          </w:hyperlink>
        </w:p>
        <w:p w14:paraId="78F24B16" w14:textId="2BA8521A" w:rsidR="001C3F3D" w:rsidRPr="001C3F3D" w:rsidRDefault="001C3F3D">
          <w:pPr>
            <w:pStyle w:val="TDC3"/>
            <w:tabs>
              <w:tab w:val="right" w:leader="dot" w:pos="9017"/>
            </w:tabs>
            <w:rPr>
              <w:noProof/>
              <w:sz w:val="16"/>
              <w:szCs w:val="16"/>
              <w:lang w:eastAsia="es-ES"/>
            </w:rPr>
          </w:pPr>
          <w:hyperlink w:anchor="_Toc31654064" w:history="1">
            <w:r w:rsidRPr="001C3F3D">
              <w:rPr>
                <w:rStyle w:val="Hipervnculo"/>
                <w:noProof/>
                <w:sz w:val="16"/>
                <w:szCs w:val="16"/>
              </w:rPr>
              <w:t>MINUX MAKANI.</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_Toc31654064 \h </w:instrText>
            </w:r>
            <w:r w:rsidRPr="001C3F3D">
              <w:rPr>
                <w:noProof/>
                <w:webHidden/>
                <w:sz w:val="16"/>
                <w:szCs w:val="16"/>
              </w:rPr>
            </w:r>
            <w:r w:rsidRPr="001C3F3D">
              <w:rPr>
                <w:noProof/>
                <w:webHidden/>
                <w:sz w:val="16"/>
                <w:szCs w:val="16"/>
              </w:rPr>
              <w:fldChar w:fldCharType="separate"/>
            </w:r>
            <w:r w:rsidR="00D8248D">
              <w:rPr>
                <w:noProof/>
                <w:webHidden/>
                <w:sz w:val="16"/>
                <w:szCs w:val="16"/>
              </w:rPr>
              <w:t>28</w:t>
            </w:r>
            <w:r w:rsidRPr="001C3F3D">
              <w:rPr>
                <w:noProof/>
                <w:webHidden/>
                <w:sz w:val="16"/>
                <w:szCs w:val="16"/>
              </w:rPr>
              <w:fldChar w:fldCharType="end"/>
            </w:r>
          </w:hyperlink>
        </w:p>
        <w:p w14:paraId="02377133" w14:textId="217F5DA4" w:rsidR="001C3F3D" w:rsidRPr="001C3F3D" w:rsidRDefault="001C3F3D">
          <w:pPr>
            <w:pStyle w:val="TDC1"/>
            <w:tabs>
              <w:tab w:val="right" w:leader="dot" w:pos="9017"/>
            </w:tabs>
            <w:rPr>
              <w:rFonts w:eastAsiaTheme="minorEastAsia"/>
              <w:noProof/>
              <w:sz w:val="16"/>
              <w:szCs w:val="16"/>
              <w:lang w:eastAsia="es-ES"/>
            </w:rPr>
          </w:pPr>
          <w:hyperlink w:anchor="_Toc31654065" w:history="1">
            <w:r w:rsidRPr="001C3F3D">
              <w:rPr>
                <w:rStyle w:val="Hipervnculo"/>
                <w:noProof/>
                <w:sz w:val="16"/>
                <w:szCs w:val="16"/>
              </w:rPr>
              <w:t>HABILIDADES Y ATAQUES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_Toc31654065 \h </w:instrText>
            </w:r>
            <w:r w:rsidRPr="001C3F3D">
              <w:rPr>
                <w:noProof/>
                <w:webHidden/>
                <w:sz w:val="16"/>
                <w:szCs w:val="16"/>
              </w:rPr>
            </w:r>
            <w:r w:rsidRPr="001C3F3D">
              <w:rPr>
                <w:noProof/>
                <w:webHidden/>
                <w:sz w:val="16"/>
                <w:szCs w:val="16"/>
              </w:rPr>
              <w:fldChar w:fldCharType="separate"/>
            </w:r>
            <w:r w:rsidR="00D8248D">
              <w:rPr>
                <w:noProof/>
                <w:webHidden/>
                <w:sz w:val="16"/>
                <w:szCs w:val="16"/>
              </w:rPr>
              <w:t>29</w:t>
            </w:r>
            <w:r w:rsidRPr="001C3F3D">
              <w:rPr>
                <w:noProof/>
                <w:webHidden/>
                <w:sz w:val="16"/>
                <w:szCs w:val="16"/>
              </w:rPr>
              <w:fldChar w:fldCharType="end"/>
            </w:r>
          </w:hyperlink>
        </w:p>
        <w:p w14:paraId="23FE5BB7" w14:textId="3908EC88" w:rsidR="001C3F3D" w:rsidRPr="001C3F3D" w:rsidRDefault="001C3F3D">
          <w:pPr>
            <w:pStyle w:val="TDC3"/>
            <w:tabs>
              <w:tab w:val="right" w:leader="dot" w:pos="9017"/>
            </w:tabs>
            <w:rPr>
              <w:noProof/>
              <w:sz w:val="16"/>
              <w:szCs w:val="16"/>
              <w:lang w:eastAsia="es-ES"/>
            </w:rPr>
          </w:pPr>
          <w:hyperlink w:anchor="_Toc31654066" w:history="1">
            <w:r w:rsidRPr="001C3F3D">
              <w:rPr>
                <w:rStyle w:val="Hipervnculo"/>
                <w:noProof/>
                <w:sz w:val="16"/>
                <w:szCs w:val="16"/>
              </w:rPr>
              <w:t>ATAQUES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_Toc31654066 \h </w:instrText>
            </w:r>
            <w:r w:rsidRPr="001C3F3D">
              <w:rPr>
                <w:noProof/>
                <w:webHidden/>
                <w:sz w:val="16"/>
                <w:szCs w:val="16"/>
              </w:rPr>
            </w:r>
            <w:r w:rsidRPr="001C3F3D">
              <w:rPr>
                <w:noProof/>
                <w:webHidden/>
                <w:sz w:val="16"/>
                <w:szCs w:val="16"/>
              </w:rPr>
              <w:fldChar w:fldCharType="separate"/>
            </w:r>
            <w:r w:rsidR="00D8248D">
              <w:rPr>
                <w:noProof/>
                <w:webHidden/>
                <w:sz w:val="16"/>
                <w:szCs w:val="16"/>
              </w:rPr>
              <w:t>29</w:t>
            </w:r>
            <w:r w:rsidRPr="001C3F3D">
              <w:rPr>
                <w:noProof/>
                <w:webHidden/>
                <w:sz w:val="16"/>
                <w:szCs w:val="16"/>
              </w:rPr>
              <w:fldChar w:fldCharType="end"/>
            </w:r>
          </w:hyperlink>
        </w:p>
        <w:p w14:paraId="70113912" w14:textId="5824F22D" w:rsidR="001C3F3D" w:rsidRPr="001C3F3D" w:rsidRDefault="001C3F3D">
          <w:pPr>
            <w:pStyle w:val="TDC3"/>
            <w:tabs>
              <w:tab w:val="right" w:leader="dot" w:pos="9017"/>
            </w:tabs>
            <w:rPr>
              <w:noProof/>
              <w:sz w:val="16"/>
              <w:szCs w:val="16"/>
              <w:lang w:eastAsia="es-ES"/>
            </w:rPr>
          </w:pPr>
          <w:hyperlink w:anchor="_Toc31654067" w:history="1">
            <w:r w:rsidRPr="001C3F3D">
              <w:rPr>
                <w:rStyle w:val="Hipervnculo"/>
                <w:noProof/>
                <w:sz w:val="16"/>
                <w:szCs w:val="16"/>
              </w:rPr>
              <w:t>HABILIDADES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_Toc31654067 \h </w:instrText>
            </w:r>
            <w:r w:rsidRPr="001C3F3D">
              <w:rPr>
                <w:noProof/>
                <w:webHidden/>
                <w:sz w:val="16"/>
                <w:szCs w:val="16"/>
              </w:rPr>
            </w:r>
            <w:r w:rsidRPr="001C3F3D">
              <w:rPr>
                <w:noProof/>
                <w:webHidden/>
                <w:sz w:val="16"/>
                <w:szCs w:val="16"/>
              </w:rPr>
              <w:fldChar w:fldCharType="separate"/>
            </w:r>
            <w:r w:rsidR="00D8248D">
              <w:rPr>
                <w:noProof/>
                <w:webHidden/>
                <w:sz w:val="16"/>
                <w:szCs w:val="16"/>
              </w:rPr>
              <w:t>29</w:t>
            </w:r>
            <w:r w:rsidRPr="001C3F3D">
              <w:rPr>
                <w:noProof/>
                <w:webHidden/>
                <w:sz w:val="16"/>
                <w:szCs w:val="16"/>
              </w:rPr>
              <w:fldChar w:fldCharType="end"/>
            </w:r>
          </w:hyperlink>
        </w:p>
        <w:p w14:paraId="5FC76438" w14:textId="6681D9AC" w:rsidR="001C3F3D" w:rsidRPr="001C3F3D" w:rsidRDefault="001C3F3D">
          <w:pPr>
            <w:pStyle w:val="TDC1"/>
            <w:tabs>
              <w:tab w:val="right" w:leader="dot" w:pos="9017"/>
            </w:tabs>
            <w:rPr>
              <w:rFonts w:eastAsiaTheme="minorEastAsia"/>
              <w:noProof/>
              <w:sz w:val="16"/>
              <w:szCs w:val="16"/>
              <w:lang w:eastAsia="es-ES"/>
            </w:rPr>
          </w:pPr>
          <w:hyperlink w:anchor="_Toc31654068" w:history="1">
            <w:r w:rsidRPr="001C3F3D">
              <w:rPr>
                <w:rStyle w:val="Hipervnculo"/>
                <w:noProof/>
                <w:sz w:val="16"/>
                <w:szCs w:val="16"/>
              </w:rPr>
              <w:t>ÍTEMS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_Toc31654068 \h </w:instrText>
            </w:r>
            <w:r w:rsidRPr="001C3F3D">
              <w:rPr>
                <w:noProof/>
                <w:webHidden/>
                <w:sz w:val="16"/>
                <w:szCs w:val="16"/>
              </w:rPr>
            </w:r>
            <w:r w:rsidRPr="001C3F3D">
              <w:rPr>
                <w:noProof/>
                <w:webHidden/>
                <w:sz w:val="16"/>
                <w:szCs w:val="16"/>
              </w:rPr>
              <w:fldChar w:fldCharType="separate"/>
            </w:r>
            <w:r w:rsidR="00D8248D">
              <w:rPr>
                <w:noProof/>
                <w:webHidden/>
                <w:sz w:val="16"/>
                <w:szCs w:val="16"/>
              </w:rPr>
              <w:t>30</w:t>
            </w:r>
            <w:r w:rsidRPr="001C3F3D">
              <w:rPr>
                <w:noProof/>
                <w:webHidden/>
                <w:sz w:val="16"/>
                <w:szCs w:val="16"/>
              </w:rPr>
              <w:fldChar w:fldCharType="end"/>
            </w:r>
          </w:hyperlink>
        </w:p>
        <w:p w14:paraId="7F5C9BC5" w14:textId="773A1E18" w:rsidR="001C3F3D" w:rsidRPr="001C3F3D" w:rsidRDefault="001C3F3D">
          <w:pPr>
            <w:pStyle w:val="TDC1"/>
            <w:tabs>
              <w:tab w:val="right" w:leader="dot" w:pos="9017"/>
            </w:tabs>
            <w:rPr>
              <w:rFonts w:eastAsiaTheme="minorEastAsia"/>
              <w:noProof/>
              <w:sz w:val="16"/>
              <w:szCs w:val="16"/>
              <w:lang w:eastAsia="es-ES"/>
            </w:rPr>
          </w:pPr>
          <w:hyperlink w:anchor="_Toc31654069" w:history="1">
            <w:r w:rsidRPr="001C3F3D">
              <w:rPr>
                <w:rStyle w:val="Hipervnculo"/>
                <w:noProof/>
                <w:sz w:val="16"/>
                <w:szCs w:val="16"/>
              </w:rPr>
              <w:t>GUIÓN (LORE)</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_Toc31654069 \h </w:instrText>
            </w:r>
            <w:r w:rsidRPr="001C3F3D">
              <w:rPr>
                <w:noProof/>
                <w:webHidden/>
                <w:sz w:val="16"/>
                <w:szCs w:val="16"/>
              </w:rPr>
            </w:r>
            <w:r w:rsidRPr="001C3F3D">
              <w:rPr>
                <w:noProof/>
                <w:webHidden/>
                <w:sz w:val="16"/>
                <w:szCs w:val="16"/>
              </w:rPr>
              <w:fldChar w:fldCharType="separate"/>
            </w:r>
            <w:r w:rsidR="00D8248D">
              <w:rPr>
                <w:noProof/>
                <w:webHidden/>
                <w:sz w:val="16"/>
                <w:szCs w:val="16"/>
              </w:rPr>
              <w:t>31</w:t>
            </w:r>
            <w:r w:rsidRPr="001C3F3D">
              <w:rPr>
                <w:noProof/>
                <w:webHidden/>
                <w:sz w:val="16"/>
                <w:szCs w:val="16"/>
              </w:rPr>
              <w:fldChar w:fldCharType="end"/>
            </w:r>
          </w:hyperlink>
        </w:p>
        <w:p w14:paraId="1ED0D632" w14:textId="4A9257E2" w:rsidR="001C3F3D" w:rsidRPr="001C3F3D" w:rsidRDefault="001C3F3D">
          <w:pPr>
            <w:pStyle w:val="TDC3"/>
            <w:tabs>
              <w:tab w:val="right" w:leader="dot" w:pos="9017"/>
            </w:tabs>
            <w:rPr>
              <w:noProof/>
              <w:sz w:val="16"/>
              <w:szCs w:val="16"/>
              <w:lang w:eastAsia="es-ES"/>
            </w:rPr>
          </w:pPr>
          <w:hyperlink w:anchor="_Toc31654070" w:history="1">
            <w:r w:rsidRPr="001C3F3D">
              <w:rPr>
                <w:rStyle w:val="Hipervnculo"/>
                <w:noProof/>
                <w:sz w:val="16"/>
                <w:szCs w:val="16"/>
              </w:rPr>
              <w:t>TEXTO INTRO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_Toc31654070 \h </w:instrText>
            </w:r>
            <w:r w:rsidRPr="001C3F3D">
              <w:rPr>
                <w:noProof/>
                <w:webHidden/>
                <w:sz w:val="16"/>
                <w:szCs w:val="16"/>
              </w:rPr>
            </w:r>
            <w:r w:rsidRPr="001C3F3D">
              <w:rPr>
                <w:noProof/>
                <w:webHidden/>
                <w:sz w:val="16"/>
                <w:szCs w:val="16"/>
              </w:rPr>
              <w:fldChar w:fldCharType="separate"/>
            </w:r>
            <w:r w:rsidR="00D8248D">
              <w:rPr>
                <w:noProof/>
                <w:webHidden/>
                <w:sz w:val="16"/>
                <w:szCs w:val="16"/>
              </w:rPr>
              <w:t>31</w:t>
            </w:r>
            <w:r w:rsidRPr="001C3F3D">
              <w:rPr>
                <w:noProof/>
                <w:webHidden/>
                <w:sz w:val="16"/>
                <w:szCs w:val="16"/>
              </w:rPr>
              <w:fldChar w:fldCharType="end"/>
            </w:r>
          </w:hyperlink>
        </w:p>
        <w:p w14:paraId="4CB5F8EE" w14:textId="68FC2A2A" w:rsidR="001C3F3D" w:rsidRPr="001C3F3D" w:rsidRDefault="001C3F3D">
          <w:pPr>
            <w:pStyle w:val="TDC3"/>
            <w:tabs>
              <w:tab w:val="right" w:leader="dot" w:pos="9017"/>
            </w:tabs>
            <w:rPr>
              <w:noProof/>
              <w:sz w:val="16"/>
              <w:szCs w:val="16"/>
              <w:lang w:eastAsia="es-ES"/>
            </w:rPr>
          </w:pPr>
          <w:hyperlink w:anchor="_Toc31654071" w:history="1">
            <w:r w:rsidRPr="001C3F3D">
              <w:rPr>
                <w:rStyle w:val="Hipervnculo"/>
                <w:noProof/>
                <w:sz w:val="16"/>
                <w:szCs w:val="16"/>
              </w:rPr>
              <w:t>QUOTES (PANTALLAS DE CARGA)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_Toc31654071 \h </w:instrText>
            </w:r>
            <w:r w:rsidRPr="001C3F3D">
              <w:rPr>
                <w:noProof/>
                <w:webHidden/>
                <w:sz w:val="16"/>
                <w:szCs w:val="16"/>
              </w:rPr>
            </w:r>
            <w:r w:rsidRPr="001C3F3D">
              <w:rPr>
                <w:noProof/>
                <w:webHidden/>
                <w:sz w:val="16"/>
                <w:szCs w:val="16"/>
              </w:rPr>
              <w:fldChar w:fldCharType="separate"/>
            </w:r>
            <w:r w:rsidR="00D8248D">
              <w:rPr>
                <w:noProof/>
                <w:webHidden/>
                <w:sz w:val="16"/>
                <w:szCs w:val="16"/>
              </w:rPr>
              <w:t>31</w:t>
            </w:r>
            <w:r w:rsidRPr="001C3F3D">
              <w:rPr>
                <w:noProof/>
                <w:webHidden/>
                <w:sz w:val="16"/>
                <w:szCs w:val="16"/>
              </w:rPr>
              <w:fldChar w:fldCharType="end"/>
            </w:r>
          </w:hyperlink>
        </w:p>
        <w:p w14:paraId="7C1BA836" w14:textId="37DDF79E" w:rsidR="001C3F3D" w:rsidRPr="001C3F3D" w:rsidRDefault="001C3F3D">
          <w:pPr>
            <w:pStyle w:val="TDC1"/>
            <w:tabs>
              <w:tab w:val="right" w:leader="dot" w:pos="9017"/>
            </w:tabs>
            <w:rPr>
              <w:rFonts w:eastAsiaTheme="minorEastAsia"/>
              <w:noProof/>
              <w:sz w:val="16"/>
              <w:szCs w:val="16"/>
              <w:lang w:eastAsia="es-ES"/>
            </w:rPr>
          </w:pPr>
          <w:hyperlink w:anchor="_Toc31654072" w:history="1">
            <w:r w:rsidRPr="001C3F3D">
              <w:rPr>
                <w:rStyle w:val="Hipervnculo"/>
                <w:noProof/>
                <w:sz w:val="16"/>
                <w:szCs w:val="16"/>
              </w:rPr>
              <w:t>ARTE</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_Toc31654072 \h </w:instrText>
            </w:r>
            <w:r w:rsidRPr="001C3F3D">
              <w:rPr>
                <w:noProof/>
                <w:webHidden/>
                <w:sz w:val="16"/>
                <w:szCs w:val="16"/>
              </w:rPr>
            </w:r>
            <w:r w:rsidRPr="001C3F3D">
              <w:rPr>
                <w:noProof/>
                <w:webHidden/>
                <w:sz w:val="16"/>
                <w:szCs w:val="16"/>
              </w:rPr>
              <w:fldChar w:fldCharType="separate"/>
            </w:r>
            <w:r w:rsidR="00D8248D">
              <w:rPr>
                <w:noProof/>
                <w:webHidden/>
                <w:sz w:val="16"/>
                <w:szCs w:val="16"/>
              </w:rPr>
              <w:t>32</w:t>
            </w:r>
            <w:r w:rsidRPr="001C3F3D">
              <w:rPr>
                <w:noProof/>
                <w:webHidden/>
                <w:sz w:val="16"/>
                <w:szCs w:val="16"/>
              </w:rPr>
              <w:fldChar w:fldCharType="end"/>
            </w:r>
          </w:hyperlink>
        </w:p>
        <w:p w14:paraId="4C111315" w14:textId="6671CD93" w:rsidR="001C3F3D" w:rsidRPr="001C3F3D" w:rsidRDefault="001C3F3D">
          <w:pPr>
            <w:pStyle w:val="TDC3"/>
            <w:tabs>
              <w:tab w:val="right" w:leader="dot" w:pos="9017"/>
            </w:tabs>
            <w:rPr>
              <w:noProof/>
              <w:sz w:val="16"/>
              <w:szCs w:val="16"/>
              <w:lang w:eastAsia="es-ES"/>
            </w:rPr>
          </w:pPr>
          <w:hyperlink w:anchor="_Toc31654073" w:history="1">
            <w:r w:rsidRPr="001C3F3D">
              <w:rPr>
                <w:rStyle w:val="Hipervnculo"/>
                <w:noProof/>
                <w:sz w:val="16"/>
                <w:szCs w:val="16"/>
              </w:rPr>
              <w:t>ESTILO PERSONAJES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_Toc31654073 \h </w:instrText>
            </w:r>
            <w:r w:rsidRPr="001C3F3D">
              <w:rPr>
                <w:noProof/>
                <w:webHidden/>
                <w:sz w:val="16"/>
                <w:szCs w:val="16"/>
              </w:rPr>
            </w:r>
            <w:r w:rsidRPr="001C3F3D">
              <w:rPr>
                <w:noProof/>
                <w:webHidden/>
                <w:sz w:val="16"/>
                <w:szCs w:val="16"/>
              </w:rPr>
              <w:fldChar w:fldCharType="separate"/>
            </w:r>
            <w:r w:rsidR="00D8248D">
              <w:rPr>
                <w:noProof/>
                <w:webHidden/>
                <w:sz w:val="16"/>
                <w:szCs w:val="16"/>
              </w:rPr>
              <w:t>32</w:t>
            </w:r>
            <w:r w:rsidRPr="001C3F3D">
              <w:rPr>
                <w:noProof/>
                <w:webHidden/>
                <w:sz w:val="16"/>
                <w:szCs w:val="16"/>
              </w:rPr>
              <w:fldChar w:fldCharType="end"/>
            </w:r>
          </w:hyperlink>
        </w:p>
        <w:p w14:paraId="4615E305" w14:textId="0EDA2029" w:rsidR="001C3F3D" w:rsidRPr="001C3F3D" w:rsidRDefault="001C3F3D">
          <w:pPr>
            <w:pStyle w:val="TDC3"/>
            <w:tabs>
              <w:tab w:val="right" w:leader="dot" w:pos="9017"/>
            </w:tabs>
            <w:rPr>
              <w:noProof/>
              <w:sz w:val="16"/>
              <w:szCs w:val="16"/>
              <w:lang w:eastAsia="es-ES"/>
            </w:rPr>
          </w:pPr>
          <w:hyperlink w:anchor="_Toc31654074" w:history="1">
            <w:r w:rsidRPr="001C3F3D">
              <w:rPr>
                <w:rStyle w:val="Hipervnculo"/>
                <w:noProof/>
                <w:sz w:val="16"/>
                <w:szCs w:val="16"/>
              </w:rPr>
              <w:t>CONCEPT ART PERSONAJES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_Toc31654074 \h </w:instrText>
            </w:r>
            <w:r w:rsidRPr="001C3F3D">
              <w:rPr>
                <w:noProof/>
                <w:webHidden/>
                <w:sz w:val="16"/>
                <w:szCs w:val="16"/>
              </w:rPr>
            </w:r>
            <w:r w:rsidRPr="001C3F3D">
              <w:rPr>
                <w:noProof/>
                <w:webHidden/>
                <w:sz w:val="16"/>
                <w:szCs w:val="16"/>
              </w:rPr>
              <w:fldChar w:fldCharType="separate"/>
            </w:r>
            <w:r w:rsidR="00D8248D">
              <w:rPr>
                <w:noProof/>
                <w:webHidden/>
                <w:sz w:val="16"/>
                <w:szCs w:val="16"/>
              </w:rPr>
              <w:t>33</w:t>
            </w:r>
            <w:r w:rsidRPr="001C3F3D">
              <w:rPr>
                <w:noProof/>
                <w:webHidden/>
                <w:sz w:val="16"/>
                <w:szCs w:val="16"/>
              </w:rPr>
              <w:fldChar w:fldCharType="end"/>
            </w:r>
          </w:hyperlink>
        </w:p>
        <w:p w14:paraId="50B32137" w14:textId="4E70F6FF" w:rsidR="001C3F3D" w:rsidRPr="001C3F3D" w:rsidRDefault="001C3F3D">
          <w:pPr>
            <w:pStyle w:val="TDC3"/>
            <w:tabs>
              <w:tab w:val="right" w:leader="dot" w:pos="9017"/>
            </w:tabs>
            <w:rPr>
              <w:noProof/>
              <w:sz w:val="16"/>
              <w:szCs w:val="16"/>
              <w:lang w:eastAsia="es-ES"/>
            </w:rPr>
          </w:pPr>
          <w:hyperlink w:anchor="_Toc31654075" w:history="1">
            <w:r w:rsidRPr="001C3F3D">
              <w:rPr>
                <w:rStyle w:val="Hipervnculo"/>
                <w:noProof/>
                <w:sz w:val="16"/>
                <w:szCs w:val="16"/>
              </w:rPr>
              <w:t>ESTILO ESCENARIOS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_Toc31654075 \h </w:instrText>
            </w:r>
            <w:r w:rsidRPr="001C3F3D">
              <w:rPr>
                <w:noProof/>
                <w:webHidden/>
                <w:sz w:val="16"/>
                <w:szCs w:val="16"/>
              </w:rPr>
            </w:r>
            <w:r w:rsidRPr="001C3F3D">
              <w:rPr>
                <w:noProof/>
                <w:webHidden/>
                <w:sz w:val="16"/>
                <w:szCs w:val="16"/>
              </w:rPr>
              <w:fldChar w:fldCharType="separate"/>
            </w:r>
            <w:r w:rsidR="00D8248D">
              <w:rPr>
                <w:noProof/>
                <w:webHidden/>
                <w:sz w:val="16"/>
                <w:szCs w:val="16"/>
              </w:rPr>
              <w:t>37</w:t>
            </w:r>
            <w:r w:rsidRPr="001C3F3D">
              <w:rPr>
                <w:noProof/>
                <w:webHidden/>
                <w:sz w:val="16"/>
                <w:szCs w:val="16"/>
              </w:rPr>
              <w:fldChar w:fldCharType="end"/>
            </w:r>
          </w:hyperlink>
        </w:p>
        <w:p w14:paraId="030E1220" w14:textId="17161319" w:rsidR="001C3F3D" w:rsidRPr="001C3F3D" w:rsidRDefault="001C3F3D">
          <w:pPr>
            <w:pStyle w:val="TDC3"/>
            <w:tabs>
              <w:tab w:val="right" w:leader="dot" w:pos="9017"/>
            </w:tabs>
            <w:rPr>
              <w:noProof/>
              <w:sz w:val="16"/>
              <w:szCs w:val="16"/>
              <w:lang w:eastAsia="es-ES"/>
            </w:rPr>
          </w:pPr>
          <w:hyperlink w:anchor="_Toc31654076" w:history="1">
            <w:r w:rsidRPr="001C3F3D">
              <w:rPr>
                <w:rStyle w:val="Hipervnculo"/>
                <w:noProof/>
                <w:sz w:val="16"/>
                <w:szCs w:val="16"/>
              </w:rPr>
              <w:t>CONCEPT ART ESCENARIOS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_Toc31654076 \h </w:instrText>
            </w:r>
            <w:r w:rsidRPr="001C3F3D">
              <w:rPr>
                <w:noProof/>
                <w:webHidden/>
                <w:sz w:val="16"/>
                <w:szCs w:val="16"/>
              </w:rPr>
            </w:r>
            <w:r w:rsidRPr="001C3F3D">
              <w:rPr>
                <w:noProof/>
                <w:webHidden/>
                <w:sz w:val="16"/>
                <w:szCs w:val="16"/>
              </w:rPr>
              <w:fldChar w:fldCharType="separate"/>
            </w:r>
            <w:r w:rsidR="00D8248D">
              <w:rPr>
                <w:noProof/>
                <w:webHidden/>
                <w:sz w:val="16"/>
                <w:szCs w:val="16"/>
              </w:rPr>
              <w:t>38</w:t>
            </w:r>
            <w:r w:rsidRPr="001C3F3D">
              <w:rPr>
                <w:noProof/>
                <w:webHidden/>
                <w:sz w:val="16"/>
                <w:szCs w:val="16"/>
              </w:rPr>
              <w:fldChar w:fldCharType="end"/>
            </w:r>
          </w:hyperlink>
        </w:p>
        <w:p w14:paraId="4DDA129E" w14:textId="7DA52F1D" w:rsidR="001C3F3D" w:rsidRPr="001C3F3D" w:rsidRDefault="001C3F3D">
          <w:pPr>
            <w:pStyle w:val="TDC3"/>
            <w:tabs>
              <w:tab w:val="right" w:leader="dot" w:pos="9017"/>
            </w:tabs>
            <w:rPr>
              <w:noProof/>
              <w:sz w:val="16"/>
              <w:szCs w:val="16"/>
              <w:lang w:eastAsia="es-ES"/>
            </w:rPr>
          </w:pPr>
          <w:hyperlink w:anchor="_Toc31654077" w:history="1">
            <w:r w:rsidRPr="001C3F3D">
              <w:rPr>
                <w:rStyle w:val="Hipervnculo"/>
                <w:noProof/>
                <w:sz w:val="16"/>
                <w:szCs w:val="16"/>
              </w:rPr>
              <w:t>3D ESCENARIOS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_Toc31654077 \h </w:instrText>
            </w:r>
            <w:r w:rsidRPr="001C3F3D">
              <w:rPr>
                <w:noProof/>
                <w:webHidden/>
                <w:sz w:val="16"/>
                <w:szCs w:val="16"/>
              </w:rPr>
            </w:r>
            <w:r w:rsidRPr="001C3F3D">
              <w:rPr>
                <w:noProof/>
                <w:webHidden/>
                <w:sz w:val="16"/>
                <w:szCs w:val="16"/>
              </w:rPr>
              <w:fldChar w:fldCharType="separate"/>
            </w:r>
            <w:r w:rsidR="00D8248D">
              <w:rPr>
                <w:noProof/>
                <w:webHidden/>
                <w:sz w:val="16"/>
                <w:szCs w:val="16"/>
              </w:rPr>
              <w:t>40</w:t>
            </w:r>
            <w:r w:rsidRPr="001C3F3D">
              <w:rPr>
                <w:noProof/>
                <w:webHidden/>
                <w:sz w:val="16"/>
                <w:szCs w:val="16"/>
              </w:rPr>
              <w:fldChar w:fldCharType="end"/>
            </w:r>
          </w:hyperlink>
        </w:p>
        <w:p w14:paraId="42090BB2" w14:textId="2DF98E46" w:rsidR="001C3F3D" w:rsidRPr="001C3F3D" w:rsidRDefault="001C3F3D">
          <w:pPr>
            <w:pStyle w:val="TDC3"/>
            <w:tabs>
              <w:tab w:val="right" w:leader="dot" w:pos="9017"/>
            </w:tabs>
            <w:rPr>
              <w:noProof/>
              <w:sz w:val="16"/>
              <w:szCs w:val="16"/>
              <w:lang w:eastAsia="es-ES"/>
            </w:rPr>
          </w:pPr>
          <w:hyperlink w:anchor="_Toc31654078" w:history="1">
            <w:r w:rsidRPr="001C3F3D">
              <w:rPr>
                <w:rStyle w:val="Hipervnculo"/>
                <w:noProof/>
                <w:sz w:val="16"/>
                <w:szCs w:val="16"/>
              </w:rPr>
              <w:t>ESTILO VFX</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_Toc31654078 \h </w:instrText>
            </w:r>
            <w:r w:rsidRPr="001C3F3D">
              <w:rPr>
                <w:noProof/>
                <w:webHidden/>
                <w:sz w:val="16"/>
                <w:szCs w:val="16"/>
              </w:rPr>
            </w:r>
            <w:r w:rsidRPr="001C3F3D">
              <w:rPr>
                <w:noProof/>
                <w:webHidden/>
                <w:sz w:val="16"/>
                <w:szCs w:val="16"/>
              </w:rPr>
              <w:fldChar w:fldCharType="separate"/>
            </w:r>
            <w:r w:rsidR="00D8248D">
              <w:rPr>
                <w:noProof/>
                <w:webHidden/>
                <w:sz w:val="16"/>
                <w:szCs w:val="16"/>
              </w:rPr>
              <w:t>41</w:t>
            </w:r>
            <w:r w:rsidRPr="001C3F3D">
              <w:rPr>
                <w:noProof/>
                <w:webHidden/>
                <w:sz w:val="16"/>
                <w:szCs w:val="16"/>
              </w:rPr>
              <w:fldChar w:fldCharType="end"/>
            </w:r>
          </w:hyperlink>
        </w:p>
        <w:p w14:paraId="70128367" w14:textId="2D9F1727" w:rsidR="001C3F3D" w:rsidRPr="001C3F3D" w:rsidRDefault="001C3F3D">
          <w:pPr>
            <w:pStyle w:val="TDC1"/>
            <w:tabs>
              <w:tab w:val="right" w:leader="dot" w:pos="9017"/>
            </w:tabs>
            <w:rPr>
              <w:rFonts w:eastAsiaTheme="minorEastAsia"/>
              <w:noProof/>
              <w:sz w:val="16"/>
              <w:szCs w:val="16"/>
              <w:lang w:eastAsia="es-ES"/>
            </w:rPr>
          </w:pPr>
          <w:hyperlink w:anchor="_Toc31654079" w:history="1">
            <w:r w:rsidRPr="001C3F3D">
              <w:rPr>
                <w:rStyle w:val="Hipervnculo"/>
                <w:noProof/>
                <w:sz w:val="16"/>
                <w:szCs w:val="16"/>
              </w:rPr>
              <w:t>MÚSICA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_Toc31654079 \h </w:instrText>
            </w:r>
            <w:r w:rsidRPr="001C3F3D">
              <w:rPr>
                <w:noProof/>
                <w:webHidden/>
                <w:sz w:val="16"/>
                <w:szCs w:val="16"/>
              </w:rPr>
            </w:r>
            <w:r w:rsidRPr="001C3F3D">
              <w:rPr>
                <w:noProof/>
                <w:webHidden/>
                <w:sz w:val="16"/>
                <w:szCs w:val="16"/>
              </w:rPr>
              <w:fldChar w:fldCharType="separate"/>
            </w:r>
            <w:r w:rsidR="00D8248D">
              <w:rPr>
                <w:noProof/>
                <w:webHidden/>
                <w:sz w:val="16"/>
                <w:szCs w:val="16"/>
              </w:rPr>
              <w:t>42</w:t>
            </w:r>
            <w:r w:rsidRPr="001C3F3D">
              <w:rPr>
                <w:noProof/>
                <w:webHidden/>
                <w:sz w:val="16"/>
                <w:szCs w:val="16"/>
              </w:rPr>
              <w:fldChar w:fldCharType="end"/>
            </w:r>
          </w:hyperlink>
        </w:p>
        <w:p w14:paraId="1147FB29" w14:textId="22706235" w:rsidR="001C3F3D" w:rsidRPr="001C3F3D" w:rsidRDefault="001C3F3D">
          <w:pPr>
            <w:pStyle w:val="TDC3"/>
            <w:tabs>
              <w:tab w:val="right" w:leader="dot" w:pos="9017"/>
            </w:tabs>
            <w:rPr>
              <w:noProof/>
              <w:sz w:val="16"/>
              <w:szCs w:val="16"/>
              <w:lang w:eastAsia="es-ES"/>
            </w:rPr>
          </w:pPr>
          <w:hyperlink w:anchor="_Toc31654080" w:history="1">
            <w:r w:rsidRPr="001C3F3D">
              <w:rPr>
                <w:rStyle w:val="Hipervnculo"/>
                <w:noProof/>
                <w:sz w:val="16"/>
                <w:szCs w:val="16"/>
              </w:rPr>
              <w:t>BANDA SONORA</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_Toc31654080 \h </w:instrText>
            </w:r>
            <w:r w:rsidRPr="001C3F3D">
              <w:rPr>
                <w:noProof/>
                <w:webHidden/>
                <w:sz w:val="16"/>
                <w:szCs w:val="16"/>
              </w:rPr>
            </w:r>
            <w:r w:rsidRPr="001C3F3D">
              <w:rPr>
                <w:noProof/>
                <w:webHidden/>
                <w:sz w:val="16"/>
                <w:szCs w:val="16"/>
              </w:rPr>
              <w:fldChar w:fldCharType="separate"/>
            </w:r>
            <w:r w:rsidR="00D8248D">
              <w:rPr>
                <w:noProof/>
                <w:webHidden/>
                <w:sz w:val="16"/>
                <w:szCs w:val="16"/>
              </w:rPr>
              <w:t>42</w:t>
            </w:r>
            <w:r w:rsidRPr="001C3F3D">
              <w:rPr>
                <w:noProof/>
                <w:webHidden/>
                <w:sz w:val="16"/>
                <w:szCs w:val="16"/>
              </w:rPr>
              <w:fldChar w:fldCharType="end"/>
            </w:r>
          </w:hyperlink>
        </w:p>
        <w:p w14:paraId="117B0760" w14:textId="25B95987" w:rsidR="001C3F3D" w:rsidRPr="001C3F3D" w:rsidRDefault="001C3F3D">
          <w:pPr>
            <w:pStyle w:val="TDC3"/>
            <w:tabs>
              <w:tab w:val="right" w:leader="dot" w:pos="9017"/>
            </w:tabs>
            <w:rPr>
              <w:noProof/>
              <w:sz w:val="16"/>
              <w:szCs w:val="16"/>
              <w:lang w:eastAsia="es-ES"/>
            </w:rPr>
          </w:pPr>
          <w:hyperlink w:anchor="_Toc31654081" w:history="1">
            <w:r w:rsidRPr="001C3F3D">
              <w:rPr>
                <w:rStyle w:val="Hipervnculo"/>
                <w:noProof/>
                <w:sz w:val="16"/>
                <w:szCs w:val="16"/>
              </w:rPr>
              <w:t>EFECTOS DE SONIDO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_Toc31654081 \h </w:instrText>
            </w:r>
            <w:r w:rsidRPr="001C3F3D">
              <w:rPr>
                <w:noProof/>
                <w:webHidden/>
                <w:sz w:val="16"/>
                <w:szCs w:val="16"/>
              </w:rPr>
            </w:r>
            <w:r w:rsidRPr="001C3F3D">
              <w:rPr>
                <w:noProof/>
                <w:webHidden/>
                <w:sz w:val="16"/>
                <w:szCs w:val="16"/>
              </w:rPr>
              <w:fldChar w:fldCharType="separate"/>
            </w:r>
            <w:r w:rsidR="00D8248D">
              <w:rPr>
                <w:noProof/>
                <w:webHidden/>
                <w:sz w:val="16"/>
                <w:szCs w:val="16"/>
              </w:rPr>
              <w:t>42</w:t>
            </w:r>
            <w:r w:rsidRPr="001C3F3D">
              <w:rPr>
                <w:noProof/>
                <w:webHidden/>
                <w:sz w:val="16"/>
                <w:szCs w:val="16"/>
              </w:rPr>
              <w:fldChar w:fldCharType="end"/>
            </w:r>
          </w:hyperlink>
        </w:p>
        <w:p w14:paraId="37D6992F" w14:textId="35C0F5D3" w:rsidR="001C3F3D" w:rsidRPr="001C3F3D" w:rsidRDefault="001C3F3D">
          <w:pPr>
            <w:pStyle w:val="TDC1"/>
            <w:tabs>
              <w:tab w:val="right" w:leader="dot" w:pos="9017"/>
            </w:tabs>
            <w:rPr>
              <w:rFonts w:eastAsiaTheme="minorEastAsia"/>
              <w:noProof/>
              <w:sz w:val="16"/>
              <w:szCs w:val="16"/>
              <w:lang w:eastAsia="es-ES"/>
            </w:rPr>
          </w:pPr>
          <w:hyperlink w:anchor="_Toc31654082" w:history="1">
            <w:r w:rsidRPr="001C3F3D">
              <w:rPr>
                <w:rStyle w:val="Hipervnculo"/>
                <w:noProof/>
                <w:sz w:val="16"/>
                <w:szCs w:val="16"/>
              </w:rPr>
              <w:t>LOGROS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_Toc31654082 \h </w:instrText>
            </w:r>
            <w:r w:rsidRPr="001C3F3D">
              <w:rPr>
                <w:noProof/>
                <w:webHidden/>
                <w:sz w:val="16"/>
                <w:szCs w:val="16"/>
              </w:rPr>
            </w:r>
            <w:r w:rsidRPr="001C3F3D">
              <w:rPr>
                <w:noProof/>
                <w:webHidden/>
                <w:sz w:val="16"/>
                <w:szCs w:val="16"/>
              </w:rPr>
              <w:fldChar w:fldCharType="separate"/>
            </w:r>
            <w:r w:rsidR="00D8248D">
              <w:rPr>
                <w:noProof/>
                <w:webHidden/>
                <w:sz w:val="16"/>
                <w:szCs w:val="16"/>
              </w:rPr>
              <w:t>45</w:t>
            </w:r>
            <w:r w:rsidRPr="001C3F3D">
              <w:rPr>
                <w:noProof/>
                <w:webHidden/>
                <w:sz w:val="16"/>
                <w:szCs w:val="16"/>
              </w:rPr>
              <w:fldChar w:fldCharType="end"/>
            </w:r>
          </w:hyperlink>
        </w:p>
        <w:p w14:paraId="3EBF7977" w14:textId="08984707" w:rsidR="001C3F3D" w:rsidRPr="001C3F3D" w:rsidRDefault="001C3F3D">
          <w:pPr>
            <w:pStyle w:val="TDC1"/>
            <w:tabs>
              <w:tab w:val="right" w:leader="dot" w:pos="9017"/>
            </w:tabs>
            <w:rPr>
              <w:rFonts w:eastAsiaTheme="minorEastAsia"/>
              <w:noProof/>
              <w:sz w:val="16"/>
              <w:szCs w:val="16"/>
              <w:lang w:eastAsia="es-ES"/>
            </w:rPr>
          </w:pPr>
          <w:hyperlink w:anchor="_Toc31654083" w:history="1">
            <w:r w:rsidRPr="001C3F3D">
              <w:rPr>
                <w:rStyle w:val="Hipervnculo"/>
                <w:noProof/>
                <w:sz w:val="16"/>
                <w:szCs w:val="16"/>
              </w:rPr>
              <w:t>MONETIZACIÓN</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_Toc31654083 \h </w:instrText>
            </w:r>
            <w:r w:rsidRPr="001C3F3D">
              <w:rPr>
                <w:noProof/>
                <w:webHidden/>
                <w:sz w:val="16"/>
                <w:szCs w:val="16"/>
              </w:rPr>
            </w:r>
            <w:r w:rsidRPr="001C3F3D">
              <w:rPr>
                <w:noProof/>
                <w:webHidden/>
                <w:sz w:val="16"/>
                <w:szCs w:val="16"/>
              </w:rPr>
              <w:fldChar w:fldCharType="separate"/>
            </w:r>
            <w:r w:rsidR="00D8248D">
              <w:rPr>
                <w:noProof/>
                <w:webHidden/>
                <w:sz w:val="16"/>
                <w:szCs w:val="16"/>
              </w:rPr>
              <w:t>46</w:t>
            </w:r>
            <w:r w:rsidRPr="001C3F3D">
              <w:rPr>
                <w:noProof/>
                <w:webHidden/>
                <w:sz w:val="16"/>
                <w:szCs w:val="16"/>
              </w:rPr>
              <w:fldChar w:fldCharType="end"/>
            </w:r>
          </w:hyperlink>
        </w:p>
        <w:p w14:paraId="52A39874" w14:textId="1D6A7D4B" w:rsidR="001C3F3D" w:rsidRPr="001C3F3D" w:rsidRDefault="001C3F3D">
          <w:pPr>
            <w:pStyle w:val="TDC3"/>
            <w:tabs>
              <w:tab w:val="right" w:leader="dot" w:pos="9017"/>
            </w:tabs>
            <w:rPr>
              <w:noProof/>
              <w:sz w:val="16"/>
              <w:szCs w:val="16"/>
              <w:lang w:eastAsia="es-ES"/>
            </w:rPr>
          </w:pPr>
          <w:hyperlink w:anchor="_Toc31654084" w:history="1">
            <w:r w:rsidRPr="001C3F3D">
              <w:rPr>
                <w:rStyle w:val="Hipervnculo"/>
                <w:noProof/>
                <w:sz w:val="16"/>
                <w:szCs w:val="16"/>
              </w:rPr>
              <w:t>EXPLICACIÓN BASE</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_Toc31654084 \h </w:instrText>
            </w:r>
            <w:r w:rsidRPr="001C3F3D">
              <w:rPr>
                <w:noProof/>
                <w:webHidden/>
                <w:sz w:val="16"/>
                <w:szCs w:val="16"/>
              </w:rPr>
            </w:r>
            <w:r w:rsidRPr="001C3F3D">
              <w:rPr>
                <w:noProof/>
                <w:webHidden/>
                <w:sz w:val="16"/>
                <w:szCs w:val="16"/>
              </w:rPr>
              <w:fldChar w:fldCharType="separate"/>
            </w:r>
            <w:r w:rsidR="00D8248D">
              <w:rPr>
                <w:noProof/>
                <w:webHidden/>
                <w:sz w:val="16"/>
                <w:szCs w:val="16"/>
              </w:rPr>
              <w:t>46</w:t>
            </w:r>
            <w:r w:rsidRPr="001C3F3D">
              <w:rPr>
                <w:noProof/>
                <w:webHidden/>
                <w:sz w:val="16"/>
                <w:szCs w:val="16"/>
              </w:rPr>
              <w:fldChar w:fldCharType="end"/>
            </w:r>
          </w:hyperlink>
        </w:p>
        <w:p w14:paraId="691C8C41" w14:textId="7DF4D69F" w:rsidR="001C3F3D" w:rsidRPr="001C3F3D" w:rsidRDefault="001C3F3D">
          <w:pPr>
            <w:pStyle w:val="TDC3"/>
            <w:tabs>
              <w:tab w:val="right" w:leader="dot" w:pos="9017"/>
            </w:tabs>
            <w:rPr>
              <w:noProof/>
              <w:sz w:val="16"/>
              <w:szCs w:val="16"/>
              <w:lang w:eastAsia="es-ES"/>
            </w:rPr>
          </w:pPr>
          <w:hyperlink w:anchor="_Toc31654085" w:history="1">
            <w:r w:rsidRPr="001C3F3D">
              <w:rPr>
                <w:rStyle w:val="Hipervnculo"/>
                <w:noProof/>
                <w:sz w:val="16"/>
                <w:szCs w:val="16"/>
              </w:rPr>
              <w:t>PRECIOS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_Toc31654085 \h </w:instrText>
            </w:r>
            <w:r w:rsidRPr="001C3F3D">
              <w:rPr>
                <w:noProof/>
                <w:webHidden/>
                <w:sz w:val="16"/>
                <w:szCs w:val="16"/>
              </w:rPr>
            </w:r>
            <w:r w:rsidRPr="001C3F3D">
              <w:rPr>
                <w:noProof/>
                <w:webHidden/>
                <w:sz w:val="16"/>
                <w:szCs w:val="16"/>
              </w:rPr>
              <w:fldChar w:fldCharType="separate"/>
            </w:r>
            <w:r w:rsidR="00D8248D">
              <w:rPr>
                <w:noProof/>
                <w:webHidden/>
                <w:sz w:val="16"/>
                <w:szCs w:val="16"/>
              </w:rPr>
              <w:t>46</w:t>
            </w:r>
            <w:r w:rsidRPr="001C3F3D">
              <w:rPr>
                <w:noProof/>
                <w:webHidden/>
                <w:sz w:val="16"/>
                <w:szCs w:val="16"/>
              </w:rPr>
              <w:fldChar w:fldCharType="end"/>
            </w:r>
          </w:hyperlink>
        </w:p>
        <w:p w14:paraId="073D8BF5" w14:textId="3E8374E5" w:rsidR="001C3F3D" w:rsidRPr="001C3F3D" w:rsidRDefault="001C3F3D">
          <w:pPr>
            <w:pStyle w:val="TDC3"/>
            <w:tabs>
              <w:tab w:val="right" w:leader="dot" w:pos="9017"/>
            </w:tabs>
            <w:rPr>
              <w:noProof/>
              <w:sz w:val="16"/>
              <w:szCs w:val="16"/>
              <w:lang w:eastAsia="es-ES"/>
            </w:rPr>
          </w:pPr>
          <w:hyperlink w:anchor="_Toc31654086" w:history="1">
            <w:r w:rsidRPr="001C3F3D">
              <w:rPr>
                <w:rStyle w:val="Hipervnculo"/>
                <w:noProof/>
                <w:sz w:val="16"/>
                <w:szCs w:val="16"/>
              </w:rPr>
              <w:t>NIVELES DE JUGADOR</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_Toc31654086 \h </w:instrText>
            </w:r>
            <w:r w:rsidRPr="001C3F3D">
              <w:rPr>
                <w:noProof/>
                <w:webHidden/>
                <w:sz w:val="16"/>
                <w:szCs w:val="16"/>
              </w:rPr>
            </w:r>
            <w:r w:rsidRPr="001C3F3D">
              <w:rPr>
                <w:noProof/>
                <w:webHidden/>
                <w:sz w:val="16"/>
                <w:szCs w:val="16"/>
              </w:rPr>
              <w:fldChar w:fldCharType="separate"/>
            </w:r>
            <w:r w:rsidR="00D8248D">
              <w:rPr>
                <w:noProof/>
                <w:webHidden/>
                <w:sz w:val="16"/>
                <w:szCs w:val="16"/>
              </w:rPr>
              <w:t>47</w:t>
            </w:r>
            <w:r w:rsidRPr="001C3F3D">
              <w:rPr>
                <w:noProof/>
                <w:webHidden/>
                <w:sz w:val="16"/>
                <w:szCs w:val="16"/>
              </w:rPr>
              <w:fldChar w:fldCharType="end"/>
            </w:r>
          </w:hyperlink>
        </w:p>
        <w:p w14:paraId="5F2EF085" w14:textId="2B6F406E" w:rsidR="001C3F3D" w:rsidRPr="001C3F3D" w:rsidRDefault="001C3F3D">
          <w:pPr>
            <w:pStyle w:val="TDC3"/>
            <w:tabs>
              <w:tab w:val="right" w:leader="dot" w:pos="9017"/>
            </w:tabs>
            <w:rPr>
              <w:noProof/>
              <w:sz w:val="16"/>
              <w:szCs w:val="16"/>
              <w:lang w:eastAsia="es-ES"/>
            </w:rPr>
          </w:pPr>
          <w:hyperlink w:anchor="_Toc31654087" w:history="1">
            <w:r w:rsidRPr="001C3F3D">
              <w:rPr>
                <w:rStyle w:val="Hipervnculo"/>
                <w:noProof/>
                <w:sz w:val="16"/>
                <w:szCs w:val="16"/>
              </w:rPr>
              <w:t>RECOMPENSAS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_Toc31654087 \h </w:instrText>
            </w:r>
            <w:r w:rsidRPr="001C3F3D">
              <w:rPr>
                <w:noProof/>
                <w:webHidden/>
                <w:sz w:val="16"/>
                <w:szCs w:val="16"/>
              </w:rPr>
            </w:r>
            <w:r w:rsidRPr="001C3F3D">
              <w:rPr>
                <w:noProof/>
                <w:webHidden/>
                <w:sz w:val="16"/>
                <w:szCs w:val="16"/>
              </w:rPr>
              <w:fldChar w:fldCharType="separate"/>
            </w:r>
            <w:r w:rsidR="00D8248D">
              <w:rPr>
                <w:noProof/>
                <w:webHidden/>
                <w:sz w:val="16"/>
                <w:szCs w:val="16"/>
              </w:rPr>
              <w:t>47</w:t>
            </w:r>
            <w:r w:rsidRPr="001C3F3D">
              <w:rPr>
                <w:noProof/>
                <w:webHidden/>
                <w:sz w:val="16"/>
                <w:szCs w:val="16"/>
              </w:rPr>
              <w:fldChar w:fldCharType="end"/>
            </w:r>
          </w:hyperlink>
        </w:p>
        <w:p w14:paraId="26CE1933" w14:textId="4AA91B0D" w:rsidR="001C3F3D" w:rsidRPr="001C3F3D" w:rsidRDefault="001C3F3D">
          <w:pPr>
            <w:pStyle w:val="TDC1"/>
            <w:tabs>
              <w:tab w:val="right" w:leader="dot" w:pos="9017"/>
            </w:tabs>
            <w:rPr>
              <w:rFonts w:eastAsiaTheme="minorEastAsia"/>
              <w:noProof/>
              <w:sz w:val="16"/>
              <w:szCs w:val="16"/>
              <w:lang w:eastAsia="es-ES"/>
            </w:rPr>
          </w:pPr>
          <w:hyperlink w:anchor="_Toc31654088" w:history="1">
            <w:r w:rsidRPr="001C3F3D">
              <w:rPr>
                <w:rStyle w:val="Hipervnculo"/>
                <w:noProof/>
                <w:sz w:val="16"/>
                <w:szCs w:val="16"/>
              </w:rPr>
              <w:t>IMPLEMENTACIONES OPCIONALES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_Toc31654088 \h </w:instrText>
            </w:r>
            <w:r w:rsidRPr="001C3F3D">
              <w:rPr>
                <w:noProof/>
                <w:webHidden/>
                <w:sz w:val="16"/>
                <w:szCs w:val="16"/>
              </w:rPr>
            </w:r>
            <w:r w:rsidRPr="001C3F3D">
              <w:rPr>
                <w:noProof/>
                <w:webHidden/>
                <w:sz w:val="16"/>
                <w:szCs w:val="16"/>
              </w:rPr>
              <w:fldChar w:fldCharType="separate"/>
            </w:r>
            <w:r w:rsidR="00D8248D">
              <w:rPr>
                <w:noProof/>
                <w:webHidden/>
                <w:sz w:val="16"/>
                <w:szCs w:val="16"/>
              </w:rPr>
              <w:t>47</w:t>
            </w:r>
            <w:r w:rsidRPr="001C3F3D">
              <w:rPr>
                <w:noProof/>
                <w:webHidden/>
                <w:sz w:val="16"/>
                <w:szCs w:val="16"/>
              </w:rPr>
              <w:fldChar w:fldCharType="end"/>
            </w:r>
          </w:hyperlink>
        </w:p>
        <w:p w14:paraId="4BA98F2C" w14:textId="3FA7C7AA" w:rsidR="001C3F3D" w:rsidRPr="001C3F3D" w:rsidRDefault="001C3F3D">
          <w:pPr>
            <w:pStyle w:val="TDC1"/>
            <w:tabs>
              <w:tab w:val="right" w:leader="dot" w:pos="9017"/>
            </w:tabs>
            <w:rPr>
              <w:rFonts w:eastAsiaTheme="minorEastAsia"/>
              <w:noProof/>
              <w:sz w:val="16"/>
              <w:szCs w:val="16"/>
              <w:lang w:eastAsia="es-ES"/>
            </w:rPr>
          </w:pPr>
          <w:hyperlink w:anchor="_Toc31654089" w:history="1">
            <w:r w:rsidRPr="001C3F3D">
              <w:rPr>
                <w:rStyle w:val="Hipervnculo"/>
                <w:noProof/>
                <w:sz w:val="16"/>
                <w:szCs w:val="16"/>
              </w:rPr>
              <w:t>ROADMAP Y FUTURO DEL PROYECTO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_Toc31654089 \h </w:instrText>
            </w:r>
            <w:r w:rsidRPr="001C3F3D">
              <w:rPr>
                <w:noProof/>
                <w:webHidden/>
                <w:sz w:val="16"/>
                <w:szCs w:val="16"/>
              </w:rPr>
            </w:r>
            <w:r w:rsidRPr="001C3F3D">
              <w:rPr>
                <w:noProof/>
                <w:webHidden/>
                <w:sz w:val="16"/>
                <w:szCs w:val="16"/>
              </w:rPr>
              <w:fldChar w:fldCharType="separate"/>
            </w:r>
            <w:r w:rsidR="00D8248D">
              <w:rPr>
                <w:noProof/>
                <w:webHidden/>
                <w:sz w:val="16"/>
                <w:szCs w:val="16"/>
              </w:rPr>
              <w:t>47</w:t>
            </w:r>
            <w:r w:rsidRPr="001C3F3D">
              <w:rPr>
                <w:noProof/>
                <w:webHidden/>
                <w:sz w:val="16"/>
                <w:szCs w:val="16"/>
              </w:rPr>
              <w:fldChar w:fldCharType="end"/>
            </w:r>
          </w:hyperlink>
        </w:p>
        <w:p w14:paraId="42E65610" w14:textId="79980A4B" w:rsidR="001C3F3D" w:rsidRPr="001C3F3D" w:rsidRDefault="001C3F3D">
          <w:pPr>
            <w:pStyle w:val="TDC3"/>
            <w:tabs>
              <w:tab w:val="right" w:leader="dot" w:pos="9017"/>
            </w:tabs>
            <w:rPr>
              <w:noProof/>
              <w:sz w:val="16"/>
              <w:szCs w:val="16"/>
              <w:lang w:eastAsia="es-ES"/>
            </w:rPr>
          </w:pPr>
          <w:hyperlink w:anchor="_Toc31654090" w:history="1">
            <w:r w:rsidRPr="001C3F3D">
              <w:rPr>
                <w:rStyle w:val="Hipervnculo"/>
                <w:noProof/>
                <w:sz w:val="16"/>
                <w:szCs w:val="16"/>
              </w:rPr>
              <w:t>AÑO 2019:</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_Toc31654090 \h </w:instrText>
            </w:r>
            <w:r w:rsidRPr="001C3F3D">
              <w:rPr>
                <w:noProof/>
                <w:webHidden/>
                <w:sz w:val="16"/>
                <w:szCs w:val="16"/>
              </w:rPr>
            </w:r>
            <w:r w:rsidRPr="001C3F3D">
              <w:rPr>
                <w:noProof/>
                <w:webHidden/>
                <w:sz w:val="16"/>
                <w:szCs w:val="16"/>
              </w:rPr>
              <w:fldChar w:fldCharType="separate"/>
            </w:r>
            <w:r w:rsidR="00D8248D">
              <w:rPr>
                <w:noProof/>
                <w:webHidden/>
                <w:sz w:val="16"/>
                <w:szCs w:val="16"/>
              </w:rPr>
              <w:t>47</w:t>
            </w:r>
            <w:r w:rsidRPr="001C3F3D">
              <w:rPr>
                <w:noProof/>
                <w:webHidden/>
                <w:sz w:val="16"/>
                <w:szCs w:val="16"/>
              </w:rPr>
              <w:fldChar w:fldCharType="end"/>
            </w:r>
          </w:hyperlink>
        </w:p>
        <w:p w14:paraId="19807DCE" w14:textId="3AC1A4D5" w:rsidR="001C3F3D" w:rsidRPr="001C3F3D" w:rsidRDefault="001C3F3D">
          <w:pPr>
            <w:pStyle w:val="TDC3"/>
            <w:tabs>
              <w:tab w:val="right" w:leader="dot" w:pos="9017"/>
            </w:tabs>
            <w:rPr>
              <w:noProof/>
              <w:sz w:val="16"/>
              <w:szCs w:val="16"/>
              <w:lang w:eastAsia="es-ES"/>
            </w:rPr>
          </w:pPr>
          <w:hyperlink w:anchor="_Toc31654091" w:history="1">
            <w:r w:rsidRPr="001C3F3D">
              <w:rPr>
                <w:rStyle w:val="Hipervnculo"/>
                <w:noProof/>
                <w:sz w:val="16"/>
                <w:szCs w:val="16"/>
              </w:rPr>
              <w:t>AÑO 2020:</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_Toc31654091 \h </w:instrText>
            </w:r>
            <w:r w:rsidRPr="001C3F3D">
              <w:rPr>
                <w:noProof/>
                <w:webHidden/>
                <w:sz w:val="16"/>
                <w:szCs w:val="16"/>
              </w:rPr>
            </w:r>
            <w:r w:rsidRPr="001C3F3D">
              <w:rPr>
                <w:noProof/>
                <w:webHidden/>
                <w:sz w:val="16"/>
                <w:szCs w:val="16"/>
              </w:rPr>
              <w:fldChar w:fldCharType="separate"/>
            </w:r>
            <w:r w:rsidR="00D8248D">
              <w:rPr>
                <w:noProof/>
                <w:webHidden/>
                <w:sz w:val="16"/>
                <w:szCs w:val="16"/>
              </w:rPr>
              <w:t>48</w:t>
            </w:r>
            <w:r w:rsidRPr="001C3F3D">
              <w:rPr>
                <w:noProof/>
                <w:webHidden/>
                <w:sz w:val="16"/>
                <w:szCs w:val="16"/>
              </w:rPr>
              <w:fldChar w:fldCharType="end"/>
            </w:r>
          </w:hyperlink>
        </w:p>
        <w:p w14:paraId="71670114" w14:textId="1144C715" w:rsidR="001C3F3D" w:rsidRPr="001C3F3D" w:rsidRDefault="001C3F3D">
          <w:pPr>
            <w:pStyle w:val="TDC3"/>
            <w:tabs>
              <w:tab w:val="right" w:leader="dot" w:pos="9017"/>
            </w:tabs>
            <w:rPr>
              <w:noProof/>
              <w:sz w:val="16"/>
              <w:szCs w:val="16"/>
              <w:lang w:eastAsia="es-ES"/>
            </w:rPr>
          </w:pPr>
          <w:hyperlink w:anchor="_Toc31654092" w:history="1">
            <w:r w:rsidRPr="001C3F3D">
              <w:rPr>
                <w:rStyle w:val="Hipervnculo"/>
                <w:noProof/>
                <w:sz w:val="16"/>
                <w:szCs w:val="16"/>
              </w:rPr>
              <w:t>AÑO 2021:</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_Toc31654092 \h </w:instrText>
            </w:r>
            <w:r w:rsidRPr="001C3F3D">
              <w:rPr>
                <w:noProof/>
                <w:webHidden/>
                <w:sz w:val="16"/>
                <w:szCs w:val="16"/>
              </w:rPr>
            </w:r>
            <w:r w:rsidRPr="001C3F3D">
              <w:rPr>
                <w:noProof/>
                <w:webHidden/>
                <w:sz w:val="16"/>
                <w:szCs w:val="16"/>
              </w:rPr>
              <w:fldChar w:fldCharType="separate"/>
            </w:r>
            <w:r w:rsidR="00D8248D">
              <w:rPr>
                <w:noProof/>
                <w:webHidden/>
                <w:sz w:val="16"/>
                <w:szCs w:val="16"/>
              </w:rPr>
              <w:t>49</w:t>
            </w:r>
            <w:r w:rsidRPr="001C3F3D">
              <w:rPr>
                <w:noProof/>
                <w:webHidden/>
                <w:sz w:val="16"/>
                <w:szCs w:val="16"/>
              </w:rPr>
              <w:fldChar w:fldCharType="end"/>
            </w:r>
          </w:hyperlink>
        </w:p>
        <w:p w14:paraId="17A153C7" w14:textId="1AABBDB2" w:rsidR="001C3F3D" w:rsidRPr="001C3F3D" w:rsidRDefault="001C3F3D">
          <w:pPr>
            <w:pStyle w:val="TDC1"/>
            <w:tabs>
              <w:tab w:val="right" w:leader="dot" w:pos="9017"/>
            </w:tabs>
            <w:rPr>
              <w:rFonts w:eastAsiaTheme="minorEastAsia"/>
              <w:noProof/>
              <w:sz w:val="16"/>
              <w:szCs w:val="16"/>
              <w:lang w:eastAsia="es-ES"/>
            </w:rPr>
          </w:pPr>
          <w:hyperlink w:anchor="_Toc31654093" w:history="1">
            <w:r w:rsidRPr="001C3F3D">
              <w:rPr>
                <w:rStyle w:val="Hipervnculo"/>
                <w:noProof/>
                <w:sz w:val="16"/>
                <w:szCs w:val="16"/>
              </w:rPr>
              <w:t>MODELO DE LIENZO (ESTRUCTURA DE NEGOCIO)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_Toc31654093 \h </w:instrText>
            </w:r>
            <w:r w:rsidRPr="001C3F3D">
              <w:rPr>
                <w:noProof/>
                <w:webHidden/>
                <w:sz w:val="16"/>
                <w:szCs w:val="16"/>
              </w:rPr>
            </w:r>
            <w:r w:rsidRPr="001C3F3D">
              <w:rPr>
                <w:noProof/>
                <w:webHidden/>
                <w:sz w:val="16"/>
                <w:szCs w:val="16"/>
              </w:rPr>
              <w:fldChar w:fldCharType="separate"/>
            </w:r>
            <w:r w:rsidR="00D8248D">
              <w:rPr>
                <w:noProof/>
                <w:webHidden/>
                <w:sz w:val="16"/>
                <w:szCs w:val="16"/>
              </w:rPr>
              <w:t>53</w:t>
            </w:r>
            <w:r w:rsidRPr="001C3F3D">
              <w:rPr>
                <w:noProof/>
                <w:webHidden/>
                <w:sz w:val="16"/>
                <w:szCs w:val="16"/>
              </w:rPr>
              <w:fldChar w:fldCharType="end"/>
            </w:r>
          </w:hyperlink>
        </w:p>
        <w:p w14:paraId="2317C858" w14:textId="122DF727" w:rsidR="001C3F3D" w:rsidRPr="001C3F3D" w:rsidRDefault="001C3F3D">
          <w:pPr>
            <w:pStyle w:val="TDC1"/>
            <w:tabs>
              <w:tab w:val="right" w:leader="dot" w:pos="9017"/>
            </w:tabs>
            <w:rPr>
              <w:rFonts w:eastAsiaTheme="minorEastAsia"/>
              <w:noProof/>
              <w:sz w:val="16"/>
              <w:szCs w:val="16"/>
              <w:lang w:eastAsia="es-ES"/>
            </w:rPr>
          </w:pPr>
          <w:hyperlink w:anchor="_Toc31654094" w:history="1">
            <w:r w:rsidRPr="001C3F3D">
              <w:rPr>
                <w:rStyle w:val="Hipervnculo"/>
                <w:noProof/>
                <w:sz w:val="16"/>
                <w:szCs w:val="16"/>
              </w:rPr>
              <w:t>MODELO DE CAJA DE HERRAMIENTAS (ESTRUCTURA DE NEGOCIO)</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_Toc31654094 \h </w:instrText>
            </w:r>
            <w:r w:rsidRPr="001C3F3D">
              <w:rPr>
                <w:noProof/>
                <w:webHidden/>
                <w:sz w:val="16"/>
                <w:szCs w:val="16"/>
              </w:rPr>
            </w:r>
            <w:r w:rsidRPr="001C3F3D">
              <w:rPr>
                <w:noProof/>
                <w:webHidden/>
                <w:sz w:val="16"/>
                <w:szCs w:val="16"/>
              </w:rPr>
              <w:fldChar w:fldCharType="separate"/>
            </w:r>
            <w:r w:rsidR="00D8248D">
              <w:rPr>
                <w:noProof/>
                <w:webHidden/>
                <w:sz w:val="16"/>
                <w:szCs w:val="16"/>
              </w:rPr>
              <w:t>54</w:t>
            </w:r>
            <w:r w:rsidRPr="001C3F3D">
              <w:rPr>
                <w:noProof/>
                <w:webHidden/>
                <w:sz w:val="16"/>
                <w:szCs w:val="16"/>
              </w:rPr>
              <w:fldChar w:fldCharType="end"/>
            </w:r>
          </w:hyperlink>
        </w:p>
        <w:p w14:paraId="626DA3A5" w14:textId="335732B0" w:rsidR="001C3F3D" w:rsidRPr="001C3F3D" w:rsidRDefault="001C3F3D">
          <w:pPr>
            <w:pStyle w:val="TDC1"/>
            <w:tabs>
              <w:tab w:val="right" w:leader="dot" w:pos="9017"/>
            </w:tabs>
            <w:rPr>
              <w:rFonts w:eastAsiaTheme="minorEastAsia"/>
              <w:noProof/>
              <w:sz w:val="16"/>
              <w:szCs w:val="16"/>
              <w:lang w:eastAsia="es-ES"/>
            </w:rPr>
          </w:pPr>
          <w:hyperlink w:anchor="_Toc31654095" w:history="1">
            <w:r w:rsidRPr="001C3F3D">
              <w:rPr>
                <w:rStyle w:val="Hipervnculo"/>
                <w:noProof/>
                <w:sz w:val="16"/>
                <w:szCs w:val="16"/>
              </w:rPr>
              <w:t>MAPA DE EMPATÍA DE CLIENTES POTENCIALES</w:t>
            </w:r>
            <w:r w:rsidRPr="001C3F3D">
              <w:rPr>
                <w:noProof/>
                <w:webHidden/>
                <w:sz w:val="16"/>
                <w:szCs w:val="16"/>
              </w:rPr>
              <w:tab/>
            </w:r>
            <w:r w:rsidRPr="001C3F3D">
              <w:rPr>
                <w:noProof/>
                <w:webHidden/>
                <w:sz w:val="16"/>
                <w:szCs w:val="16"/>
              </w:rPr>
              <w:fldChar w:fldCharType="begin"/>
            </w:r>
            <w:r w:rsidRPr="001C3F3D">
              <w:rPr>
                <w:noProof/>
                <w:webHidden/>
                <w:sz w:val="16"/>
                <w:szCs w:val="16"/>
              </w:rPr>
              <w:instrText xml:space="preserve"> PAGEREF _Toc31654095 \h </w:instrText>
            </w:r>
            <w:r w:rsidRPr="001C3F3D">
              <w:rPr>
                <w:noProof/>
                <w:webHidden/>
                <w:sz w:val="16"/>
                <w:szCs w:val="16"/>
              </w:rPr>
            </w:r>
            <w:r w:rsidRPr="001C3F3D">
              <w:rPr>
                <w:noProof/>
                <w:webHidden/>
                <w:sz w:val="16"/>
                <w:szCs w:val="16"/>
              </w:rPr>
              <w:fldChar w:fldCharType="separate"/>
            </w:r>
            <w:r w:rsidR="00D8248D">
              <w:rPr>
                <w:noProof/>
                <w:webHidden/>
                <w:sz w:val="16"/>
                <w:szCs w:val="16"/>
              </w:rPr>
              <w:t>55</w:t>
            </w:r>
            <w:r w:rsidRPr="001C3F3D">
              <w:rPr>
                <w:noProof/>
                <w:webHidden/>
                <w:sz w:val="16"/>
                <w:szCs w:val="16"/>
              </w:rPr>
              <w:fldChar w:fldCharType="end"/>
            </w:r>
          </w:hyperlink>
        </w:p>
        <w:p w14:paraId="2BA6ABC3" w14:textId="232BDC51" w:rsidR="00426BB0" w:rsidRPr="001C3F3D" w:rsidRDefault="00420087" w:rsidP="00426BB0">
          <w:pPr>
            <w:spacing w:after="200" w:line="276" w:lineRule="auto"/>
            <w:rPr>
              <w:b/>
              <w:bCs/>
              <w:sz w:val="16"/>
              <w:szCs w:val="16"/>
            </w:rPr>
          </w:pPr>
          <w:r w:rsidRPr="001C3F3D">
            <w:rPr>
              <w:b/>
              <w:bCs/>
              <w:sz w:val="16"/>
              <w:szCs w:val="16"/>
            </w:rPr>
            <w:fldChar w:fldCharType="end"/>
          </w:r>
        </w:p>
        <w:p w14:paraId="1A6E28FA" w14:textId="45D36BEE" w:rsidR="00426BB0" w:rsidRDefault="00426BB0" w:rsidP="00426BB0">
          <w:pPr>
            <w:spacing w:after="200" w:line="276" w:lineRule="auto"/>
            <w:rPr>
              <w:sz w:val="16"/>
              <w:szCs w:val="16"/>
            </w:rPr>
          </w:pPr>
        </w:p>
        <w:p w14:paraId="5AE05583" w14:textId="6B3D6A70" w:rsidR="00F51652" w:rsidRDefault="00F51652" w:rsidP="00426BB0">
          <w:pPr>
            <w:spacing w:after="200" w:line="276" w:lineRule="auto"/>
            <w:rPr>
              <w:sz w:val="16"/>
              <w:szCs w:val="16"/>
            </w:rPr>
          </w:pPr>
        </w:p>
        <w:p w14:paraId="2E294173" w14:textId="7FC0AEDE" w:rsidR="00F51652" w:rsidRDefault="00F51652" w:rsidP="00426BB0">
          <w:pPr>
            <w:spacing w:after="200" w:line="276" w:lineRule="auto"/>
            <w:rPr>
              <w:sz w:val="16"/>
              <w:szCs w:val="16"/>
            </w:rPr>
          </w:pPr>
        </w:p>
        <w:p w14:paraId="1E016F8A" w14:textId="77777777" w:rsidR="00F51652" w:rsidRPr="003E2114" w:rsidRDefault="00F51652" w:rsidP="00426BB0">
          <w:pPr>
            <w:spacing w:after="200" w:line="276" w:lineRule="auto"/>
            <w:rPr>
              <w:sz w:val="16"/>
              <w:szCs w:val="16"/>
            </w:rPr>
          </w:pPr>
        </w:p>
        <w:p w14:paraId="0F24A25A" w14:textId="341811C3" w:rsidR="00426BB0" w:rsidRDefault="003562CB" w:rsidP="00426BB0">
          <w:pPr>
            <w:spacing w:after="200" w:line="276" w:lineRule="auto"/>
          </w:pPr>
        </w:p>
      </w:sdtContent>
    </w:sdt>
    <w:p w14:paraId="480B1687" w14:textId="77777777" w:rsidR="001C3F3D" w:rsidRDefault="001C3F3D" w:rsidP="001C3F3D">
      <w:bookmarkStart w:id="1" w:name="_Toc31654023"/>
    </w:p>
    <w:p w14:paraId="306CAD88" w14:textId="5B5431E5" w:rsidR="00BF0113" w:rsidRPr="00702EB0" w:rsidRDefault="00BF0113" w:rsidP="00EF282D">
      <w:pPr>
        <w:pStyle w:val="Ttulo1"/>
      </w:pPr>
      <w:r w:rsidRPr="00702EB0">
        <w:lastRenderedPageBreak/>
        <w:t>CONCEPTO GENERAL DEL JUEGO</w:t>
      </w:r>
      <w:bookmarkEnd w:id="1"/>
    </w:p>
    <w:p w14:paraId="5449FDEA"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mostrarán la base general que sigue el juego en cuestión de diseño.</w:t>
      </w:r>
    </w:p>
    <w:p w14:paraId="359EED19" w14:textId="77777777" w:rsidR="00BF0113" w:rsidRPr="00EF282D" w:rsidRDefault="00BF0113" w:rsidP="00EF282D">
      <w:pPr>
        <w:pStyle w:val="Ttulo3"/>
      </w:pPr>
      <w:bookmarkStart w:id="2" w:name="_Toc31654024"/>
      <w:r w:rsidRPr="00EF282D">
        <w:t>TÍTULO</w:t>
      </w:r>
      <w:bookmarkEnd w:id="2"/>
    </w:p>
    <w:p w14:paraId="2CFAB1E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roofErr w:type="spellStart"/>
      <w:r w:rsidRPr="00702EB0">
        <w:rPr>
          <w:rStyle w:val="Textoennegrita"/>
          <w:rFonts w:asciiTheme="minorHAnsi" w:hAnsiTheme="minorHAnsi" w:cstheme="minorHAnsi"/>
          <w:color w:val="24292E"/>
          <w:sz w:val="21"/>
          <w:szCs w:val="21"/>
        </w:rPr>
        <w:t>Hakapuni</w:t>
      </w:r>
      <w:proofErr w:type="spellEnd"/>
    </w:p>
    <w:p w14:paraId="28887C68" w14:textId="77777777" w:rsidR="00BF0113" w:rsidRPr="00702EB0" w:rsidRDefault="00BF0113" w:rsidP="00EF282D">
      <w:pPr>
        <w:pStyle w:val="Ttulo3"/>
      </w:pPr>
      <w:bookmarkStart w:id="3" w:name="_Toc31654025"/>
      <w:r w:rsidRPr="00702EB0">
        <w:t>ESTUDIO Y DESARROLLADORES</w:t>
      </w:r>
      <w:bookmarkEnd w:id="3"/>
    </w:p>
    <w:p w14:paraId="17197B2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Este proyecto es desarrollado por el estudio </w:t>
      </w:r>
      <w:r w:rsidRPr="00702EB0">
        <w:rPr>
          <w:rStyle w:val="Textoennegrita"/>
          <w:rFonts w:asciiTheme="minorHAnsi" w:hAnsiTheme="minorHAnsi" w:cstheme="minorHAnsi"/>
          <w:color w:val="24292E"/>
          <w:sz w:val="21"/>
          <w:szCs w:val="21"/>
        </w:rPr>
        <w:t>DJ ALFA</w:t>
      </w:r>
      <w:r w:rsidRPr="00702EB0">
        <w:rPr>
          <w:rFonts w:asciiTheme="minorHAnsi" w:hAnsiTheme="minorHAnsi" w:cstheme="minorHAnsi"/>
          <w:color w:val="24292E"/>
          <w:sz w:val="21"/>
          <w:szCs w:val="21"/>
        </w:rPr>
        <w:t>. El equipo cuenta con:</w:t>
      </w:r>
    </w:p>
    <w:p w14:paraId="47971536" w14:textId="77777777" w:rsidR="00BF0113" w:rsidRPr="00702EB0" w:rsidRDefault="00BF0113" w:rsidP="006D57A0">
      <w:pPr>
        <w:numPr>
          <w:ilvl w:val="0"/>
          <w:numId w:val="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Tres programadores, de los cuales uno actúa como </w:t>
      </w:r>
      <w:r w:rsidRPr="00702EB0">
        <w:rPr>
          <w:rStyle w:val="nfasis"/>
          <w:rFonts w:cstheme="minorHAnsi"/>
          <w:color w:val="24292E"/>
          <w:sz w:val="21"/>
          <w:szCs w:val="21"/>
        </w:rPr>
        <w:t>Project Manager</w:t>
      </w:r>
      <w:r w:rsidRPr="00702EB0">
        <w:rPr>
          <w:rFonts w:cstheme="minorHAnsi"/>
          <w:color w:val="24292E"/>
          <w:sz w:val="21"/>
          <w:szCs w:val="21"/>
        </w:rPr>
        <w:t>.</w:t>
      </w:r>
    </w:p>
    <w:p w14:paraId="0A158460" w14:textId="77777777" w:rsidR="00BF0113" w:rsidRPr="00702EB0" w:rsidRDefault="00BF0113" w:rsidP="006D57A0">
      <w:pPr>
        <w:numPr>
          <w:ilvl w:val="0"/>
          <w:numId w:val="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artista </w:t>
      </w:r>
      <w:r w:rsidRPr="00702EB0">
        <w:rPr>
          <w:rStyle w:val="nfasis"/>
          <w:rFonts w:cstheme="minorHAnsi"/>
          <w:color w:val="24292E"/>
          <w:sz w:val="21"/>
          <w:szCs w:val="21"/>
        </w:rPr>
        <w:t xml:space="preserve">full </w:t>
      </w:r>
      <w:proofErr w:type="spellStart"/>
      <w:r w:rsidRPr="00702EB0">
        <w:rPr>
          <w:rStyle w:val="nfasis"/>
          <w:rFonts w:cstheme="minorHAnsi"/>
          <w:color w:val="24292E"/>
          <w:sz w:val="21"/>
          <w:szCs w:val="21"/>
        </w:rPr>
        <w:t>stack</w:t>
      </w:r>
      <w:proofErr w:type="spellEnd"/>
      <w:r w:rsidRPr="00702EB0">
        <w:rPr>
          <w:rFonts w:cstheme="minorHAnsi"/>
          <w:color w:val="24292E"/>
          <w:sz w:val="21"/>
          <w:szCs w:val="21"/>
        </w:rPr>
        <w:t> para personajes y escenarios.</w:t>
      </w:r>
    </w:p>
    <w:p w14:paraId="7683FC7C" w14:textId="77777777" w:rsidR="00BF0113" w:rsidRPr="00702EB0" w:rsidRDefault="00BF0113" w:rsidP="006D57A0">
      <w:pPr>
        <w:numPr>
          <w:ilvl w:val="0"/>
          <w:numId w:val="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artista </w:t>
      </w:r>
      <w:r w:rsidRPr="00702EB0">
        <w:rPr>
          <w:rStyle w:val="nfasis"/>
          <w:rFonts w:cstheme="minorHAnsi"/>
          <w:color w:val="24292E"/>
          <w:sz w:val="21"/>
          <w:szCs w:val="21"/>
        </w:rPr>
        <w:t xml:space="preserve">full </w:t>
      </w:r>
      <w:proofErr w:type="spellStart"/>
      <w:r w:rsidRPr="00702EB0">
        <w:rPr>
          <w:rStyle w:val="nfasis"/>
          <w:rFonts w:cstheme="minorHAnsi"/>
          <w:color w:val="24292E"/>
          <w:sz w:val="21"/>
          <w:szCs w:val="21"/>
        </w:rPr>
        <w:t>stack</w:t>
      </w:r>
      <w:proofErr w:type="spellEnd"/>
      <w:r w:rsidRPr="00702EB0">
        <w:rPr>
          <w:rFonts w:cstheme="minorHAnsi"/>
          <w:color w:val="24292E"/>
          <w:sz w:val="21"/>
          <w:szCs w:val="21"/>
        </w:rPr>
        <w:t> para UX y UI, y encargado de las redes sociales.</w:t>
      </w:r>
    </w:p>
    <w:p w14:paraId="407A284B" w14:textId="77777777" w:rsidR="00BF0113" w:rsidRPr="00702EB0" w:rsidRDefault="00BF0113" w:rsidP="006D57A0">
      <w:pPr>
        <w:numPr>
          <w:ilvl w:val="0"/>
          <w:numId w:val="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w:t>
      </w:r>
      <w:proofErr w:type="spellStart"/>
      <w:r w:rsidRPr="00702EB0">
        <w:rPr>
          <w:rStyle w:val="nfasis"/>
          <w:rFonts w:cstheme="minorHAnsi"/>
          <w:color w:val="24292E"/>
          <w:sz w:val="21"/>
          <w:szCs w:val="21"/>
        </w:rPr>
        <w:t>Game</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Designer</w:t>
      </w:r>
      <w:proofErr w:type="spellEnd"/>
      <w:r w:rsidRPr="00702EB0">
        <w:rPr>
          <w:rFonts w:cstheme="minorHAnsi"/>
          <w:color w:val="24292E"/>
          <w:sz w:val="21"/>
          <w:szCs w:val="21"/>
        </w:rPr>
        <w:t>, encargado de </w:t>
      </w:r>
      <w:r w:rsidRPr="00702EB0">
        <w:rPr>
          <w:rStyle w:val="nfasis"/>
          <w:rFonts w:cstheme="minorHAnsi"/>
          <w:color w:val="24292E"/>
          <w:sz w:val="21"/>
          <w:szCs w:val="21"/>
        </w:rPr>
        <w:t>QA</w:t>
      </w:r>
      <w:r w:rsidRPr="00702EB0">
        <w:rPr>
          <w:rFonts w:cstheme="minorHAnsi"/>
          <w:color w:val="24292E"/>
          <w:sz w:val="21"/>
          <w:szCs w:val="21"/>
        </w:rPr>
        <w:t> y del apartado sonoro.</w:t>
      </w:r>
    </w:p>
    <w:p w14:paraId="296899D8" w14:textId="77777777" w:rsidR="00BF0113" w:rsidRPr="00702EB0" w:rsidRDefault="00BF0113" w:rsidP="00EF282D">
      <w:pPr>
        <w:pStyle w:val="Ttulo3"/>
      </w:pPr>
      <w:bookmarkStart w:id="4" w:name="_Toc31654026"/>
      <w:r w:rsidRPr="00702EB0">
        <w:t>PLATAFORMA</w:t>
      </w:r>
      <w:bookmarkEnd w:id="4"/>
    </w:p>
    <w:p w14:paraId="2CE2A9B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Las plataformas para las que se desarrolla este proyecto son:</w:t>
      </w:r>
    </w:p>
    <w:p w14:paraId="0E95BECE" w14:textId="77777777" w:rsidR="00BF0113" w:rsidRPr="00702EB0" w:rsidRDefault="00BF0113" w:rsidP="006D57A0">
      <w:pPr>
        <w:numPr>
          <w:ilvl w:val="0"/>
          <w:numId w:val="3"/>
        </w:numPr>
        <w:shd w:val="clear" w:color="auto" w:fill="FFFFFF"/>
        <w:spacing w:before="100" w:beforeAutospacing="1" w:after="100" w:afterAutospacing="1" w:line="240" w:lineRule="auto"/>
        <w:rPr>
          <w:rFonts w:cstheme="minorHAnsi"/>
          <w:color w:val="24292E"/>
          <w:sz w:val="21"/>
          <w:szCs w:val="21"/>
        </w:rPr>
      </w:pPr>
      <w:r w:rsidRPr="00702EB0">
        <w:rPr>
          <w:rStyle w:val="Textoennegrita"/>
          <w:rFonts w:cstheme="minorHAnsi"/>
          <w:color w:val="24292E"/>
          <w:sz w:val="21"/>
          <w:szCs w:val="21"/>
        </w:rPr>
        <w:t>PC</w:t>
      </w:r>
      <w:r w:rsidRPr="00702EB0">
        <w:rPr>
          <w:rFonts w:cstheme="minorHAnsi"/>
          <w:color w:val="24292E"/>
          <w:sz w:val="21"/>
          <w:szCs w:val="21"/>
        </w:rPr>
        <w:t>.</w:t>
      </w:r>
    </w:p>
    <w:p w14:paraId="21C598D7" w14:textId="77777777" w:rsidR="00BF0113" w:rsidRPr="00702EB0" w:rsidRDefault="00BF0113" w:rsidP="006D57A0">
      <w:pPr>
        <w:numPr>
          <w:ilvl w:val="0"/>
          <w:numId w:val="3"/>
        </w:numPr>
        <w:shd w:val="clear" w:color="auto" w:fill="FFFFFF"/>
        <w:spacing w:before="60" w:after="100" w:afterAutospacing="1" w:line="240" w:lineRule="auto"/>
        <w:rPr>
          <w:rFonts w:cstheme="minorHAnsi"/>
          <w:color w:val="24292E"/>
          <w:sz w:val="21"/>
          <w:szCs w:val="21"/>
        </w:rPr>
      </w:pPr>
      <w:r w:rsidRPr="00702EB0">
        <w:rPr>
          <w:rStyle w:val="Textoennegrita"/>
          <w:rFonts w:cstheme="minorHAnsi"/>
          <w:color w:val="24292E"/>
          <w:sz w:val="21"/>
          <w:szCs w:val="21"/>
        </w:rPr>
        <w:t>Dispositivos móviles</w:t>
      </w:r>
      <w:r w:rsidRPr="00702EB0">
        <w:rPr>
          <w:rFonts w:cstheme="minorHAnsi"/>
          <w:color w:val="24292E"/>
          <w:sz w:val="21"/>
          <w:szCs w:val="21"/>
        </w:rPr>
        <w:t>.</w:t>
      </w:r>
    </w:p>
    <w:p w14:paraId="348525D5" w14:textId="77777777" w:rsidR="00BF0113" w:rsidRPr="00702EB0" w:rsidRDefault="00BF0113" w:rsidP="006D57A0">
      <w:pPr>
        <w:numPr>
          <w:ilvl w:val="0"/>
          <w:numId w:val="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 un futuro, si la idea funciona se podría plantear su implementación en consolas.</w:t>
      </w:r>
    </w:p>
    <w:p w14:paraId="730918EB" w14:textId="77777777" w:rsidR="00BF0113" w:rsidRPr="00702EB0" w:rsidRDefault="00BF0113" w:rsidP="00EF282D">
      <w:pPr>
        <w:pStyle w:val="Ttulo3"/>
      </w:pPr>
      <w:bookmarkStart w:id="5" w:name="_Toc31654027"/>
      <w:r w:rsidRPr="00702EB0">
        <w:t>SINOPSIS DE JUGABILIDAD Y DISEÑO</w:t>
      </w:r>
      <w:bookmarkEnd w:id="5"/>
    </w:p>
    <w:p w14:paraId="3F0DE695" w14:textId="77777777" w:rsidR="00BF0113" w:rsidRPr="00702EB0" w:rsidRDefault="00BF0113" w:rsidP="006D57A0">
      <w:pPr>
        <w:numPr>
          <w:ilvl w:val="0"/>
          <w:numId w:val="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Juego </w:t>
      </w:r>
      <w:r w:rsidRPr="00702EB0">
        <w:rPr>
          <w:rStyle w:val="Textoennegrita"/>
          <w:rFonts w:cstheme="minorHAnsi"/>
          <w:color w:val="24292E"/>
          <w:sz w:val="21"/>
          <w:szCs w:val="21"/>
        </w:rPr>
        <w:t>multijugador 2v2</w:t>
      </w:r>
      <w:r w:rsidRPr="00702EB0">
        <w:rPr>
          <w:rFonts w:cstheme="minorHAnsi"/>
          <w:color w:val="24292E"/>
          <w:sz w:val="21"/>
          <w:szCs w:val="21"/>
        </w:rPr>
        <w:t> de combate estratégico en tiempo real. Los jugadores eligen un personaje y se enfrentan en un combate basado en la acción rápida, para </w:t>
      </w:r>
      <w:r w:rsidRPr="00702EB0">
        <w:rPr>
          <w:rStyle w:val="Textoennegrita"/>
          <w:rFonts w:cstheme="minorHAnsi"/>
          <w:color w:val="24292E"/>
          <w:sz w:val="21"/>
          <w:szCs w:val="21"/>
        </w:rPr>
        <w:t>destruir los objetivos del enemigo</w:t>
      </w:r>
      <w:r w:rsidRPr="00702EB0">
        <w:rPr>
          <w:rFonts w:cstheme="minorHAnsi"/>
          <w:color w:val="24292E"/>
          <w:sz w:val="21"/>
          <w:szCs w:val="21"/>
        </w:rPr>
        <w:t> y </w:t>
      </w:r>
      <w:r w:rsidRPr="00702EB0">
        <w:rPr>
          <w:rStyle w:val="Textoennegrita"/>
          <w:rFonts w:cstheme="minorHAnsi"/>
          <w:color w:val="24292E"/>
          <w:sz w:val="21"/>
          <w:szCs w:val="21"/>
        </w:rPr>
        <w:t>defender los suyos</w:t>
      </w:r>
      <w:r w:rsidRPr="00702EB0">
        <w:rPr>
          <w:rFonts w:cstheme="minorHAnsi"/>
          <w:color w:val="24292E"/>
          <w:sz w:val="21"/>
          <w:szCs w:val="21"/>
        </w:rPr>
        <w:t>, eliminando sus oponentes.</w:t>
      </w:r>
    </w:p>
    <w:p w14:paraId="1353BBAC" w14:textId="77777777" w:rsidR="00BF0113" w:rsidRPr="00702EB0" w:rsidRDefault="00BF0113" w:rsidP="006D57A0">
      <w:pPr>
        <w:numPr>
          <w:ilvl w:val="0"/>
          <w:numId w:val="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Posee también modo para </w:t>
      </w:r>
      <w:r w:rsidRPr="00702EB0">
        <w:rPr>
          <w:rStyle w:val="Textoennegrita"/>
          <w:rFonts w:cstheme="minorHAnsi"/>
          <w:color w:val="24292E"/>
          <w:sz w:val="21"/>
          <w:szCs w:val="21"/>
        </w:rPr>
        <w:t>un jugador</w:t>
      </w:r>
      <w:r w:rsidRPr="00702EB0">
        <w:rPr>
          <w:rFonts w:cstheme="minorHAnsi"/>
          <w:color w:val="24292E"/>
          <w:sz w:val="21"/>
          <w:szCs w:val="21"/>
        </w:rPr>
        <w:t> de </w:t>
      </w:r>
      <w:r w:rsidRPr="00702EB0">
        <w:rPr>
          <w:rStyle w:val="Textoennegrita"/>
          <w:rFonts w:cstheme="minorHAnsi"/>
          <w:color w:val="24292E"/>
          <w:sz w:val="21"/>
          <w:szCs w:val="21"/>
        </w:rPr>
        <w:t>eliminación de objetivos a contrarreloj</w:t>
      </w:r>
      <w:r w:rsidRPr="00702EB0">
        <w:rPr>
          <w:rFonts w:cstheme="minorHAnsi"/>
          <w:color w:val="24292E"/>
          <w:sz w:val="21"/>
          <w:szCs w:val="21"/>
        </w:rPr>
        <w:t> que proporciona </w:t>
      </w:r>
      <w:r w:rsidRPr="00702EB0">
        <w:rPr>
          <w:rStyle w:val="Textoennegrita"/>
          <w:rFonts w:cstheme="minorHAnsi"/>
          <w:color w:val="24292E"/>
          <w:sz w:val="21"/>
          <w:szCs w:val="21"/>
        </w:rPr>
        <w:t>recompensas</w:t>
      </w:r>
      <w:r w:rsidRPr="00702EB0">
        <w:rPr>
          <w:rFonts w:cstheme="minorHAnsi"/>
          <w:color w:val="24292E"/>
          <w:sz w:val="21"/>
          <w:szCs w:val="21"/>
        </w:rPr>
        <w:t> al jugador dependiendo del número de objetivos destruidos y la dificultad seleccionada.</w:t>
      </w:r>
    </w:p>
    <w:p w14:paraId="0E536B49" w14:textId="77777777" w:rsidR="00BF0113" w:rsidRPr="00702EB0" w:rsidRDefault="00BF0113" w:rsidP="00EF282D">
      <w:pPr>
        <w:pStyle w:val="Ttulo3"/>
      </w:pPr>
      <w:bookmarkStart w:id="6" w:name="_Toc31654028"/>
      <w:r w:rsidRPr="00702EB0">
        <w:t>CATEGORÍA</w:t>
      </w:r>
      <w:bookmarkEnd w:id="6"/>
    </w:p>
    <w:p w14:paraId="3147930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clasificación del juego sería entre </w:t>
      </w:r>
      <w:r w:rsidRPr="00702EB0">
        <w:rPr>
          <w:rStyle w:val="Textoennegrita"/>
          <w:rFonts w:asciiTheme="minorHAnsi" w:hAnsiTheme="minorHAnsi" w:cstheme="minorHAnsi"/>
          <w:color w:val="24292E"/>
          <w:sz w:val="21"/>
          <w:szCs w:val="21"/>
        </w:rPr>
        <w:t>PEGI 7</w:t>
      </w:r>
      <w:r w:rsidRPr="00702EB0">
        <w:rPr>
          <w:rFonts w:asciiTheme="minorHAnsi" w:hAnsiTheme="minorHAnsi" w:cstheme="minorHAnsi"/>
          <w:color w:val="24292E"/>
          <w:sz w:val="21"/>
          <w:szCs w:val="21"/>
        </w:rPr>
        <w:t> y </w:t>
      </w:r>
      <w:r w:rsidRPr="00702EB0">
        <w:rPr>
          <w:rStyle w:val="Textoennegrita"/>
          <w:rFonts w:asciiTheme="minorHAnsi" w:hAnsiTheme="minorHAnsi" w:cstheme="minorHAnsi"/>
          <w:color w:val="24292E"/>
          <w:sz w:val="21"/>
          <w:szCs w:val="21"/>
        </w:rPr>
        <w:t>PEGI 12</w:t>
      </w:r>
      <w:r w:rsidRPr="00702EB0">
        <w:rPr>
          <w:rFonts w:asciiTheme="minorHAnsi" w:hAnsiTheme="minorHAnsi" w:cstheme="minorHAnsi"/>
          <w:color w:val="24292E"/>
          <w:sz w:val="21"/>
          <w:szCs w:val="21"/>
        </w:rPr>
        <w:t>. Se trata de un juego de </w:t>
      </w:r>
      <w:r w:rsidRPr="00702EB0">
        <w:rPr>
          <w:rStyle w:val="Textoennegrita"/>
          <w:rFonts w:asciiTheme="minorHAnsi" w:hAnsiTheme="minorHAnsi" w:cstheme="minorHAnsi"/>
          <w:color w:val="24292E"/>
          <w:sz w:val="21"/>
          <w:szCs w:val="21"/>
        </w:rPr>
        <w:t>acción</w:t>
      </w:r>
      <w:r w:rsidRPr="00702EB0">
        <w:rPr>
          <w:rFonts w:asciiTheme="minorHAnsi" w:hAnsiTheme="minorHAnsi" w:cstheme="minorHAnsi"/>
          <w:color w:val="24292E"/>
          <w:sz w:val="21"/>
          <w:szCs w:val="21"/>
        </w:rPr>
        <w:t>, </w:t>
      </w:r>
      <w:r w:rsidRPr="00702EB0">
        <w:rPr>
          <w:rStyle w:val="Textoennegrita"/>
          <w:rFonts w:asciiTheme="minorHAnsi" w:hAnsiTheme="minorHAnsi" w:cstheme="minorHAnsi"/>
          <w:color w:val="24292E"/>
          <w:sz w:val="21"/>
          <w:szCs w:val="21"/>
        </w:rPr>
        <w:t>aventura</w:t>
      </w:r>
      <w:r w:rsidRPr="00702EB0">
        <w:rPr>
          <w:rFonts w:asciiTheme="minorHAnsi" w:hAnsiTheme="minorHAnsi" w:cstheme="minorHAnsi"/>
          <w:color w:val="24292E"/>
          <w:sz w:val="21"/>
          <w:szCs w:val="21"/>
        </w:rPr>
        <w:t> y multijugador 2v2. </w:t>
      </w:r>
      <w:r w:rsidRPr="00702EB0">
        <w:rPr>
          <w:rStyle w:val="nfasis"/>
          <w:rFonts w:asciiTheme="minorHAnsi" w:eastAsiaTheme="majorEastAsia" w:hAnsiTheme="minorHAnsi" w:cstheme="minorHAnsi"/>
          <w:color w:val="24292E"/>
          <w:sz w:val="21"/>
          <w:szCs w:val="21"/>
        </w:rPr>
        <w:t>MOBA Arena</w:t>
      </w:r>
      <w:r w:rsidRPr="00702EB0">
        <w:rPr>
          <w:rFonts w:asciiTheme="minorHAnsi" w:hAnsiTheme="minorHAnsi" w:cstheme="minorHAnsi"/>
          <w:color w:val="24292E"/>
          <w:sz w:val="21"/>
          <w:szCs w:val="21"/>
        </w:rPr>
        <w:t>.</w:t>
      </w:r>
    </w:p>
    <w:p w14:paraId="21E066A3" w14:textId="77777777" w:rsidR="00BF0113" w:rsidRPr="00702EB0" w:rsidRDefault="00BF0113" w:rsidP="00EF282D">
      <w:pPr>
        <w:pStyle w:val="Ttulo3"/>
      </w:pPr>
      <w:bookmarkStart w:id="7" w:name="_Toc31654029"/>
      <w:r w:rsidRPr="00702EB0">
        <w:t>MECÁNICA</w:t>
      </w:r>
      <w:bookmarkEnd w:id="7"/>
    </w:p>
    <w:p w14:paraId="38CE2EB1"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Respecto a las mecánicas, el jugador controlará a un personaje. Este personaje puede:</w:t>
      </w:r>
    </w:p>
    <w:p w14:paraId="58E20DF9" w14:textId="77777777" w:rsidR="00BF0113" w:rsidRPr="00702EB0" w:rsidRDefault="00BF0113" w:rsidP="006D57A0">
      <w:pPr>
        <w:numPr>
          <w:ilvl w:val="0"/>
          <w:numId w:val="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Moverse.</w:t>
      </w:r>
    </w:p>
    <w:p w14:paraId="733EE2D8" w14:textId="77777777" w:rsidR="00BF0113" w:rsidRPr="00702EB0" w:rsidRDefault="00BF0113" w:rsidP="006D57A0">
      <w:pPr>
        <w:numPr>
          <w:ilvl w:val="0"/>
          <w:numId w:val="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Realizar un ataque.</w:t>
      </w:r>
    </w:p>
    <w:p w14:paraId="4E916D0E" w14:textId="77777777" w:rsidR="00BF0113" w:rsidRPr="00702EB0" w:rsidRDefault="00BF0113" w:rsidP="006D57A0">
      <w:pPr>
        <w:numPr>
          <w:ilvl w:val="0"/>
          <w:numId w:val="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Realizar una habilidad.</w:t>
      </w:r>
    </w:p>
    <w:p w14:paraId="3C11A434"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apuntado del personaje irá supeditado a la dirección en que el jugado está moviendo al personaje.</w:t>
      </w:r>
    </w:p>
    <w:p w14:paraId="0BD52ADF"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el modo multijugador se enfrentarán dos equipos de dos jugadores para:</w:t>
      </w:r>
    </w:p>
    <w:p w14:paraId="0BDA6789" w14:textId="77777777" w:rsidR="00BF0113" w:rsidRPr="00702EB0" w:rsidRDefault="00BF0113" w:rsidP="006D57A0">
      <w:pPr>
        <w:numPr>
          <w:ilvl w:val="0"/>
          <w:numId w:val="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Destruir los Tótems (estructuras-objetivo destruibles) del enemigo.</w:t>
      </w:r>
    </w:p>
    <w:p w14:paraId="54C2A0ED" w14:textId="77777777" w:rsidR="00BF0113" w:rsidRPr="00702EB0" w:rsidRDefault="00BF0113" w:rsidP="006D57A0">
      <w:pPr>
        <w:numPr>
          <w:ilvl w:val="0"/>
          <w:numId w:val="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Defender los Tótems de tu equipo.</w:t>
      </w:r>
    </w:p>
    <w:p w14:paraId="49A479B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modo para un jugador tiene como base:</w:t>
      </w:r>
    </w:p>
    <w:p w14:paraId="45DF391A" w14:textId="77777777" w:rsidR="00BF0113" w:rsidRPr="00702EB0" w:rsidRDefault="00BF0113" w:rsidP="006D57A0">
      <w:pPr>
        <w:pStyle w:val="NormalWeb"/>
        <w:numPr>
          <w:ilvl w:val="0"/>
          <w:numId w:val="7"/>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lastRenderedPageBreak/>
        <w:t>Destruir estructuras que irán apareciendo de manera aleatoria en el mapa.</w:t>
      </w:r>
    </w:p>
    <w:p w14:paraId="1F9E7470" w14:textId="77777777" w:rsidR="00BF0113" w:rsidRPr="00702EB0" w:rsidRDefault="00BF0113" w:rsidP="006D57A0">
      <w:pPr>
        <w:pStyle w:val="NormalWeb"/>
        <w:numPr>
          <w:ilvl w:val="0"/>
          <w:numId w:val="7"/>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tiempo definido al principio de la partida irá bajando (</w:t>
      </w:r>
      <w:r w:rsidRPr="00702EB0">
        <w:rPr>
          <w:rStyle w:val="Textoennegrita"/>
          <w:rFonts w:asciiTheme="minorHAnsi" w:hAnsiTheme="minorHAnsi" w:cstheme="minorHAnsi"/>
          <w:color w:val="24292E"/>
          <w:sz w:val="21"/>
          <w:szCs w:val="21"/>
        </w:rPr>
        <w:t>contrarreloj</w:t>
      </w:r>
      <w:r w:rsidRPr="00702EB0">
        <w:rPr>
          <w:rFonts w:asciiTheme="minorHAnsi" w:hAnsiTheme="minorHAnsi" w:cstheme="minorHAnsi"/>
          <w:color w:val="24292E"/>
          <w:sz w:val="21"/>
          <w:szCs w:val="21"/>
        </w:rPr>
        <w:t>).</w:t>
      </w:r>
    </w:p>
    <w:p w14:paraId="1CE5A5EF" w14:textId="77777777" w:rsidR="00BF0113" w:rsidRPr="00702EB0" w:rsidRDefault="00BF0113" w:rsidP="006D57A0">
      <w:pPr>
        <w:pStyle w:val="NormalWeb"/>
        <w:numPr>
          <w:ilvl w:val="0"/>
          <w:numId w:val="7"/>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destrucción de objetivos otorga tiempo extra.</w:t>
      </w:r>
    </w:p>
    <w:p w14:paraId="311B92F9" w14:textId="77777777" w:rsidR="00BF0113" w:rsidRPr="00702EB0" w:rsidRDefault="00BF0113" w:rsidP="006D57A0">
      <w:pPr>
        <w:pStyle w:val="NormalWeb"/>
        <w:numPr>
          <w:ilvl w:val="0"/>
          <w:numId w:val="7"/>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tres niveles de dificultad que se plantean para este modo influirán en:</w:t>
      </w:r>
    </w:p>
    <w:p w14:paraId="09E2296F" w14:textId="77777777" w:rsidR="00BF0113" w:rsidRPr="00702EB0" w:rsidRDefault="00BF0113" w:rsidP="006D57A0">
      <w:pPr>
        <w:numPr>
          <w:ilvl w:val="1"/>
          <w:numId w:val="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La velocidad de aparición de los objetivos.</w:t>
      </w:r>
    </w:p>
    <w:p w14:paraId="445C4C09" w14:textId="77777777" w:rsidR="00BF0113" w:rsidRPr="00702EB0" w:rsidRDefault="00BF0113" w:rsidP="006D57A0">
      <w:pPr>
        <w:numPr>
          <w:ilvl w:val="1"/>
          <w:numId w:val="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El tiempo inicial asignado.</w:t>
      </w:r>
    </w:p>
    <w:p w14:paraId="23DDBE67" w14:textId="77777777" w:rsidR="00BF0113" w:rsidRPr="00702EB0" w:rsidRDefault="00BF0113" w:rsidP="006D57A0">
      <w:pPr>
        <w:numPr>
          <w:ilvl w:val="1"/>
          <w:numId w:val="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El tiempo recompensa.</w:t>
      </w:r>
    </w:p>
    <w:p w14:paraId="0CDE33B0" w14:textId="77777777" w:rsidR="00BF0113" w:rsidRPr="00702EB0" w:rsidRDefault="00BF0113" w:rsidP="00EF282D">
      <w:pPr>
        <w:pStyle w:val="Ttulo3"/>
      </w:pPr>
      <w:bookmarkStart w:id="8" w:name="_Toc31654030"/>
      <w:r w:rsidRPr="00702EB0">
        <w:t>TECNOLOGÍA</w:t>
      </w:r>
      <w:bookmarkEnd w:id="8"/>
    </w:p>
    <w:p w14:paraId="4371983E" w14:textId="77777777" w:rsidR="00BF0113" w:rsidRPr="00702EB0" w:rsidRDefault="00BF0113" w:rsidP="006D57A0">
      <w:pPr>
        <w:numPr>
          <w:ilvl w:val="0"/>
          <w:numId w:val="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Programación:</w:t>
      </w:r>
    </w:p>
    <w:p w14:paraId="77EA49ED"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Unity</w:t>
      </w:r>
      <w:r w:rsidRPr="00702EB0">
        <w:rPr>
          <w:rFonts w:cstheme="minorHAnsi"/>
          <w:color w:val="24292E"/>
          <w:sz w:val="21"/>
          <w:szCs w:val="21"/>
        </w:rPr>
        <w:t>.</w:t>
      </w:r>
    </w:p>
    <w:p w14:paraId="72230D45" w14:textId="77777777" w:rsidR="00BF0113" w:rsidRPr="00702EB0" w:rsidRDefault="00BF0113" w:rsidP="006D57A0">
      <w:pPr>
        <w:numPr>
          <w:ilvl w:val="1"/>
          <w:numId w:val="8"/>
        </w:numPr>
        <w:shd w:val="clear" w:color="auto" w:fill="FFFFFF"/>
        <w:spacing w:before="60" w:after="100" w:afterAutospacing="1" w:line="240" w:lineRule="auto"/>
        <w:rPr>
          <w:rFonts w:cstheme="minorHAnsi"/>
          <w:color w:val="24292E"/>
          <w:sz w:val="21"/>
          <w:szCs w:val="21"/>
        </w:rPr>
      </w:pPr>
      <w:proofErr w:type="spellStart"/>
      <w:r w:rsidRPr="00702EB0">
        <w:rPr>
          <w:rStyle w:val="nfasis"/>
          <w:rFonts w:cstheme="minorHAnsi"/>
          <w:color w:val="24292E"/>
          <w:sz w:val="21"/>
          <w:szCs w:val="21"/>
        </w:rPr>
        <w:t>Photon</w:t>
      </w:r>
      <w:proofErr w:type="spellEnd"/>
      <w:r w:rsidRPr="00702EB0">
        <w:rPr>
          <w:rStyle w:val="nfasis"/>
          <w:rFonts w:cstheme="minorHAnsi"/>
          <w:color w:val="24292E"/>
          <w:sz w:val="21"/>
          <w:szCs w:val="21"/>
        </w:rPr>
        <w:t xml:space="preserve"> Unity Network</w:t>
      </w:r>
      <w:r w:rsidRPr="00702EB0">
        <w:rPr>
          <w:rFonts w:cstheme="minorHAnsi"/>
          <w:color w:val="24292E"/>
          <w:sz w:val="21"/>
          <w:szCs w:val="21"/>
        </w:rPr>
        <w:t>.</w:t>
      </w:r>
    </w:p>
    <w:p w14:paraId="45C0F9CA"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Concept:</w:t>
      </w:r>
    </w:p>
    <w:p w14:paraId="173B9F9D"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 mano.</w:t>
      </w:r>
    </w:p>
    <w:p w14:paraId="65670CB8" w14:textId="77777777" w:rsidR="00BF0113" w:rsidRPr="00702EB0" w:rsidRDefault="00BF0113" w:rsidP="006D57A0">
      <w:pPr>
        <w:numPr>
          <w:ilvl w:val="1"/>
          <w:numId w:val="8"/>
        </w:numPr>
        <w:shd w:val="clear" w:color="auto" w:fill="FFFFFF"/>
        <w:spacing w:before="60" w:after="100" w:afterAutospacing="1" w:line="240" w:lineRule="auto"/>
        <w:rPr>
          <w:rFonts w:cstheme="minorHAnsi"/>
          <w:color w:val="24292E"/>
          <w:sz w:val="21"/>
          <w:szCs w:val="21"/>
        </w:rPr>
      </w:pPr>
      <w:r w:rsidRPr="00702EB0">
        <w:rPr>
          <w:rStyle w:val="nfasis"/>
          <w:rFonts w:cstheme="minorHAnsi"/>
          <w:color w:val="24292E"/>
          <w:sz w:val="21"/>
          <w:szCs w:val="21"/>
        </w:rPr>
        <w:t>Photoshop</w:t>
      </w:r>
      <w:r w:rsidRPr="00702EB0">
        <w:rPr>
          <w:rFonts w:cstheme="minorHAnsi"/>
          <w:color w:val="24292E"/>
          <w:sz w:val="21"/>
          <w:szCs w:val="21"/>
        </w:rPr>
        <w:t>.</w:t>
      </w:r>
    </w:p>
    <w:p w14:paraId="3D5FE202"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Bocetos finales:</w:t>
      </w:r>
    </w:p>
    <w:p w14:paraId="226E4789"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Photoshop</w:t>
      </w:r>
      <w:r w:rsidRPr="00702EB0">
        <w:rPr>
          <w:rFonts w:cstheme="minorHAnsi"/>
          <w:color w:val="24292E"/>
          <w:sz w:val="21"/>
          <w:szCs w:val="21"/>
        </w:rPr>
        <w:t>.</w:t>
      </w:r>
    </w:p>
    <w:p w14:paraId="7BBB2051"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3D:</w:t>
      </w:r>
    </w:p>
    <w:p w14:paraId="54D3C38D"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3ds Max</w:t>
      </w:r>
      <w:r w:rsidRPr="00702EB0">
        <w:rPr>
          <w:rFonts w:cstheme="minorHAnsi"/>
          <w:color w:val="24292E"/>
          <w:sz w:val="21"/>
          <w:szCs w:val="21"/>
        </w:rPr>
        <w:t>.</w:t>
      </w:r>
    </w:p>
    <w:p w14:paraId="5B01E970"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Banda sonora:</w:t>
      </w:r>
    </w:p>
    <w:p w14:paraId="73655922"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FL Studio</w:t>
      </w:r>
      <w:r w:rsidRPr="00702EB0">
        <w:rPr>
          <w:rFonts w:cstheme="minorHAnsi"/>
          <w:color w:val="24292E"/>
          <w:sz w:val="21"/>
          <w:szCs w:val="21"/>
        </w:rPr>
        <w:t>.</w:t>
      </w:r>
    </w:p>
    <w:p w14:paraId="12195954"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Organización del equipo:</w:t>
      </w:r>
    </w:p>
    <w:p w14:paraId="7184953F"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Trello</w:t>
      </w:r>
      <w:r w:rsidRPr="00702EB0">
        <w:rPr>
          <w:rFonts w:cstheme="minorHAnsi"/>
          <w:color w:val="24292E"/>
          <w:sz w:val="21"/>
          <w:szCs w:val="21"/>
        </w:rPr>
        <w:t>.</w:t>
      </w:r>
    </w:p>
    <w:p w14:paraId="065E98C3" w14:textId="77777777" w:rsidR="00BF0113" w:rsidRPr="00702EB0" w:rsidRDefault="00BF0113" w:rsidP="006D57A0">
      <w:pPr>
        <w:numPr>
          <w:ilvl w:val="0"/>
          <w:numId w:val="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Almacenaje y compartición de proyecto:</w:t>
      </w:r>
    </w:p>
    <w:p w14:paraId="76172284" w14:textId="77777777" w:rsidR="00BF0113" w:rsidRPr="00702EB0" w:rsidRDefault="00BF0113" w:rsidP="006D57A0">
      <w:pPr>
        <w:numPr>
          <w:ilvl w:val="1"/>
          <w:numId w:val="8"/>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GitHub</w:t>
      </w:r>
      <w:r w:rsidRPr="00702EB0">
        <w:rPr>
          <w:rFonts w:cstheme="minorHAnsi"/>
          <w:color w:val="24292E"/>
          <w:sz w:val="21"/>
          <w:szCs w:val="21"/>
        </w:rPr>
        <w:t>.</w:t>
      </w:r>
    </w:p>
    <w:p w14:paraId="70940C33" w14:textId="77777777" w:rsidR="00BF0113" w:rsidRPr="00702EB0" w:rsidRDefault="00BF0113" w:rsidP="00EF282D">
      <w:pPr>
        <w:pStyle w:val="Ttulo3"/>
      </w:pPr>
      <w:bookmarkStart w:id="9" w:name="_Toc31654031"/>
      <w:r w:rsidRPr="00702EB0">
        <w:t>PÚBLICO</w:t>
      </w:r>
      <w:bookmarkEnd w:id="9"/>
    </w:p>
    <w:p w14:paraId="7AA4F03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franja de edad a la que orientamos el producto sería:</w:t>
      </w:r>
    </w:p>
    <w:p w14:paraId="24A17422" w14:textId="77777777" w:rsidR="00BF0113" w:rsidRPr="00702EB0" w:rsidRDefault="00BF0113" w:rsidP="006D57A0">
      <w:pPr>
        <w:numPr>
          <w:ilvl w:val="0"/>
          <w:numId w:val="9"/>
        </w:numPr>
        <w:shd w:val="clear" w:color="auto" w:fill="FFFFFF"/>
        <w:spacing w:before="100" w:beforeAutospacing="1" w:after="100" w:afterAutospacing="1" w:line="240" w:lineRule="auto"/>
        <w:rPr>
          <w:rFonts w:cstheme="minorHAnsi"/>
          <w:color w:val="24292E"/>
          <w:sz w:val="21"/>
          <w:szCs w:val="21"/>
        </w:rPr>
      </w:pPr>
      <w:r w:rsidRPr="00702EB0">
        <w:rPr>
          <w:rStyle w:val="Textoennegrita"/>
          <w:rFonts w:cstheme="minorHAnsi"/>
          <w:color w:val="24292E"/>
          <w:sz w:val="21"/>
          <w:szCs w:val="21"/>
        </w:rPr>
        <w:t>Usuarios jóvenes</w:t>
      </w:r>
      <w:r w:rsidRPr="00702EB0">
        <w:rPr>
          <w:rFonts w:cstheme="minorHAnsi"/>
          <w:color w:val="24292E"/>
          <w:sz w:val="21"/>
          <w:szCs w:val="21"/>
        </w:rPr>
        <w:t>, en su mayoría.</w:t>
      </w:r>
    </w:p>
    <w:p w14:paraId="60F10EB2" w14:textId="77777777" w:rsidR="00BF0113" w:rsidRPr="00702EB0" w:rsidRDefault="00BF0113" w:rsidP="006D57A0">
      <w:pPr>
        <w:numPr>
          <w:ilvl w:val="0"/>
          <w:numId w:val="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Entre los 12 y los 25 años.</w:t>
      </w:r>
    </w:p>
    <w:p w14:paraId="1ACDB468" w14:textId="77777777" w:rsidR="00BF0113" w:rsidRPr="00702EB0" w:rsidRDefault="00BF0113" w:rsidP="006D57A0">
      <w:pPr>
        <w:numPr>
          <w:ilvl w:val="0"/>
          <w:numId w:val="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Se podrían comprender rangos de jugadores más jóvenes y/o más adultos por la temática, complejidad, estética y valoración de los desarrolladores.</w:t>
      </w:r>
    </w:p>
    <w:p w14:paraId="608EC947"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Este público en su mayoría se definiría como:</w:t>
      </w:r>
    </w:p>
    <w:p w14:paraId="60CC9E47" w14:textId="77777777" w:rsidR="00BF0113" w:rsidRPr="00702EB0" w:rsidRDefault="00BF0113" w:rsidP="006D57A0">
      <w:pPr>
        <w:numPr>
          <w:ilvl w:val="0"/>
          <w:numId w:val="10"/>
        </w:numPr>
        <w:shd w:val="clear" w:color="auto" w:fill="FFFFFF"/>
        <w:spacing w:before="100" w:beforeAutospacing="1" w:after="100" w:afterAutospacing="1" w:line="240" w:lineRule="auto"/>
        <w:rPr>
          <w:rFonts w:cstheme="minorHAnsi"/>
          <w:color w:val="24292E"/>
          <w:sz w:val="21"/>
          <w:szCs w:val="21"/>
        </w:rPr>
      </w:pPr>
      <w:r w:rsidRPr="00702EB0">
        <w:rPr>
          <w:rStyle w:val="Textoennegrita"/>
          <w:rFonts w:cstheme="minorHAnsi"/>
          <w:color w:val="24292E"/>
          <w:sz w:val="21"/>
          <w:szCs w:val="21"/>
        </w:rPr>
        <w:t>Jugadores casuales</w:t>
      </w:r>
      <w:r w:rsidRPr="00702EB0">
        <w:rPr>
          <w:rFonts w:cstheme="minorHAnsi"/>
          <w:color w:val="24292E"/>
          <w:sz w:val="21"/>
          <w:szCs w:val="21"/>
        </w:rPr>
        <w:t> de juegos multijugador.</w:t>
      </w:r>
    </w:p>
    <w:p w14:paraId="24E102CE" w14:textId="77777777" w:rsidR="00BF0113" w:rsidRPr="00702EB0" w:rsidRDefault="00BF0113" w:rsidP="006D57A0">
      <w:pPr>
        <w:numPr>
          <w:ilvl w:val="0"/>
          <w:numId w:val="1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Sin necesidad de compromiso.</w:t>
      </w:r>
    </w:p>
    <w:p w14:paraId="673559B9" w14:textId="77777777" w:rsidR="00BF0113" w:rsidRPr="00702EB0" w:rsidRDefault="00BF0113" w:rsidP="006D57A0">
      <w:pPr>
        <w:numPr>
          <w:ilvl w:val="0"/>
          <w:numId w:val="1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Con poco a mucho tiempo disponible para jugar.</w:t>
      </w:r>
    </w:p>
    <w:p w14:paraId="04BFF397" w14:textId="77777777" w:rsidR="00BF0113" w:rsidRPr="00702EB0" w:rsidRDefault="00BF0113" w:rsidP="006D57A0">
      <w:pPr>
        <w:numPr>
          <w:ilvl w:val="0"/>
          <w:numId w:val="1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Sectores de jugadores competitivos de jugadores (en un futuro posible implementación de modo competitivo).</w:t>
      </w:r>
    </w:p>
    <w:p w14:paraId="52F0921D" w14:textId="77777777" w:rsidR="00BF0113" w:rsidRPr="00702EB0" w:rsidRDefault="00BF0113" w:rsidP="00EF282D">
      <w:pPr>
        <w:pStyle w:val="Ttulo1"/>
      </w:pPr>
      <w:bookmarkStart w:id="10" w:name="_Toc31654032"/>
      <w:r w:rsidRPr="00702EB0">
        <w:lastRenderedPageBreak/>
        <w:t>MIEMBROS DEL EQUIPO</w:t>
      </w:r>
      <w:bookmarkEnd w:id="10"/>
    </w:p>
    <w:p w14:paraId="72224D75" w14:textId="77777777" w:rsidR="00BF0113" w:rsidRPr="00702EB0" w:rsidRDefault="00BF0113" w:rsidP="006D57A0">
      <w:pPr>
        <w:numPr>
          <w:ilvl w:val="0"/>
          <w:numId w:val="1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Fernando Moreno Díaz:</w:t>
      </w:r>
    </w:p>
    <w:p w14:paraId="29026310"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Concept-Art</w:t>
      </w:r>
      <w:r w:rsidRPr="00702EB0">
        <w:rPr>
          <w:rFonts w:cstheme="minorHAnsi"/>
          <w:color w:val="24292E"/>
          <w:sz w:val="21"/>
          <w:szCs w:val="21"/>
        </w:rPr>
        <w:t> de personajes.</w:t>
      </w:r>
    </w:p>
    <w:p w14:paraId="5B9F2378"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Style w:val="nfasis"/>
          <w:rFonts w:cstheme="minorHAnsi"/>
          <w:color w:val="24292E"/>
          <w:sz w:val="21"/>
          <w:szCs w:val="21"/>
        </w:rPr>
        <w:t>Concept-Art</w:t>
      </w:r>
      <w:r w:rsidRPr="00702EB0">
        <w:rPr>
          <w:rFonts w:cstheme="minorHAnsi"/>
          <w:color w:val="24292E"/>
          <w:sz w:val="21"/>
          <w:szCs w:val="21"/>
        </w:rPr>
        <w:t> de escenarios.</w:t>
      </w:r>
    </w:p>
    <w:p w14:paraId="03209774"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Arte final de personajes.</w:t>
      </w:r>
    </w:p>
    <w:p w14:paraId="145EDCFD"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Arte final de escenarios.</w:t>
      </w:r>
    </w:p>
    <w:p w14:paraId="165090F5"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Encargado de </w:t>
      </w:r>
      <w:r w:rsidRPr="00702EB0">
        <w:rPr>
          <w:rStyle w:val="nfasis"/>
          <w:rFonts w:cstheme="minorHAnsi"/>
          <w:color w:val="24292E"/>
          <w:sz w:val="21"/>
          <w:szCs w:val="21"/>
        </w:rPr>
        <w:t>VFX</w:t>
      </w:r>
      <w:r w:rsidRPr="00702EB0">
        <w:rPr>
          <w:rFonts w:cstheme="minorHAnsi"/>
          <w:color w:val="24292E"/>
          <w:sz w:val="21"/>
          <w:szCs w:val="21"/>
        </w:rPr>
        <w:t>.</w:t>
      </w:r>
    </w:p>
    <w:p w14:paraId="2BD5D694"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Asistente de diseño.</w:t>
      </w:r>
    </w:p>
    <w:p w14:paraId="4595C1DC"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Encargado de redes sociales.</w:t>
      </w:r>
    </w:p>
    <w:p w14:paraId="1D3AE373"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Denis </w:t>
      </w:r>
      <w:proofErr w:type="spellStart"/>
      <w:r w:rsidRPr="00702EB0">
        <w:rPr>
          <w:rFonts w:cstheme="minorHAnsi"/>
          <w:color w:val="24292E"/>
          <w:sz w:val="21"/>
          <w:szCs w:val="21"/>
        </w:rPr>
        <w:t>Gudiña</w:t>
      </w:r>
      <w:proofErr w:type="spellEnd"/>
      <w:r w:rsidRPr="00702EB0">
        <w:rPr>
          <w:rFonts w:cstheme="minorHAnsi"/>
          <w:color w:val="24292E"/>
          <w:sz w:val="21"/>
          <w:szCs w:val="21"/>
        </w:rPr>
        <w:t xml:space="preserve"> Núñez:</w:t>
      </w:r>
    </w:p>
    <w:p w14:paraId="77347409"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 xml:space="preserve">Lead </w:t>
      </w:r>
      <w:proofErr w:type="spellStart"/>
      <w:r w:rsidRPr="00702EB0">
        <w:rPr>
          <w:rStyle w:val="nfasis"/>
          <w:rFonts w:cstheme="minorHAnsi"/>
          <w:color w:val="24292E"/>
          <w:sz w:val="21"/>
          <w:szCs w:val="21"/>
        </w:rPr>
        <w:t>Game</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Designer</w:t>
      </w:r>
      <w:proofErr w:type="spellEnd"/>
      <w:r w:rsidRPr="00702EB0">
        <w:rPr>
          <w:rFonts w:cstheme="minorHAnsi"/>
          <w:color w:val="24292E"/>
          <w:sz w:val="21"/>
          <w:szCs w:val="21"/>
        </w:rPr>
        <w:t>.</w:t>
      </w:r>
    </w:p>
    <w:p w14:paraId="3254857E"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Compositor de banda sonora.</w:t>
      </w:r>
    </w:p>
    <w:p w14:paraId="6F91EEF0"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Encargado de </w:t>
      </w:r>
      <w:r w:rsidRPr="00702EB0">
        <w:rPr>
          <w:rStyle w:val="nfasis"/>
          <w:rFonts w:cstheme="minorHAnsi"/>
          <w:color w:val="24292E"/>
          <w:sz w:val="21"/>
          <w:szCs w:val="21"/>
        </w:rPr>
        <w:t>SFX</w:t>
      </w:r>
      <w:r w:rsidRPr="00702EB0">
        <w:rPr>
          <w:rFonts w:cstheme="minorHAnsi"/>
          <w:color w:val="24292E"/>
          <w:sz w:val="21"/>
          <w:szCs w:val="21"/>
        </w:rPr>
        <w:t>.</w:t>
      </w:r>
    </w:p>
    <w:p w14:paraId="4C8867EB"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Encargado de </w:t>
      </w:r>
      <w:r w:rsidRPr="00702EB0">
        <w:rPr>
          <w:rStyle w:val="nfasis"/>
          <w:rFonts w:cstheme="minorHAnsi"/>
          <w:color w:val="24292E"/>
          <w:sz w:val="21"/>
          <w:szCs w:val="21"/>
        </w:rPr>
        <w:t>QA</w:t>
      </w:r>
      <w:r w:rsidRPr="00702EB0">
        <w:rPr>
          <w:rFonts w:cstheme="minorHAnsi"/>
          <w:color w:val="24292E"/>
          <w:sz w:val="21"/>
          <w:szCs w:val="21"/>
        </w:rPr>
        <w:t>.</w:t>
      </w:r>
    </w:p>
    <w:p w14:paraId="28079098"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Style w:val="nfasis"/>
          <w:rFonts w:cstheme="minorHAnsi"/>
          <w:color w:val="24292E"/>
          <w:sz w:val="21"/>
          <w:szCs w:val="21"/>
        </w:rPr>
        <w:t>Marketing</w:t>
      </w:r>
      <w:r w:rsidRPr="00702EB0">
        <w:rPr>
          <w:rFonts w:cstheme="minorHAnsi"/>
          <w:color w:val="24292E"/>
          <w:sz w:val="21"/>
          <w:szCs w:val="21"/>
        </w:rPr>
        <w:t>.</w:t>
      </w:r>
    </w:p>
    <w:p w14:paraId="4542D21D"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Monetización.</w:t>
      </w:r>
    </w:p>
    <w:p w14:paraId="2F837389"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Modelo de negocio.</w:t>
      </w:r>
    </w:p>
    <w:p w14:paraId="60F40FCE"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Luis Miguel Moreno López</w:t>
      </w:r>
    </w:p>
    <w:p w14:paraId="0E0F4527"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 xml:space="preserve">Lead </w:t>
      </w:r>
      <w:proofErr w:type="spellStart"/>
      <w:r w:rsidRPr="00702EB0">
        <w:rPr>
          <w:rStyle w:val="nfasis"/>
          <w:rFonts w:cstheme="minorHAnsi"/>
          <w:color w:val="24292E"/>
          <w:sz w:val="21"/>
          <w:szCs w:val="21"/>
        </w:rPr>
        <w:t>Backend</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Programmer</w:t>
      </w:r>
      <w:proofErr w:type="spellEnd"/>
      <w:r w:rsidRPr="00702EB0">
        <w:rPr>
          <w:rFonts w:cstheme="minorHAnsi"/>
          <w:color w:val="24292E"/>
          <w:sz w:val="21"/>
          <w:szCs w:val="21"/>
        </w:rPr>
        <w:t>.</w:t>
      </w:r>
    </w:p>
    <w:p w14:paraId="7ADCB18C"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proofErr w:type="spellStart"/>
      <w:r w:rsidRPr="00702EB0">
        <w:rPr>
          <w:rStyle w:val="nfasis"/>
          <w:rFonts w:cstheme="minorHAnsi"/>
          <w:color w:val="24292E"/>
          <w:sz w:val="21"/>
          <w:szCs w:val="21"/>
        </w:rPr>
        <w:t>Game</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Logic</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Programmer</w:t>
      </w:r>
      <w:proofErr w:type="spellEnd"/>
      <w:r w:rsidRPr="00702EB0">
        <w:rPr>
          <w:rFonts w:cstheme="minorHAnsi"/>
          <w:color w:val="24292E"/>
          <w:sz w:val="21"/>
          <w:szCs w:val="21"/>
        </w:rPr>
        <w:t>.</w:t>
      </w:r>
    </w:p>
    <w:p w14:paraId="7F943387"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Álvaro García Bardón</w:t>
      </w:r>
    </w:p>
    <w:p w14:paraId="7389C2FE"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 xml:space="preserve">Lead </w:t>
      </w:r>
      <w:proofErr w:type="spellStart"/>
      <w:r w:rsidRPr="00702EB0">
        <w:rPr>
          <w:rStyle w:val="nfasis"/>
          <w:rFonts w:cstheme="minorHAnsi"/>
          <w:color w:val="24292E"/>
          <w:sz w:val="21"/>
          <w:szCs w:val="21"/>
        </w:rPr>
        <w:t>Frontend</w:t>
      </w:r>
      <w:proofErr w:type="spellEnd"/>
      <w:r w:rsidRPr="00702EB0">
        <w:rPr>
          <w:rStyle w:val="nfasis"/>
          <w:rFonts w:cstheme="minorHAnsi"/>
          <w:color w:val="24292E"/>
          <w:sz w:val="21"/>
          <w:szCs w:val="21"/>
        </w:rPr>
        <w:t xml:space="preserve"> </w:t>
      </w:r>
      <w:proofErr w:type="spellStart"/>
      <w:r w:rsidRPr="00702EB0">
        <w:rPr>
          <w:rStyle w:val="nfasis"/>
          <w:rFonts w:cstheme="minorHAnsi"/>
          <w:color w:val="24292E"/>
          <w:sz w:val="21"/>
          <w:szCs w:val="21"/>
        </w:rPr>
        <w:t>Programmer</w:t>
      </w:r>
      <w:proofErr w:type="spellEnd"/>
      <w:r w:rsidRPr="00702EB0">
        <w:rPr>
          <w:rFonts w:cstheme="minorHAnsi"/>
          <w:color w:val="24292E"/>
          <w:sz w:val="21"/>
          <w:szCs w:val="21"/>
        </w:rPr>
        <w:t>.</w:t>
      </w:r>
    </w:p>
    <w:p w14:paraId="070A7B58"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Maquetación de Programación.</w:t>
      </w:r>
    </w:p>
    <w:p w14:paraId="382A9631"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Encargado de </w:t>
      </w:r>
      <w:proofErr w:type="spellStart"/>
      <w:r w:rsidRPr="00702EB0">
        <w:rPr>
          <w:rFonts w:cstheme="minorHAnsi"/>
          <w:color w:val="24292E"/>
          <w:sz w:val="21"/>
          <w:szCs w:val="21"/>
        </w:rPr>
        <w:t>trailers</w:t>
      </w:r>
      <w:proofErr w:type="spellEnd"/>
      <w:r w:rsidRPr="00702EB0">
        <w:rPr>
          <w:rFonts w:cstheme="minorHAnsi"/>
          <w:color w:val="24292E"/>
          <w:sz w:val="21"/>
          <w:szCs w:val="21"/>
        </w:rPr>
        <w:t xml:space="preserve"> promocionales.</w:t>
      </w:r>
    </w:p>
    <w:p w14:paraId="54D0AA9E"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Jesús Ayala </w:t>
      </w:r>
      <w:proofErr w:type="spellStart"/>
      <w:r w:rsidRPr="00702EB0">
        <w:rPr>
          <w:rFonts w:cstheme="minorHAnsi"/>
          <w:color w:val="24292E"/>
          <w:sz w:val="21"/>
          <w:szCs w:val="21"/>
        </w:rPr>
        <w:t>Matarín</w:t>
      </w:r>
      <w:proofErr w:type="spellEnd"/>
    </w:p>
    <w:p w14:paraId="642E60EA"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Concept-Art UX/UI</w:t>
      </w:r>
      <w:r w:rsidRPr="00702EB0">
        <w:rPr>
          <w:rFonts w:cstheme="minorHAnsi"/>
          <w:color w:val="24292E"/>
          <w:sz w:val="21"/>
          <w:szCs w:val="21"/>
        </w:rPr>
        <w:t>.</w:t>
      </w:r>
    </w:p>
    <w:p w14:paraId="6248D1F7"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Arte final </w:t>
      </w:r>
      <w:r w:rsidRPr="00702EB0">
        <w:rPr>
          <w:rStyle w:val="nfasis"/>
          <w:rFonts w:cstheme="minorHAnsi"/>
          <w:color w:val="24292E"/>
          <w:sz w:val="21"/>
          <w:szCs w:val="21"/>
        </w:rPr>
        <w:t>UX/UI</w:t>
      </w:r>
      <w:r w:rsidRPr="00702EB0">
        <w:rPr>
          <w:rFonts w:cstheme="minorHAnsi"/>
          <w:color w:val="24292E"/>
          <w:sz w:val="21"/>
          <w:szCs w:val="21"/>
        </w:rPr>
        <w:t>.</w:t>
      </w:r>
    </w:p>
    <w:p w14:paraId="1EABCC38"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Maquetación de arte.</w:t>
      </w:r>
    </w:p>
    <w:p w14:paraId="3FC651DE"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Ángel Noguero Salgado</w:t>
      </w:r>
    </w:p>
    <w:p w14:paraId="363F7D1A"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Project Manager</w:t>
      </w:r>
      <w:r w:rsidRPr="00702EB0">
        <w:rPr>
          <w:rFonts w:cstheme="minorHAnsi"/>
          <w:color w:val="24292E"/>
          <w:sz w:val="21"/>
          <w:szCs w:val="21"/>
        </w:rPr>
        <w:t>.</w:t>
      </w:r>
    </w:p>
    <w:p w14:paraId="3CAF24EA" w14:textId="77777777" w:rsidR="00BF0113" w:rsidRPr="00702EB0"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Style w:val="nfasis"/>
          <w:rFonts w:cstheme="minorHAnsi"/>
          <w:color w:val="24292E"/>
          <w:sz w:val="21"/>
          <w:szCs w:val="21"/>
        </w:rPr>
        <w:t xml:space="preserve">Junior </w:t>
      </w:r>
      <w:proofErr w:type="spellStart"/>
      <w:r w:rsidRPr="00702EB0">
        <w:rPr>
          <w:rStyle w:val="nfasis"/>
          <w:rFonts w:cstheme="minorHAnsi"/>
          <w:color w:val="24292E"/>
          <w:sz w:val="21"/>
          <w:szCs w:val="21"/>
        </w:rPr>
        <w:t>Programmer</w:t>
      </w:r>
      <w:proofErr w:type="spellEnd"/>
      <w:r w:rsidRPr="00702EB0">
        <w:rPr>
          <w:rFonts w:cstheme="minorHAnsi"/>
          <w:color w:val="24292E"/>
          <w:sz w:val="21"/>
          <w:szCs w:val="21"/>
        </w:rPr>
        <w:t>.</w:t>
      </w:r>
    </w:p>
    <w:p w14:paraId="2627F003" w14:textId="77777777" w:rsidR="00BF0113" w:rsidRPr="00702EB0" w:rsidRDefault="00BF0113" w:rsidP="006D57A0">
      <w:pPr>
        <w:numPr>
          <w:ilvl w:val="0"/>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Tareas globales:</w:t>
      </w:r>
    </w:p>
    <w:p w14:paraId="652F761C" w14:textId="77777777" w:rsidR="00BF0113" w:rsidRPr="00702EB0" w:rsidRDefault="00BF0113" w:rsidP="006D57A0">
      <w:pPr>
        <w:numPr>
          <w:ilvl w:val="1"/>
          <w:numId w:val="11"/>
        </w:numPr>
        <w:shd w:val="clear" w:color="auto" w:fill="FFFFFF"/>
        <w:spacing w:before="100" w:beforeAutospacing="1" w:after="100" w:afterAutospacing="1" w:line="240" w:lineRule="auto"/>
        <w:rPr>
          <w:rFonts w:cstheme="minorHAnsi"/>
          <w:color w:val="24292E"/>
          <w:sz w:val="21"/>
          <w:szCs w:val="21"/>
        </w:rPr>
      </w:pPr>
      <w:proofErr w:type="spellStart"/>
      <w:r w:rsidRPr="00702EB0">
        <w:rPr>
          <w:rStyle w:val="nfasis"/>
          <w:rFonts w:cstheme="minorHAnsi"/>
          <w:color w:val="24292E"/>
          <w:sz w:val="21"/>
          <w:szCs w:val="21"/>
        </w:rPr>
        <w:t>Testing</w:t>
      </w:r>
      <w:proofErr w:type="spellEnd"/>
      <w:r w:rsidRPr="00702EB0">
        <w:rPr>
          <w:rFonts w:cstheme="minorHAnsi"/>
          <w:color w:val="24292E"/>
          <w:sz w:val="21"/>
          <w:szCs w:val="21"/>
        </w:rPr>
        <w:t>.</w:t>
      </w:r>
    </w:p>
    <w:p w14:paraId="68D2F3E6" w14:textId="674D8183" w:rsidR="00BF0113" w:rsidRDefault="00BF0113" w:rsidP="006D57A0">
      <w:pPr>
        <w:numPr>
          <w:ilvl w:val="1"/>
          <w:numId w:val="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Decisión general del juego.</w:t>
      </w:r>
    </w:p>
    <w:p w14:paraId="236E6325" w14:textId="5CDE5323" w:rsidR="00220A15" w:rsidRDefault="00220A15" w:rsidP="00220A15">
      <w:pPr>
        <w:shd w:val="clear" w:color="auto" w:fill="FFFFFF"/>
        <w:spacing w:before="60" w:after="100" w:afterAutospacing="1" w:line="240" w:lineRule="auto"/>
        <w:rPr>
          <w:rFonts w:cstheme="minorHAnsi"/>
          <w:color w:val="24292E"/>
          <w:sz w:val="21"/>
          <w:szCs w:val="21"/>
        </w:rPr>
      </w:pPr>
    </w:p>
    <w:p w14:paraId="5828579B" w14:textId="1EB5B2BF" w:rsidR="00220A15" w:rsidRDefault="00220A15" w:rsidP="00220A15">
      <w:pPr>
        <w:shd w:val="clear" w:color="auto" w:fill="FFFFFF"/>
        <w:spacing w:before="60" w:after="100" w:afterAutospacing="1" w:line="240" w:lineRule="auto"/>
        <w:rPr>
          <w:rFonts w:cstheme="minorHAnsi"/>
          <w:color w:val="24292E"/>
          <w:sz w:val="21"/>
          <w:szCs w:val="21"/>
        </w:rPr>
      </w:pPr>
    </w:p>
    <w:p w14:paraId="3B971045" w14:textId="2D57FA77" w:rsidR="00220A15" w:rsidRDefault="00220A15" w:rsidP="00220A15">
      <w:pPr>
        <w:shd w:val="clear" w:color="auto" w:fill="FFFFFF"/>
        <w:spacing w:before="60" w:after="100" w:afterAutospacing="1" w:line="240" w:lineRule="auto"/>
        <w:rPr>
          <w:rFonts w:cstheme="minorHAnsi"/>
          <w:color w:val="24292E"/>
          <w:sz w:val="21"/>
          <w:szCs w:val="21"/>
        </w:rPr>
      </w:pPr>
    </w:p>
    <w:p w14:paraId="23306114"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7FE3B5B0" w14:textId="77777777" w:rsidR="00BF0113" w:rsidRPr="00702EB0" w:rsidRDefault="00BF0113" w:rsidP="00EF282D">
      <w:pPr>
        <w:pStyle w:val="Ttulo1"/>
      </w:pPr>
      <w:bookmarkStart w:id="11" w:name="_Toc31654033"/>
      <w:r w:rsidRPr="00702EB0">
        <w:lastRenderedPageBreak/>
        <w:t>HISTORIAL DE VERSIONES</w:t>
      </w:r>
      <w:bookmarkEnd w:id="11"/>
    </w:p>
    <w:p w14:paraId="5DBE19C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Aquí se anotarán los diferentes cambios entre las versiones subidas del documento.</w:t>
      </w:r>
    </w:p>
    <w:p w14:paraId="60F0807F" w14:textId="77777777" w:rsidR="00BF0113" w:rsidRPr="00702EB0" w:rsidRDefault="00BF0113" w:rsidP="00EF282D">
      <w:pPr>
        <w:pStyle w:val="Ttulo3"/>
      </w:pPr>
      <w:bookmarkStart w:id="12" w:name="_Toc31654034"/>
      <w:r w:rsidRPr="00702EB0">
        <w:t>VERSIÓN 1.0</w:t>
      </w:r>
      <w:bookmarkEnd w:id="12"/>
    </w:p>
    <w:p w14:paraId="057E7CBB"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Conformación base del GDD, cubriendo todos los puntos salvo lo relativo al arte.</w:t>
      </w:r>
    </w:p>
    <w:p w14:paraId="6083B752" w14:textId="77777777" w:rsidR="00BF0113" w:rsidRPr="00702EB0" w:rsidRDefault="00BF0113" w:rsidP="00EF282D">
      <w:pPr>
        <w:pStyle w:val="Ttulo3"/>
      </w:pPr>
      <w:bookmarkStart w:id="13" w:name="_Toc31654035"/>
      <w:r w:rsidRPr="00702EB0">
        <w:t>VERSIÓN 1.1</w:t>
      </w:r>
      <w:bookmarkEnd w:id="13"/>
    </w:p>
    <w:p w14:paraId="381CB721"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Ajustes de ortografía, gramática, concretización del sistema de monetización, introducción de arte y música, diagramas de flujo de mecánicas y UX/UI.</w:t>
      </w:r>
    </w:p>
    <w:p w14:paraId="40AA4DDF" w14:textId="77777777" w:rsidR="00BF0113" w:rsidRPr="00702EB0" w:rsidRDefault="00BF0113" w:rsidP="00EF282D">
      <w:pPr>
        <w:pStyle w:val="Ttulo3"/>
      </w:pPr>
      <w:bookmarkStart w:id="14" w:name="_Toc31654036"/>
      <w:r w:rsidRPr="00702EB0">
        <w:t>VERSIÓN 1.2</w:t>
      </w:r>
      <w:bookmarkEnd w:id="14"/>
    </w:p>
    <w:p w14:paraId="607A3887"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 xml:space="preserve">Reestructuración de documento (esquematizado) y </w:t>
      </w:r>
      <w:proofErr w:type="spellStart"/>
      <w:r w:rsidRPr="00702EB0">
        <w:rPr>
          <w:rFonts w:asciiTheme="minorHAnsi" w:hAnsiTheme="minorHAnsi" w:cstheme="minorHAnsi"/>
          <w:color w:val="24292E"/>
          <w:sz w:val="21"/>
          <w:szCs w:val="21"/>
        </w:rPr>
        <w:t>Roadmap</w:t>
      </w:r>
      <w:proofErr w:type="spellEnd"/>
      <w:r w:rsidRPr="00702EB0">
        <w:rPr>
          <w:rFonts w:asciiTheme="minorHAnsi" w:hAnsiTheme="minorHAnsi" w:cstheme="minorHAnsi"/>
          <w:color w:val="24292E"/>
          <w:sz w:val="21"/>
          <w:szCs w:val="21"/>
        </w:rPr>
        <w:t xml:space="preserve"> de proyecto a 3 meses y a 2 año.</w:t>
      </w:r>
    </w:p>
    <w:p w14:paraId="4BD78F0D" w14:textId="77777777" w:rsidR="00BF0113" w:rsidRPr="00702EB0" w:rsidRDefault="00BF0113" w:rsidP="00EF282D">
      <w:pPr>
        <w:pStyle w:val="Ttulo3"/>
      </w:pPr>
      <w:bookmarkStart w:id="15" w:name="_Toc31654037"/>
      <w:r w:rsidRPr="00702EB0">
        <w:t>VERSIÓN 1.3</w:t>
      </w:r>
      <w:bookmarkEnd w:id="15"/>
    </w:p>
    <w:p w14:paraId="2797B0CD"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Arreglo de diagramas, roles y apuntes extra de información. Adición de modelo de caja de herramientas, modelo de lienzo y mapa de empatía de posibles clientes.</w:t>
      </w:r>
    </w:p>
    <w:p w14:paraId="01668277" w14:textId="77777777" w:rsidR="00BF0113" w:rsidRPr="00702EB0" w:rsidRDefault="00BF0113" w:rsidP="00EF282D">
      <w:pPr>
        <w:pStyle w:val="Ttulo3"/>
      </w:pPr>
      <w:bookmarkStart w:id="16" w:name="_Toc31654038"/>
      <w:r w:rsidRPr="00702EB0">
        <w:t>VERSIÓN 1.4</w:t>
      </w:r>
      <w:bookmarkEnd w:id="16"/>
    </w:p>
    <w:p w14:paraId="54A7C87A"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Ajustes de flujo de juego, inclusión de imágenes relativas al arte y explicación de los SFX.</w:t>
      </w:r>
    </w:p>
    <w:p w14:paraId="43C2C178" w14:textId="77777777" w:rsidR="00BF0113" w:rsidRPr="00702EB0" w:rsidRDefault="00BF0113" w:rsidP="00EF282D">
      <w:pPr>
        <w:pStyle w:val="Ttulo3"/>
      </w:pPr>
      <w:bookmarkStart w:id="17" w:name="_Toc31654039"/>
      <w:r w:rsidRPr="00702EB0">
        <w:t>VERSIÓN 2.0</w:t>
      </w:r>
      <w:bookmarkEnd w:id="17"/>
    </w:p>
    <w:p w14:paraId="2184F30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Maquetación final de documento, explicación de la banda sonora y cierre del documento.</w:t>
      </w:r>
    </w:p>
    <w:p w14:paraId="046C5CF7" w14:textId="77777777" w:rsidR="00BF0113" w:rsidRPr="00702EB0" w:rsidRDefault="00BF0113" w:rsidP="00EF282D">
      <w:pPr>
        <w:pStyle w:val="Ttulo3"/>
      </w:pPr>
      <w:bookmarkStart w:id="18" w:name="_Toc31654040"/>
      <w:r w:rsidRPr="00702EB0">
        <w:t>VERSIÓN 2.1 (ACTUAL)</w:t>
      </w:r>
      <w:bookmarkEnd w:id="18"/>
    </w:p>
    <w:p w14:paraId="127AEB16" w14:textId="22A2F289" w:rsidR="00702EB0"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Ajustes y aclaraciones varios, controles de UI y redes sociales.</w:t>
      </w:r>
    </w:p>
    <w:p w14:paraId="603F2ADD" w14:textId="77777777" w:rsidR="00702EB0" w:rsidRPr="00702EB0" w:rsidRDefault="00702EB0"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11FF7E7C" w14:textId="09EF6A66" w:rsidR="00702EB0" w:rsidRPr="00702EB0" w:rsidRDefault="00702EB0" w:rsidP="00EF282D">
      <w:pPr>
        <w:pStyle w:val="Ttulo1"/>
      </w:pPr>
      <w:bookmarkStart w:id="19" w:name="_Toc31654041"/>
      <w:r w:rsidRPr="00702EB0">
        <w:t>R</w:t>
      </w:r>
      <w:r w:rsidR="00EF282D">
        <w:t>EDES SOCIALES</w:t>
      </w:r>
      <w:bookmarkEnd w:id="19"/>
    </w:p>
    <w:p w14:paraId="11A41DA9" w14:textId="77777777" w:rsidR="00702EB0" w:rsidRPr="00702EB0" w:rsidRDefault="00702EB0" w:rsidP="006D57A0">
      <w:pPr>
        <w:numPr>
          <w:ilvl w:val="0"/>
          <w:numId w:val="1"/>
        </w:numPr>
        <w:shd w:val="clear" w:color="auto" w:fill="FFFFFF"/>
        <w:spacing w:before="100" w:beforeAutospacing="1" w:after="100" w:afterAutospacing="1" w:line="240" w:lineRule="auto"/>
        <w:rPr>
          <w:rFonts w:cstheme="minorHAnsi"/>
          <w:color w:val="24292E"/>
          <w:sz w:val="21"/>
          <w:szCs w:val="21"/>
        </w:rPr>
      </w:pPr>
      <w:r w:rsidRPr="00702EB0">
        <w:rPr>
          <w:rStyle w:val="Textoennegrita"/>
          <w:rFonts w:cstheme="minorHAnsi"/>
          <w:color w:val="24292E"/>
          <w:sz w:val="21"/>
          <w:szCs w:val="21"/>
        </w:rPr>
        <w:t>Twitter:</w:t>
      </w:r>
      <w:r w:rsidRPr="00702EB0">
        <w:rPr>
          <w:rFonts w:cstheme="minorHAnsi"/>
          <w:color w:val="24292E"/>
          <w:sz w:val="21"/>
          <w:szCs w:val="21"/>
        </w:rPr>
        <w:t> </w:t>
      </w:r>
      <w:hyperlink r:id="rId12" w:history="1">
        <w:r w:rsidRPr="00702EB0">
          <w:rPr>
            <w:rStyle w:val="Hipervnculo"/>
            <w:rFonts w:cstheme="minorHAnsi"/>
            <w:color w:val="0366D6"/>
            <w:sz w:val="21"/>
            <w:szCs w:val="21"/>
          </w:rPr>
          <w:t>https://twitter.com/DJALFA_dev</w:t>
        </w:r>
      </w:hyperlink>
    </w:p>
    <w:p w14:paraId="6012A23A" w14:textId="77777777" w:rsidR="00702EB0" w:rsidRPr="00702EB0" w:rsidRDefault="00702EB0" w:rsidP="006D57A0">
      <w:pPr>
        <w:numPr>
          <w:ilvl w:val="0"/>
          <w:numId w:val="1"/>
        </w:numPr>
        <w:shd w:val="clear" w:color="auto" w:fill="FFFFFF"/>
        <w:spacing w:before="60" w:after="100" w:afterAutospacing="1" w:line="240" w:lineRule="auto"/>
        <w:rPr>
          <w:rFonts w:cstheme="minorHAnsi"/>
          <w:color w:val="24292E"/>
          <w:sz w:val="21"/>
          <w:szCs w:val="21"/>
        </w:rPr>
      </w:pPr>
      <w:r w:rsidRPr="00702EB0">
        <w:rPr>
          <w:rStyle w:val="Textoennegrita"/>
          <w:rFonts w:cstheme="minorHAnsi"/>
          <w:color w:val="24292E"/>
          <w:sz w:val="21"/>
          <w:szCs w:val="21"/>
        </w:rPr>
        <w:t>Instagram:</w:t>
      </w:r>
      <w:r w:rsidRPr="00702EB0">
        <w:rPr>
          <w:rFonts w:cstheme="minorHAnsi"/>
          <w:color w:val="24292E"/>
          <w:sz w:val="21"/>
          <w:szCs w:val="21"/>
        </w:rPr>
        <w:t> </w:t>
      </w:r>
      <w:hyperlink r:id="rId13" w:history="1">
        <w:r w:rsidRPr="00702EB0">
          <w:rPr>
            <w:rStyle w:val="Hipervnculo"/>
            <w:rFonts w:cstheme="minorHAnsi"/>
            <w:color w:val="0366D6"/>
            <w:sz w:val="21"/>
            <w:szCs w:val="21"/>
          </w:rPr>
          <w:t>https://www.instagram.com/djalfa_dev/</w:t>
        </w:r>
      </w:hyperlink>
    </w:p>
    <w:p w14:paraId="45E67000" w14:textId="77777777" w:rsidR="00702EB0" w:rsidRPr="00702EB0" w:rsidRDefault="00702EB0" w:rsidP="006D57A0">
      <w:pPr>
        <w:numPr>
          <w:ilvl w:val="0"/>
          <w:numId w:val="1"/>
        </w:numPr>
        <w:shd w:val="clear" w:color="auto" w:fill="FFFFFF"/>
        <w:spacing w:before="60" w:after="100" w:afterAutospacing="1" w:line="240" w:lineRule="auto"/>
        <w:rPr>
          <w:rFonts w:cstheme="minorHAnsi"/>
          <w:color w:val="24292E"/>
          <w:sz w:val="21"/>
          <w:szCs w:val="21"/>
        </w:rPr>
      </w:pPr>
      <w:r w:rsidRPr="00702EB0">
        <w:rPr>
          <w:rStyle w:val="Textoennegrita"/>
          <w:rFonts w:cstheme="minorHAnsi"/>
          <w:color w:val="24292E"/>
          <w:sz w:val="21"/>
          <w:szCs w:val="21"/>
        </w:rPr>
        <w:t>Youtube:</w:t>
      </w:r>
      <w:r w:rsidRPr="00702EB0">
        <w:rPr>
          <w:rFonts w:cstheme="minorHAnsi"/>
          <w:color w:val="24292E"/>
          <w:sz w:val="21"/>
          <w:szCs w:val="21"/>
        </w:rPr>
        <w:t> </w:t>
      </w:r>
      <w:hyperlink r:id="rId14" w:history="1">
        <w:r w:rsidRPr="00702EB0">
          <w:rPr>
            <w:rStyle w:val="Hipervnculo"/>
            <w:rFonts w:cstheme="minorHAnsi"/>
            <w:color w:val="0366D6"/>
            <w:sz w:val="21"/>
            <w:szCs w:val="21"/>
          </w:rPr>
          <w:t>https://www.youtube.com/channel/UC3AbbLPjMgXdeAemHnZdYhQ</w:t>
        </w:r>
      </w:hyperlink>
    </w:p>
    <w:p w14:paraId="34637D2D" w14:textId="77777777" w:rsidR="00702EB0" w:rsidRPr="00702EB0" w:rsidRDefault="00702EB0" w:rsidP="006D57A0">
      <w:pPr>
        <w:numPr>
          <w:ilvl w:val="0"/>
          <w:numId w:val="1"/>
        </w:numPr>
        <w:shd w:val="clear" w:color="auto" w:fill="FFFFFF"/>
        <w:spacing w:before="60" w:after="100" w:afterAutospacing="1" w:line="240" w:lineRule="auto"/>
        <w:rPr>
          <w:rFonts w:cstheme="minorHAnsi"/>
          <w:color w:val="24292E"/>
          <w:sz w:val="21"/>
          <w:szCs w:val="21"/>
        </w:rPr>
      </w:pPr>
      <w:r w:rsidRPr="00702EB0">
        <w:rPr>
          <w:rStyle w:val="Textoennegrita"/>
          <w:rFonts w:cstheme="minorHAnsi"/>
          <w:color w:val="24292E"/>
          <w:sz w:val="21"/>
          <w:szCs w:val="21"/>
        </w:rPr>
        <w:t>Facebook</w:t>
      </w:r>
      <w:r w:rsidRPr="00702EB0">
        <w:rPr>
          <w:rFonts w:cstheme="minorHAnsi"/>
          <w:color w:val="24292E"/>
          <w:sz w:val="21"/>
          <w:szCs w:val="21"/>
        </w:rPr>
        <w:t>: </w:t>
      </w:r>
      <w:hyperlink r:id="rId15" w:history="1">
        <w:r w:rsidRPr="00702EB0">
          <w:rPr>
            <w:rStyle w:val="Hipervnculo"/>
            <w:rFonts w:cstheme="minorHAnsi"/>
            <w:color w:val="0366D6"/>
            <w:sz w:val="21"/>
            <w:szCs w:val="21"/>
          </w:rPr>
          <w:t>https://es-es.facebook.com/djalfa.devs.1</w:t>
        </w:r>
      </w:hyperlink>
    </w:p>
    <w:p w14:paraId="67C604A2" w14:textId="77777777" w:rsidR="00702EB0" w:rsidRPr="00702EB0" w:rsidRDefault="00702EB0" w:rsidP="006D57A0">
      <w:pPr>
        <w:numPr>
          <w:ilvl w:val="0"/>
          <w:numId w:val="1"/>
        </w:numPr>
        <w:shd w:val="clear" w:color="auto" w:fill="FFFFFF"/>
        <w:spacing w:before="60" w:after="100" w:afterAutospacing="1" w:line="240" w:lineRule="auto"/>
        <w:rPr>
          <w:rFonts w:cstheme="minorHAnsi"/>
          <w:color w:val="24292E"/>
          <w:sz w:val="21"/>
          <w:szCs w:val="21"/>
        </w:rPr>
      </w:pPr>
      <w:r w:rsidRPr="00702EB0">
        <w:rPr>
          <w:rStyle w:val="Textoennegrita"/>
          <w:rFonts w:cstheme="minorHAnsi"/>
          <w:color w:val="24292E"/>
          <w:sz w:val="21"/>
          <w:szCs w:val="21"/>
        </w:rPr>
        <w:t>Itch.io:</w:t>
      </w:r>
      <w:r w:rsidRPr="00702EB0">
        <w:rPr>
          <w:rFonts w:cstheme="minorHAnsi"/>
          <w:color w:val="24292E"/>
          <w:sz w:val="21"/>
          <w:szCs w:val="21"/>
        </w:rPr>
        <w:t> </w:t>
      </w:r>
      <w:hyperlink r:id="rId16" w:history="1">
        <w:r w:rsidRPr="00702EB0">
          <w:rPr>
            <w:rStyle w:val="Hipervnculo"/>
            <w:rFonts w:cstheme="minorHAnsi"/>
            <w:color w:val="0366D6"/>
            <w:sz w:val="21"/>
            <w:szCs w:val="21"/>
          </w:rPr>
          <w:t>https://djalfa-devs.itch.io/</w:t>
        </w:r>
      </w:hyperlink>
    </w:p>
    <w:p w14:paraId="6670D746" w14:textId="1208F870" w:rsidR="00702EB0" w:rsidRDefault="00702EB0"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7D2F8EB1" w14:textId="24820A5F"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2BD4B1E9" w14:textId="19B9F17E"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D722AF2" w14:textId="6FE633EB"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6D62AC70" w14:textId="7D7E3E71"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6F2E7BB2" w14:textId="77777777" w:rsidR="00220A15"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7B0C3163" w14:textId="77777777" w:rsidR="00BF0113" w:rsidRPr="00702EB0" w:rsidRDefault="00BF0113" w:rsidP="00EF282D">
      <w:pPr>
        <w:pStyle w:val="Ttulo1"/>
      </w:pPr>
      <w:bookmarkStart w:id="20" w:name="_Toc31654042"/>
      <w:r w:rsidRPr="00702EB0">
        <w:lastRenderedPageBreak/>
        <w:t>VISIÓN GENERAL DEL JUEGO</w:t>
      </w:r>
      <w:bookmarkEnd w:id="20"/>
    </w:p>
    <w:p w14:paraId="1DCF9F46"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idea general del juego se basa en la competitividad entre jugadores. El juego posee:</w:t>
      </w:r>
    </w:p>
    <w:p w14:paraId="411E0118" w14:textId="77777777" w:rsidR="00BF0113" w:rsidRPr="00702EB0" w:rsidRDefault="00BF0113" w:rsidP="006D57A0">
      <w:pPr>
        <w:numPr>
          <w:ilvl w:val="0"/>
          <w:numId w:val="1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Un modo </w:t>
      </w:r>
      <w:r w:rsidRPr="00702EB0">
        <w:rPr>
          <w:rStyle w:val="Textoennegrita"/>
          <w:rFonts w:cstheme="minorHAnsi"/>
          <w:color w:val="24292E"/>
          <w:sz w:val="21"/>
          <w:szCs w:val="21"/>
        </w:rPr>
        <w:t>multijugador</w:t>
      </w:r>
      <w:r w:rsidRPr="00702EB0">
        <w:rPr>
          <w:rFonts w:cstheme="minorHAnsi"/>
          <w:color w:val="24292E"/>
          <w:sz w:val="21"/>
          <w:szCs w:val="21"/>
        </w:rPr>
        <w:t>, que actúa como </w:t>
      </w:r>
      <w:r w:rsidRPr="00702EB0">
        <w:rPr>
          <w:rStyle w:val="Textoennegrita"/>
          <w:rFonts w:cstheme="minorHAnsi"/>
          <w:color w:val="24292E"/>
          <w:sz w:val="21"/>
          <w:szCs w:val="21"/>
        </w:rPr>
        <w:t>modo principal</w:t>
      </w:r>
      <w:r w:rsidRPr="00702EB0">
        <w:rPr>
          <w:rFonts w:cstheme="minorHAnsi"/>
          <w:color w:val="24292E"/>
          <w:sz w:val="21"/>
          <w:szCs w:val="21"/>
        </w:rPr>
        <w:t>.</w:t>
      </w:r>
    </w:p>
    <w:p w14:paraId="371CC631" w14:textId="77777777" w:rsidR="00BF0113" w:rsidRPr="00702EB0" w:rsidRDefault="00BF0113" w:rsidP="006D57A0">
      <w:pPr>
        <w:numPr>
          <w:ilvl w:val="0"/>
          <w:numId w:val="1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modo de </w:t>
      </w:r>
      <w:r w:rsidRPr="00702EB0">
        <w:rPr>
          <w:rStyle w:val="Textoennegrita"/>
          <w:rFonts w:cstheme="minorHAnsi"/>
          <w:color w:val="24292E"/>
          <w:sz w:val="21"/>
          <w:szCs w:val="21"/>
        </w:rPr>
        <w:t>un jugador</w:t>
      </w:r>
      <w:r w:rsidRPr="00702EB0">
        <w:rPr>
          <w:rFonts w:cstheme="minorHAnsi"/>
          <w:color w:val="24292E"/>
          <w:sz w:val="21"/>
          <w:szCs w:val="21"/>
        </w:rPr>
        <w:t>, que tiene un carácter secundario pero que </w:t>
      </w:r>
      <w:r w:rsidRPr="00702EB0">
        <w:rPr>
          <w:rStyle w:val="Textoennegrita"/>
          <w:rFonts w:cstheme="minorHAnsi"/>
          <w:color w:val="24292E"/>
          <w:sz w:val="21"/>
          <w:szCs w:val="21"/>
        </w:rPr>
        <w:t>apoya al multijugador</w:t>
      </w:r>
      <w:r w:rsidRPr="00702EB0">
        <w:rPr>
          <w:rFonts w:cstheme="minorHAnsi"/>
          <w:color w:val="24292E"/>
          <w:sz w:val="21"/>
          <w:szCs w:val="21"/>
        </w:rPr>
        <w:t>.</w:t>
      </w:r>
    </w:p>
    <w:p w14:paraId="65EC22C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juego ha de destacar por:</w:t>
      </w:r>
    </w:p>
    <w:p w14:paraId="2EFF62D2" w14:textId="77777777" w:rsidR="00BF0113" w:rsidRPr="00702EB0" w:rsidRDefault="00BF0113" w:rsidP="006D57A0">
      <w:pPr>
        <w:numPr>
          <w:ilvl w:val="0"/>
          <w:numId w:val="1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Acción rápida.</w:t>
      </w:r>
    </w:p>
    <w:p w14:paraId="167ED80D" w14:textId="77777777" w:rsidR="00BF0113" w:rsidRPr="00702EB0" w:rsidRDefault="00BF0113" w:rsidP="006D57A0">
      <w:pPr>
        <w:numPr>
          <w:ilvl w:val="0"/>
          <w:numId w:val="1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Carácter desenfadado.</w:t>
      </w:r>
    </w:p>
    <w:p w14:paraId="1B332252" w14:textId="77777777" w:rsidR="00BF0113" w:rsidRPr="00702EB0" w:rsidRDefault="00BF0113" w:rsidP="006D57A0">
      <w:pPr>
        <w:numPr>
          <w:ilvl w:val="0"/>
          <w:numId w:val="1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Estética sencilla pero gamberra.</w:t>
      </w:r>
    </w:p>
    <w:p w14:paraId="13B87517"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Perfecto para un </w:t>
      </w:r>
      <w:r w:rsidRPr="00702EB0">
        <w:rPr>
          <w:rStyle w:val="Textoennegrita"/>
          <w:rFonts w:asciiTheme="minorHAnsi" w:hAnsiTheme="minorHAnsi" w:cstheme="minorHAnsi"/>
          <w:color w:val="24292E"/>
          <w:sz w:val="21"/>
          <w:szCs w:val="21"/>
        </w:rPr>
        <w:t>público casual de edades entre 12 y 25</w:t>
      </w:r>
      <w:r w:rsidRPr="00702EB0">
        <w:rPr>
          <w:rFonts w:asciiTheme="minorHAnsi" w:hAnsiTheme="minorHAnsi" w:cstheme="minorHAnsi"/>
          <w:color w:val="24292E"/>
          <w:sz w:val="21"/>
          <w:szCs w:val="21"/>
        </w:rPr>
        <w:t> (aproximadamente).</w:t>
      </w:r>
    </w:p>
    <w:p w14:paraId="2670A9E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Al iniciar el juego nos encontramos con una pantalla de </w:t>
      </w:r>
      <w:r w:rsidRPr="00702EB0">
        <w:rPr>
          <w:rStyle w:val="nfasis"/>
          <w:rFonts w:asciiTheme="minorHAnsi" w:eastAsiaTheme="majorEastAsia" w:hAnsiTheme="minorHAnsi" w:cstheme="minorHAnsi"/>
          <w:color w:val="24292E"/>
          <w:sz w:val="21"/>
          <w:szCs w:val="21"/>
        </w:rPr>
        <w:t>log in/</w:t>
      </w:r>
      <w:proofErr w:type="spellStart"/>
      <w:r w:rsidRPr="00702EB0">
        <w:rPr>
          <w:rStyle w:val="nfasis"/>
          <w:rFonts w:asciiTheme="minorHAnsi" w:eastAsiaTheme="majorEastAsia" w:hAnsiTheme="minorHAnsi" w:cstheme="minorHAnsi"/>
          <w:color w:val="24292E"/>
          <w:sz w:val="21"/>
          <w:szCs w:val="21"/>
        </w:rPr>
        <w:t>sign</w:t>
      </w:r>
      <w:proofErr w:type="spellEnd"/>
      <w:r w:rsidRPr="00702EB0">
        <w:rPr>
          <w:rStyle w:val="nfasis"/>
          <w:rFonts w:asciiTheme="minorHAnsi" w:eastAsiaTheme="majorEastAsia" w:hAnsiTheme="minorHAnsi" w:cstheme="minorHAnsi"/>
          <w:color w:val="24292E"/>
          <w:sz w:val="21"/>
          <w:szCs w:val="21"/>
        </w:rPr>
        <w:t xml:space="preserve"> up</w:t>
      </w:r>
      <w:r w:rsidRPr="00702EB0">
        <w:rPr>
          <w:rFonts w:asciiTheme="minorHAnsi" w:hAnsiTheme="minorHAnsi" w:cstheme="minorHAnsi"/>
          <w:color w:val="24292E"/>
          <w:sz w:val="21"/>
          <w:szCs w:val="21"/>
        </w:rPr>
        <w:t>. Tras ingresar una cuenta nueva o una cuenta ya creada, podremos acceder a la pantalla de menú principal.</w:t>
      </w:r>
    </w:p>
    <w:p w14:paraId="4B32E5BF"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modo multijugador se basa en el esquema de juego del 2v2. Los tres objetivos de cada equipo son lo que posiciona al jugador en el mapa, tanto como para defender como para atacar por los diferentes objetivos distribuidos por el mapa. Las habilidades son claras, concisas y diferenciadoras, apoyando al ataque básico del jugador. El ataque básico es diferenciador, pero no es lo que define al personaje, sino la habilidad o la combinación de ataque-habilidad.</w:t>
      </w:r>
    </w:p>
    <w:p w14:paraId="7AA4C0A0"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modo un jugador se basa en eliminar los objetivos que vayan apareciendo de manera aleatoria en un mapa circular sencillo con un límite de tiempo, que podrá ser recuperado eliminando más bloques (contrarreloj). El jugador al seleccionar esta opción entra en un menú en que elige el personaje que desea jugar y a continuación entra en partida.</w:t>
      </w:r>
    </w:p>
    <w:p w14:paraId="1D7EBE13"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Habrá tres límites de puntuación: Oro, Plata y Bronce. Según se superen estos límites la recompensa que recibirá el jugador irá aumentando. Esta recompensa también estará influenciada por la dificultad (a más dificultad más recompensa), que constará de tres niveles: Normal, Difícil y Extremo. Estos niveles no solo aumentan la velocidad de aparición de los objetivos sino el tiempo con el que recompensan al jugador cuando son eliminados. La recompensa será en moneda del juego, para compra de personajes, cosméticos, etc.</w:t>
      </w:r>
    </w:p>
    <w:p w14:paraId="224EB3CC" w14:textId="2A12D9B0"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Respecto a la tienda, los jugadores tendrán la opción de comprar personajes o cosméticos, como idea base. Más adelante se pueden implementar otro tipo de compras. Estas compras se pueden realizar en moneda del juego o en moneda real. En traducción a moneda real tendrán un precio bajo y en moneda del juego los personajes tendrán un coste para conseguirlos que fuerce a un juego ocasional para conseguirlos, y en cuanto a l</w:t>
      </w:r>
      <w:r w:rsidR="006A462B">
        <w:rPr>
          <w:rFonts w:asciiTheme="minorHAnsi" w:hAnsiTheme="minorHAnsi" w:cstheme="minorHAnsi"/>
          <w:color w:val="24292E"/>
          <w:sz w:val="21"/>
          <w:szCs w:val="21"/>
        </w:rPr>
        <w:t>o</w:t>
      </w:r>
      <w:r w:rsidRPr="00702EB0">
        <w:rPr>
          <w:rFonts w:asciiTheme="minorHAnsi" w:hAnsiTheme="minorHAnsi" w:cstheme="minorHAnsi"/>
          <w:color w:val="24292E"/>
          <w:sz w:val="21"/>
          <w:szCs w:val="21"/>
        </w:rPr>
        <w:t>s cosméticos que implique un tiempo de juego moderado diario.</w:t>
      </w:r>
    </w:p>
    <w:p w14:paraId="40546B3B"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pantalla de colección mostrará en dos secciones separadas la colección de campeones y cosméticos que el jugador ha desbloqueado, así como el nivel de la cuenta.</w:t>
      </w:r>
    </w:p>
    <w:p w14:paraId="01A29346"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pantalla de opciones permitirá el cambio de idioma, volumen de la música y volumen de los efectos.</w:t>
      </w:r>
    </w:p>
    <w:p w14:paraId="54F899ED"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Por último, habrá una opción en el menú principal que muestre los créditos y la información de contacto con los desarrolladores (redes sociales, correo electrónico).</w:t>
      </w:r>
    </w:p>
    <w:p w14:paraId="60360D76" w14:textId="77777777" w:rsidR="00BF0113" w:rsidRPr="00702EB0" w:rsidRDefault="00BF0113" w:rsidP="00EF282D">
      <w:pPr>
        <w:pStyle w:val="Ttulo1"/>
      </w:pPr>
      <w:bookmarkStart w:id="21" w:name="_Toc31654043"/>
      <w:r w:rsidRPr="00702EB0">
        <w:lastRenderedPageBreak/>
        <w:t>MECÁNICA DEL JUEGO</w:t>
      </w:r>
      <w:bookmarkEnd w:id="21"/>
    </w:p>
    <w:p w14:paraId="14AF508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destacan y explican todas las mecánicas incluidas dentro del juego.</w:t>
      </w:r>
    </w:p>
    <w:p w14:paraId="24B1B4D2" w14:textId="77777777" w:rsidR="00BF0113" w:rsidRPr="00EF282D" w:rsidRDefault="00BF0113" w:rsidP="00EF282D">
      <w:pPr>
        <w:pStyle w:val="Ttulo3"/>
      </w:pPr>
      <w:bookmarkStart w:id="22" w:name="_Toc31654044"/>
      <w:r w:rsidRPr="00EF282D">
        <w:t>FLUJO DE JUEGO</w:t>
      </w:r>
      <w:bookmarkEnd w:id="22"/>
    </w:p>
    <w:p w14:paraId="5072AB56"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Tras seleccionar a su personaje (un jugador) o después de que todos los jugadores hayan elegido a su personaje (multijugador), se mostrará una pantalla de carga, hasta que todos los jugadores se hayan sincronizado con el servidor y estén listos para la partida (puesto que en un jugador no se precisa de sincronización con servidor, será casi automático). Al entrar en partida, los jugadores presenciarán una cuenta atrás de 5 segundos hasta que empiece la partida (las acciones durante este tiempo estarán bloqueadas). Cuando la cuenta atrás llegue a 0 empezará la partida.</w:t>
      </w:r>
    </w:p>
    <w:p w14:paraId="5A23F44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tiempo inicial en un jugador será de 15 segundos en modo normal, 10 segundos en modo difícil y 5 segundos en modo extremo. En multijugador el tiempo será de 5 minutos.</w:t>
      </w:r>
    </w:p>
    <w:p w14:paraId="305F598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jugador en partida tendrá su propia cámara para observar a su personaje (fija en el personaje) y alrededores. El personaje puede:</w:t>
      </w:r>
    </w:p>
    <w:p w14:paraId="54FA750C" w14:textId="77777777" w:rsidR="00BF0113" w:rsidRPr="00702EB0" w:rsidRDefault="00BF0113" w:rsidP="006D57A0">
      <w:pPr>
        <w:numPr>
          <w:ilvl w:val="0"/>
          <w:numId w:val="1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Moverse (algunas habilidades y ataques permite movimiento mientras se ejecutan, otras no).</w:t>
      </w:r>
    </w:p>
    <w:p w14:paraId="27692181" w14:textId="77777777" w:rsidR="00BF0113" w:rsidRPr="00702EB0" w:rsidRDefault="00BF0113" w:rsidP="006D57A0">
      <w:pPr>
        <w:numPr>
          <w:ilvl w:val="0"/>
          <w:numId w:val="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Atacar (el apuntado se realiza en la dirección en que se mueve).</w:t>
      </w:r>
    </w:p>
    <w:p w14:paraId="07372B08" w14:textId="77777777" w:rsidR="00BF0113" w:rsidRPr="00702EB0" w:rsidRDefault="00BF0113" w:rsidP="006D57A0">
      <w:pPr>
        <w:numPr>
          <w:ilvl w:val="0"/>
          <w:numId w:val="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Lanzar una habilidad u objeto (si lo tiene equipado) (el apuntado se realiza en la dirección en que se mueve).</w:t>
      </w:r>
    </w:p>
    <w:p w14:paraId="6A7A8B3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personajes tendrán un indicador en el suelo a modo de aro, con un color identificador del equipo al que pertenece el jugador que lo controla, así como un punto que indica la posición de su compañero:</w:t>
      </w:r>
    </w:p>
    <w:p w14:paraId="7A3C082F" w14:textId="77777777" w:rsidR="00BF0113" w:rsidRPr="00702EB0" w:rsidRDefault="00BF0113" w:rsidP="006D57A0">
      <w:pPr>
        <w:numPr>
          <w:ilvl w:val="0"/>
          <w:numId w:val="1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Azul para aliados (susceptible de cambios).</w:t>
      </w:r>
    </w:p>
    <w:p w14:paraId="6C12E44A" w14:textId="77777777" w:rsidR="00BF0113" w:rsidRPr="00702EB0" w:rsidRDefault="00BF0113" w:rsidP="006D57A0">
      <w:pPr>
        <w:numPr>
          <w:ilvl w:val="0"/>
          <w:numId w:val="1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Rojo para enemigos (susceptible de cambios).</w:t>
      </w:r>
    </w:p>
    <w:p w14:paraId="2BCCD668" w14:textId="77777777" w:rsidR="00BF0113" w:rsidRPr="00702EB0" w:rsidRDefault="00BF0113" w:rsidP="006D57A0">
      <w:pPr>
        <w:numPr>
          <w:ilvl w:val="0"/>
          <w:numId w:val="1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Amarillo para el personaje que controla el usuario (susceptible de cambios).</w:t>
      </w:r>
    </w:p>
    <w:p w14:paraId="6C4A206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jugadores buscarán en partida (multijugador):</w:t>
      </w:r>
    </w:p>
    <w:p w14:paraId="72CB1531" w14:textId="77777777" w:rsidR="00BF0113" w:rsidRPr="00702EB0" w:rsidRDefault="00BF0113" w:rsidP="006D57A0">
      <w:pPr>
        <w:numPr>
          <w:ilvl w:val="0"/>
          <w:numId w:val="1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La destrucción de los Tótems del enemigo.</w:t>
      </w:r>
    </w:p>
    <w:p w14:paraId="73F8F51B" w14:textId="77777777" w:rsidR="00BF0113" w:rsidRPr="00702EB0" w:rsidRDefault="00BF0113" w:rsidP="006D57A0">
      <w:pPr>
        <w:numPr>
          <w:ilvl w:val="0"/>
          <w:numId w:val="1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 protección de los Tótems de su equipo.</w:t>
      </w:r>
    </w:p>
    <w:p w14:paraId="30DFF3D6" w14:textId="77777777" w:rsidR="00BF0113" w:rsidRPr="00702EB0" w:rsidRDefault="00BF0113" w:rsidP="006D57A0">
      <w:pPr>
        <w:numPr>
          <w:ilvl w:val="0"/>
          <w:numId w:val="1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Enfrentarse a los enemigos que les impidan realizar las tareas anteriores, a través de sus habilidades y ataques.</w:t>
      </w:r>
    </w:p>
    <w:p w14:paraId="1A9A294B" w14:textId="77777777" w:rsidR="00BF0113" w:rsidRPr="00702EB0" w:rsidRDefault="00BF0113" w:rsidP="006D57A0">
      <w:pPr>
        <w:numPr>
          <w:ilvl w:val="0"/>
          <w:numId w:val="1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Aprovechar las posibles sinergias entre los personajes (en caso de que las hubiere).</w:t>
      </w:r>
    </w:p>
    <w:p w14:paraId="272EDFD7"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Cada cierto tiempo se generarán cajas sorpresa por el mapa que contendrán objetos aleatorios, que los jugadores podrán recoger y usar para obstaculizar a sus enemigos, y en algunos casos incluso a sus aliados si no se usan con cuidado.</w:t>
      </w:r>
    </w:p>
    <w:p w14:paraId="4C4DFA6B"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Si un equipo elimina todos los objetivos:</w:t>
      </w:r>
    </w:p>
    <w:p w14:paraId="668CC75D" w14:textId="654C453C" w:rsidR="00BF0113" w:rsidRDefault="00BF0113" w:rsidP="006D57A0">
      <w:pPr>
        <w:numPr>
          <w:ilvl w:val="0"/>
          <w:numId w:val="1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Se declara ganador a ese equipo.</w:t>
      </w:r>
    </w:p>
    <w:p w14:paraId="3A090C74" w14:textId="082F8913" w:rsidR="00220A15" w:rsidRDefault="00220A15" w:rsidP="00220A15">
      <w:pPr>
        <w:shd w:val="clear" w:color="auto" w:fill="FFFFFF"/>
        <w:spacing w:before="100" w:beforeAutospacing="1" w:after="100" w:afterAutospacing="1" w:line="240" w:lineRule="auto"/>
        <w:rPr>
          <w:rFonts w:cstheme="minorHAnsi"/>
          <w:color w:val="24292E"/>
          <w:sz w:val="21"/>
          <w:szCs w:val="21"/>
        </w:rPr>
      </w:pPr>
    </w:p>
    <w:p w14:paraId="22AA4398" w14:textId="78EFDFB4" w:rsidR="00220A15" w:rsidRDefault="00220A15" w:rsidP="00220A15">
      <w:pPr>
        <w:shd w:val="clear" w:color="auto" w:fill="FFFFFF"/>
        <w:spacing w:before="100" w:beforeAutospacing="1" w:after="100" w:afterAutospacing="1" w:line="240" w:lineRule="auto"/>
        <w:rPr>
          <w:rFonts w:cstheme="minorHAnsi"/>
          <w:color w:val="24292E"/>
          <w:sz w:val="21"/>
          <w:szCs w:val="21"/>
        </w:rPr>
      </w:pPr>
    </w:p>
    <w:p w14:paraId="2565F327" w14:textId="77777777" w:rsidR="00220A15" w:rsidRPr="00702EB0" w:rsidRDefault="00220A15" w:rsidP="00220A15">
      <w:pPr>
        <w:shd w:val="clear" w:color="auto" w:fill="FFFFFF"/>
        <w:spacing w:before="100" w:beforeAutospacing="1" w:after="100" w:afterAutospacing="1" w:line="240" w:lineRule="auto"/>
        <w:rPr>
          <w:rFonts w:cstheme="minorHAnsi"/>
          <w:color w:val="24292E"/>
          <w:sz w:val="21"/>
          <w:szCs w:val="21"/>
        </w:rPr>
      </w:pPr>
    </w:p>
    <w:p w14:paraId="41C93B96"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lastRenderedPageBreak/>
        <w:t>Si no se eliminan todos los objetivos de uno de los dos equipos dentro del tiempo límite:</w:t>
      </w:r>
    </w:p>
    <w:p w14:paraId="5FFFCC8C" w14:textId="77777777" w:rsidR="00BF0113" w:rsidRPr="00702EB0" w:rsidRDefault="00BF0113" w:rsidP="006D57A0">
      <w:pPr>
        <w:numPr>
          <w:ilvl w:val="0"/>
          <w:numId w:val="1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Gana el equipo que más Tótems haya eliminado.</w:t>
      </w:r>
    </w:p>
    <w:p w14:paraId="7356F5A4" w14:textId="77777777" w:rsidR="00BF0113" w:rsidRPr="00702EB0" w:rsidRDefault="00BF0113" w:rsidP="006D57A0">
      <w:pPr>
        <w:numPr>
          <w:ilvl w:val="0"/>
          <w:numId w:val="1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 caso de empate a Tótems, se realiza una muerte súbita. El último jugador en pie y su equipo se consideran ganadores.</w:t>
      </w:r>
    </w:p>
    <w:p w14:paraId="6A1A8C29" w14:textId="77777777" w:rsidR="00BF0113" w:rsidRPr="00702EB0" w:rsidRDefault="00BF0113" w:rsidP="006D57A0">
      <w:pPr>
        <w:numPr>
          <w:ilvl w:val="0"/>
          <w:numId w:val="1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Si en la muerte súbita se produce empate y mueren todos a la vez, se declara aleatoriamente al ganador, sin que el jugador sepa que es aleatorio.</w:t>
      </w:r>
    </w:p>
    <w:p w14:paraId="177FFD34"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caso de ser el modo un jugador se busca:</w:t>
      </w:r>
    </w:p>
    <w:p w14:paraId="2421747B" w14:textId="77777777" w:rsidR="00BF0113" w:rsidRPr="00702EB0" w:rsidRDefault="00BF0113" w:rsidP="006D57A0">
      <w:pPr>
        <w:numPr>
          <w:ilvl w:val="0"/>
          <w:numId w:val="1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Eliminar todos Tótems que aparezcan, para conseguir tiempo extra.</w:t>
      </w:r>
    </w:p>
    <w:p w14:paraId="327E5C30" w14:textId="77777777" w:rsidR="00BF0113" w:rsidRPr="00702EB0" w:rsidRDefault="00BF0113" w:rsidP="006D57A0">
      <w:pPr>
        <w:numPr>
          <w:ilvl w:val="0"/>
          <w:numId w:val="1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Repetir el punto anterior hasta que finalice el tiempo.</w:t>
      </w:r>
    </w:p>
    <w:p w14:paraId="34A37E8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Tras seleccionar a un ganador de la partida (en multijugador) o al finalizar el tiempo (en un jugador) se muestra sobre pantalla un texto de victoria o derrota, dependiendo del equipo en el que se encuentre cada jugador, que se mantendrá hasta que cargue y aparezca:</w:t>
      </w:r>
    </w:p>
    <w:p w14:paraId="7F3A83EB" w14:textId="77777777" w:rsidR="00BF0113" w:rsidRPr="00702EB0" w:rsidRDefault="00BF0113" w:rsidP="006D57A0">
      <w:pPr>
        <w:numPr>
          <w:ilvl w:val="0"/>
          <w:numId w:val="2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La tabla de puntuaciones.</w:t>
      </w:r>
    </w:p>
    <w:p w14:paraId="02E3BE05" w14:textId="77777777" w:rsidR="00BF0113" w:rsidRPr="00702EB0" w:rsidRDefault="00BF0113" w:rsidP="006D57A0">
      <w:pPr>
        <w:numPr>
          <w:ilvl w:val="0"/>
          <w:numId w:val="2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botón de salida al menú principal.</w:t>
      </w:r>
    </w:p>
    <w:p w14:paraId="75FD6BCD" w14:textId="7FE1A740" w:rsidR="00BF0113" w:rsidRPr="00702EB0" w:rsidRDefault="00BF0113" w:rsidP="006D57A0">
      <w:pPr>
        <w:numPr>
          <w:ilvl w:val="0"/>
          <w:numId w:val="2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Paso a una pantalla en blanco y a continuación una pequeña animación de burla de los ganadores a los perdedores de fondo (cambio de cámara a la que precise la animación, a nivel del suelo, frontal).</w:t>
      </w:r>
    </w:p>
    <w:p w14:paraId="161D9B34" w14:textId="0EDA2D8D" w:rsidR="00BF0113" w:rsidRPr="00702EB0" w:rsidRDefault="00220A15" w:rsidP="00EF282D">
      <w:pPr>
        <w:pStyle w:val="Ttulo3"/>
      </w:pPr>
      <w:bookmarkStart w:id="23" w:name="_Toc31654045"/>
      <w:r w:rsidRPr="00702EB0">
        <w:rPr>
          <w:rFonts w:asciiTheme="minorHAnsi" w:hAnsiTheme="minorHAnsi" w:cstheme="minorHAnsi"/>
          <w:noProof/>
          <w:color w:val="0366D6"/>
          <w:sz w:val="21"/>
          <w:szCs w:val="21"/>
        </w:rPr>
        <w:drawing>
          <wp:anchor distT="0" distB="0" distL="114300" distR="114300" simplePos="0" relativeHeight="251669504" behindDoc="0" locked="0" layoutInCell="1" allowOverlap="1" wp14:anchorId="619D812E" wp14:editId="0675FDC9">
            <wp:simplePos x="0" y="0"/>
            <wp:positionH relativeFrom="margin">
              <wp:posOffset>-734060</wp:posOffset>
            </wp:positionH>
            <wp:positionV relativeFrom="paragraph">
              <wp:posOffset>219075</wp:posOffset>
            </wp:positionV>
            <wp:extent cx="7212330" cy="4429125"/>
            <wp:effectExtent l="0" t="0" r="7620" b="9525"/>
            <wp:wrapTopAndBottom/>
            <wp:docPr id="469" name="Imagen 469" descr="1">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12330" cy="442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t>DIAGRAMA DE FLUJO</w:t>
      </w:r>
      <w:bookmarkEnd w:id="23"/>
    </w:p>
    <w:p w14:paraId="08D7CA86" w14:textId="3A4D2D68"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98125BC" w14:textId="77777777" w:rsidR="00BF0113" w:rsidRPr="00702EB0" w:rsidRDefault="00BF0113" w:rsidP="00EF282D">
      <w:pPr>
        <w:pStyle w:val="Ttulo3"/>
      </w:pPr>
      <w:bookmarkStart w:id="24" w:name="_Toc31654046"/>
      <w:r w:rsidRPr="00702EB0">
        <w:lastRenderedPageBreak/>
        <w:t>CÁMARA</w:t>
      </w:r>
      <w:bookmarkEnd w:id="24"/>
    </w:p>
    <w:p w14:paraId="4A9179D5" w14:textId="77777777" w:rsidR="00BF0113" w:rsidRPr="00702EB0" w:rsidRDefault="00BF0113" w:rsidP="006D57A0">
      <w:pPr>
        <w:numPr>
          <w:ilvl w:val="0"/>
          <w:numId w:val="2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Centrada en el jugador, le sigue.</w:t>
      </w:r>
    </w:p>
    <w:p w14:paraId="49FBC6BB" w14:textId="77777777" w:rsidR="00BF0113" w:rsidRPr="00702EB0" w:rsidRDefault="00BF0113" w:rsidP="006D57A0">
      <w:pPr>
        <w:numPr>
          <w:ilvl w:val="0"/>
          <w:numId w:val="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Con una inclinación de 45 a 60 grados.</w:t>
      </w:r>
    </w:p>
    <w:p w14:paraId="5B03D26B" w14:textId="77777777" w:rsidR="00BF0113" w:rsidRPr="00702EB0" w:rsidRDefault="00BF0113" w:rsidP="006D57A0">
      <w:pPr>
        <w:numPr>
          <w:ilvl w:val="0"/>
          <w:numId w:val="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 una altura que respete el punto anterior.</w:t>
      </w:r>
    </w:p>
    <w:p w14:paraId="3CAC2E95" w14:textId="77777777" w:rsidR="00BF0113" w:rsidRPr="00702EB0" w:rsidRDefault="00BF0113" w:rsidP="006D57A0">
      <w:pPr>
        <w:numPr>
          <w:ilvl w:val="0"/>
          <w:numId w:val="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Que permita una buena visión de los personajes y el escenario.</w:t>
      </w:r>
    </w:p>
    <w:p w14:paraId="3483F08F" w14:textId="77777777" w:rsidR="00BF0113" w:rsidRPr="00702EB0" w:rsidRDefault="00BF0113" w:rsidP="006D57A0">
      <w:pPr>
        <w:numPr>
          <w:ilvl w:val="0"/>
          <w:numId w:val="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Movimiento de cámara limitado a los planos de abscisas y ordenadas (x/z)</w:t>
      </w:r>
    </w:p>
    <w:p w14:paraId="44B05D0A" w14:textId="77777777" w:rsidR="00BF0113" w:rsidRPr="00702EB0" w:rsidRDefault="00BF0113" w:rsidP="006D57A0">
      <w:pPr>
        <w:numPr>
          <w:ilvl w:val="0"/>
          <w:numId w:val="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Sin rotaciones para evitar perder el movimiento del personaje.</w:t>
      </w:r>
    </w:p>
    <w:p w14:paraId="3CEE2039" w14:textId="77777777" w:rsidR="00BF0113" w:rsidRPr="00702EB0" w:rsidRDefault="00BF0113" w:rsidP="00EF282D">
      <w:pPr>
        <w:pStyle w:val="Ttulo3"/>
      </w:pPr>
      <w:bookmarkStart w:id="25" w:name="_Toc31654047"/>
      <w:r w:rsidRPr="00702EB0">
        <w:t>CONTROLES</w:t>
      </w:r>
      <w:bookmarkEnd w:id="25"/>
    </w:p>
    <w:p w14:paraId="16571183" w14:textId="77777777" w:rsidR="00BF0113" w:rsidRPr="00702EB0" w:rsidRDefault="00BF0113" w:rsidP="006D57A0">
      <w:pPr>
        <w:pStyle w:val="NormalWeb"/>
        <w:numPr>
          <w:ilvl w:val="0"/>
          <w:numId w:val="22"/>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PC:</w:t>
      </w:r>
    </w:p>
    <w:p w14:paraId="25478A29" w14:textId="77777777" w:rsidR="00BF0113" w:rsidRPr="00702EB0" w:rsidRDefault="00BF0113" w:rsidP="006D57A0">
      <w:pPr>
        <w:numPr>
          <w:ilvl w:val="1"/>
          <w:numId w:val="2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Tecla </w:t>
      </w:r>
      <w:r w:rsidRPr="00702EB0">
        <w:rPr>
          <w:rStyle w:val="nfasis"/>
          <w:rFonts w:cstheme="minorHAnsi"/>
          <w:color w:val="24292E"/>
          <w:sz w:val="21"/>
          <w:szCs w:val="21"/>
        </w:rPr>
        <w:t>W</w:t>
      </w:r>
      <w:r w:rsidRPr="00702EB0">
        <w:rPr>
          <w:rFonts w:cstheme="minorHAnsi"/>
          <w:color w:val="24292E"/>
          <w:sz w:val="21"/>
          <w:szCs w:val="21"/>
        </w:rPr>
        <w:t> para moverse.</w:t>
      </w:r>
    </w:p>
    <w:p w14:paraId="448C09E1"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Movimiento de ratón para dirección.</w:t>
      </w:r>
    </w:p>
    <w:p w14:paraId="4B63E56A"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Clic izquierdo del ratón para atacar.</w:t>
      </w:r>
    </w:p>
    <w:p w14:paraId="5264E3D5"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Clic derecho del ratón para realizar habilidad/usar objeto.</w:t>
      </w:r>
    </w:p>
    <w:p w14:paraId="0385316F"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Tecla </w:t>
      </w:r>
      <w:r w:rsidRPr="00702EB0">
        <w:rPr>
          <w:rStyle w:val="nfasis"/>
          <w:rFonts w:cstheme="minorHAnsi"/>
          <w:color w:val="24292E"/>
          <w:sz w:val="21"/>
          <w:szCs w:val="21"/>
        </w:rPr>
        <w:t>ESC</w:t>
      </w:r>
      <w:r w:rsidRPr="00702EB0">
        <w:rPr>
          <w:rFonts w:cstheme="minorHAnsi"/>
          <w:color w:val="24292E"/>
          <w:sz w:val="21"/>
          <w:szCs w:val="21"/>
        </w:rPr>
        <w:t> para mostrar pantalla de salida de partida o cambiar ajustes.</w:t>
      </w:r>
    </w:p>
    <w:p w14:paraId="27C614A4" w14:textId="77777777" w:rsidR="00BF0113" w:rsidRPr="00702EB0" w:rsidRDefault="00BF0113" w:rsidP="006D57A0">
      <w:pPr>
        <w:pStyle w:val="NormalWeb"/>
        <w:numPr>
          <w:ilvl w:val="0"/>
          <w:numId w:val="22"/>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 xml:space="preserve">Móviles y </w:t>
      </w:r>
      <w:proofErr w:type="spellStart"/>
      <w:r w:rsidRPr="00702EB0">
        <w:rPr>
          <w:rFonts w:asciiTheme="minorHAnsi" w:hAnsiTheme="minorHAnsi" w:cstheme="minorHAnsi"/>
          <w:color w:val="24292E"/>
          <w:sz w:val="21"/>
          <w:szCs w:val="21"/>
        </w:rPr>
        <w:t>tablet</w:t>
      </w:r>
      <w:proofErr w:type="spellEnd"/>
      <w:r w:rsidRPr="00702EB0">
        <w:rPr>
          <w:rFonts w:asciiTheme="minorHAnsi" w:hAnsiTheme="minorHAnsi" w:cstheme="minorHAnsi"/>
          <w:color w:val="24292E"/>
          <w:sz w:val="21"/>
          <w:szCs w:val="21"/>
        </w:rPr>
        <w:t>:</w:t>
      </w:r>
    </w:p>
    <w:p w14:paraId="75129C96" w14:textId="77777777" w:rsidR="00BF0113" w:rsidRPr="00702EB0" w:rsidRDefault="00BF0113" w:rsidP="006D57A0">
      <w:pPr>
        <w:numPr>
          <w:ilvl w:val="1"/>
          <w:numId w:val="22"/>
        </w:numPr>
        <w:shd w:val="clear" w:color="auto" w:fill="FFFFFF"/>
        <w:spacing w:before="100" w:beforeAutospacing="1" w:after="100" w:afterAutospacing="1" w:line="240" w:lineRule="auto"/>
        <w:rPr>
          <w:rFonts w:cstheme="minorHAnsi"/>
          <w:color w:val="24292E"/>
          <w:sz w:val="21"/>
          <w:szCs w:val="21"/>
        </w:rPr>
      </w:pPr>
      <w:r w:rsidRPr="00702EB0">
        <w:rPr>
          <w:rStyle w:val="nfasis"/>
          <w:rFonts w:cstheme="minorHAnsi"/>
          <w:color w:val="24292E"/>
          <w:sz w:val="21"/>
          <w:szCs w:val="21"/>
        </w:rPr>
        <w:t>Joystick</w:t>
      </w:r>
      <w:r w:rsidRPr="00702EB0">
        <w:rPr>
          <w:rFonts w:cstheme="minorHAnsi"/>
          <w:color w:val="24292E"/>
          <w:sz w:val="21"/>
          <w:szCs w:val="21"/>
        </w:rPr>
        <w:t> virtual para movimiento (esquina inferior izquierda).</w:t>
      </w:r>
    </w:p>
    <w:p w14:paraId="660E0B7E"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Botón sobre la pantalla para atacar (esquina inferior derecha).</w:t>
      </w:r>
    </w:p>
    <w:p w14:paraId="43DBDB48"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Botón sobre la pantalla para habilidad/usar objeto (esquina inferior derecha).</w:t>
      </w:r>
    </w:p>
    <w:p w14:paraId="64783252" w14:textId="77777777" w:rsidR="00BF0113" w:rsidRPr="00702EB0" w:rsidRDefault="00BF0113" w:rsidP="006D57A0">
      <w:pPr>
        <w:numPr>
          <w:ilvl w:val="1"/>
          <w:numId w:val="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Botón para mostrar pantalla de salida de partida o cambiar ajustes (esquina superior derecha).</w:t>
      </w:r>
    </w:p>
    <w:p w14:paraId="722F5378" w14:textId="77777777" w:rsidR="00BF0113" w:rsidRPr="00702EB0" w:rsidRDefault="00BF0113" w:rsidP="00EF282D">
      <w:pPr>
        <w:pStyle w:val="Ttulo3"/>
      </w:pPr>
      <w:bookmarkStart w:id="26" w:name="_Toc31654048"/>
      <w:r w:rsidRPr="00702EB0">
        <w:t>CONTROLES DE UI</w:t>
      </w:r>
      <w:bookmarkEnd w:id="26"/>
    </w:p>
    <w:p w14:paraId="1CA22113" w14:textId="77777777" w:rsidR="00BF0113" w:rsidRPr="00702EB0" w:rsidRDefault="00BF0113" w:rsidP="006D57A0">
      <w:pPr>
        <w:pStyle w:val="NormalWeb"/>
        <w:numPr>
          <w:ilvl w:val="0"/>
          <w:numId w:val="23"/>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PC:</w:t>
      </w:r>
    </w:p>
    <w:p w14:paraId="12DBA0C2" w14:textId="77777777" w:rsidR="00BF0113" w:rsidRPr="00702EB0" w:rsidRDefault="00BF0113" w:rsidP="006D57A0">
      <w:pPr>
        <w:numPr>
          <w:ilvl w:val="1"/>
          <w:numId w:val="2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Clic izquierdo del ratón sobre los iconos de la </w:t>
      </w:r>
      <w:proofErr w:type="spellStart"/>
      <w:r w:rsidRPr="00702EB0">
        <w:rPr>
          <w:rFonts w:cstheme="minorHAnsi"/>
          <w:color w:val="24292E"/>
          <w:sz w:val="21"/>
          <w:szCs w:val="21"/>
        </w:rPr>
        <w:t>intefaz</w:t>
      </w:r>
      <w:proofErr w:type="spellEnd"/>
      <w:r w:rsidRPr="00702EB0">
        <w:rPr>
          <w:rFonts w:cstheme="minorHAnsi"/>
          <w:color w:val="24292E"/>
          <w:sz w:val="21"/>
          <w:szCs w:val="21"/>
        </w:rPr>
        <w:t xml:space="preserve"> para moverse entre pantallas.</w:t>
      </w:r>
    </w:p>
    <w:p w14:paraId="0EB2F790" w14:textId="77777777" w:rsidR="00BF0113" w:rsidRPr="00702EB0" w:rsidRDefault="00BF0113" w:rsidP="006D57A0">
      <w:pPr>
        <w:numPr>
          <w:ilvl w:val="1"/>
          <w:numId w:val="2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Clic en los iconos de salida o pulsar tecla </w:t>
      </w:r>
      <w:r w:rsidRPr="00702EB0">
        <w:rPr>
          <w:rStyle w:val="nfasis"/>
          <w:rFonts w:cstheme="minorHAnsi"/>
          <w:color w:val="24292E"/>
          <w:sz w:val="21"/>
          <w:szCs w:val="21"/>
        </w:rPr>
        <w:t>ESC</w:t>
      </w:r>
      <w:r w:rsidRPr="00702EB0">
        <w:rPr>
          <w:rFonts w:cstheme="minorHAnsi"/>
          <w:color w:val="24292E"/>
          <w:sz w:val="21"/>
          <w:szCs w:val="21"/>
        </w:rPr>
        <w:t> para volver al menú anterior.</w:t>
      </w:r>
    </w:p>
    <w:p w14:paraId="02D014ED" w14:textId="77777777" w:rsidR="00BF0113" w:rsidRPr="00702EB0" w:rsidRDefault="00BF0113" w:rsidP="006D57A0">
      <w:pPr>
        <w:pStyle w:val="NormalWeb"/>
        <w:numPr>
          <w:ilvl w:val="0"/>
          <w:numId w:val="23"/>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 xml:space="preserve">Móviles y </w:t>
      </w:r>
      <w:proofErr w:type="spellStart"/>
      <w:r w:rsidRPr="00702EB0">
        <w:rPr>
          <w:rFonts w:asciiTheme="minorHAnsi" w:hAnsiTheme="minorHAnsi" w:cstheme="minorHAnsi"/>
          <w:color w:val="24292E"/>
          <w:sz w:val="21"/>
          <w:szCs w:val="21"/>
        </w:rPr>
        <w:t>tablet</w:t>
      </w:r>
      <w:proofErr w:type="spellEnd"/>
      <w:r w:rsidRPr="00702EB0">
        <w:rPr>
          <w:rFonts w:asciiTheme="minorHAnsi" w:hAnsiTheme="minorHAnsi" w:cstheme="minorHAnsi"/>
          <w:color w:val="24292E"/>
          <w:sz w:val="21"/>
          <w:szCs w:val="21"/>
        </w:rPr>
        <w:t>:</w:t>
      </w:r>
    </w:p>
    <w:p w14:paraId="03BF71C3" w14:textId="77777777" w:rsidR="00BF0113" w:rsidRPr="00702EB0" w:rsidRDefault="00BF0113" w:rsidP="006D57A0">
      <w:pPr>
        <w:numPr>
          <w:ilvl w:val="1"/>
          <w:numId w:val="23"/>
        </w:numPr>
        <w:shd w:val="clear" w:color="auto" w:fill="FFFFFF"/>
        <w:spacing w:before="100" w:beforeAutospacing="1" w:after="100" w:afterAutospacing="1" w:line="240" w:lineRule="auto"/>
        <w:rPr>
          <w:rFonts w:cstheme="minorHAnsi"/>
          <w:color w:val="24292E"/>
          <w:sz w:val="21"/>
          <w:szCs w:val="21"/>
        </w:rPr>
      </w:pPr>
      <w:proofErr w:type="spellStart"/>
      <w:r w:rsidRPr="00702EB0">
        <w:rPr>
          <w:rFonts w:cstheme="minorHAnsi"/>
          <w:color w:val="24292E"/>
          <w:sz w:val="21"/>
          <w:szCs w:val="21"/>
        </w:rPr>
        <w:t>Tap</w:t>
      </w:r>
      <w:proofErr w:type="spellEnd"/>
      <w:r w:rsidRPr="00702EB0">
        <w:rPr>
          <w:rFonts w:cstheme="minorHAnsi"/>
          <w:color w:val="24292E"/>
          <w:sz w:val="21"/>
          <w:szCs w:val="21"/>
        </w:rPr>
        <w:t xml:space="preserve"> en los iconos de la interfaz para moverse entre pantallas.</w:t>
      </w:r>
    </w:p>
    <w:p w14:paraId="627BF904" w14:textId="77777777" w:rsidR="00BF0113" w:rsidRPr="00702EB0" w:rsidRDefault="00BF0113" w:rsidP="00EF282D">
      <w:pPr>
        <w:pStyle w:val="Ttulo3"/>
      </w:pPr>
      <w:bookmarkStart w:id="27" w:name="_Toc31654049"/>
      <w:r w:rsidRPr="00702EB0">
        <w:t>PUNTUACIÓN</w:t>
      </w:r>
      <w:bookmarkEnd w:id="27"/>
    </w:p>
    <w:p w14:paraId="490D019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puntuación se indica como:</w:t>
      </w:r>
    </w:p>
    <w:p w14:paraId="13038F32" w14:textId="77777777" w:rsidR="00BF0113" w:rsidRPr="00702EB0" w:rsidRDefault="00BF0113" w:rsidP="006D57A0">
      <w:pPr>
        <w:numPr>
          <w:ilvl w:val="0"/>
          <w:numId w:val="2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Número de Tótems totales destruidos (un jugador).</w:t>
      </w:r>
    </w:p>
    <w:p w14:paraId="0A993C9F" w14:textId="7795CEAD" w:rsidR="00BF0113" w:rsidRDefault="00BF0113" w:rsidP="006D57A0">
      <w:pPr>
        <w:numPr>
          <w:ilvl w:val="0"/>
          <w:numId w:val="2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Número de Tótems destruidos por ambos equipos (multijugador).</w:t>
      </w:r>
    </w:p>
    <w:p w14:paraId="4926A7B3" w14:textId="24DF15DA" w:rsidR="00220A15" w:rsidRDefault="00220A15" w:rsidP="00220A15">
      <w:pPr>
        <w:shd w:val="clear" w:color="auto" w:fill="FFFFFF"/>
        <w:spacing w:before="60" w:after="100" w:afterAutospacing="1" w:line="240" w:lineRule="auto"/>
        <w:rPr>
          <w:rFonts w:cstheme="minorHAnsi"/>
          <w:color w:val="24292E"/>
          <w:sz w:val="21"/>
          <w:szCs w:val="21"/>
        </w:rPr>
      </w:pPr>
    </w:p>
    <w:p w14:paraId="1D561195"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33B74FDE" w14:textId="77777777" w:rsidR="00BF0113" w:rsidRPr="00702EB0" w:rsidRDefault="00BF0113" w:rsidP="00EF282D">
      <w:pPr>
        <w:pStyle w:val="Ttulo3"/>
      </w:pPr>
      <w:bookmarkStart w:id="28" w:name="_Toc31654050"/>
      <w:r w:rsidRPr="00702EB0">
        <w:lastRenderedPageBreak/>
        <w:t>GUARDADO Y CARGA DE DATOS DEL USUARIO</w:t>
      </w:r>
      <w:bookmarkEnd w:id="28"/>
    </w:p>
    <w:p w14:paraId="1A7FC2A7" w14:textId="77777777" w:rsidR="00BF0113" w:rsidRPr="00702EB0" w:rsidRDefault="00BF0113" w:rsidP="006D57A0">
      <w:pPr>
        <w:pStyle w:val="NormalWeb"/>
        <w:numPr>
          <w:ilvl w:val="0"/>
          <w:numId w:val="25"/>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Guardado:</w:t>
      </w:r>
    </w:p>
    <w:p w14:paraId="325B53B1" w14:textId="77777777" w:rsidR="00BF0113" w:rsidRPr="00702EB0" w:rsidRDefault="00BF0113" w:rsidP="006D57A0">
      <w:pPr>
        <w:numPr>
          <w:ilvl w:val="1"/>
          <w:numId w:val="2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Al crear una cuenta nueva se realiza un registro de la cuenta en la base de datos.</w:t>
      </w:r>
    </w:p>
    <w:p w14:paraId="74A66AAA" w14:textId="77777777" w:rsidR="00BF0113" w:rsidRPr="00702EB0" w:rsidRDefault="00BF0113" w:rsidP="006D57A0">
      <w:pPr>
        <w:numPr>
          <w:ilvl w:val="1"/>
          <w:numId w:val="2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Tras terminar cada partida multijugador o un jugador (puntos de experiencia y moneda del juego).</w:t>
      </w:r>
    </w:p>
    <w:p w14:paraId="2F56F2E5" w14:textId="77777777" w:rsidR="00BF0113" w:rsidRPr="00702EB0" w:rsidRDefault="00BF0113" w:rsidP="006D57A0">
      <w:pPr>
        <w:numPr>
          <w:ilvl w:val="1"/>
          <w:numId w:val="2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Tras realizar compras en la tienda (cantidad de moneda real y moneda del juego).</w:t>
      </w:r>
    </w:p>
    <w:p w14:paraId="35B10DD7" w14:textId="77777777" w:rsidR="00BF0113" w:rsidRPr="00702EB0" w:rsidRDefault="00BF0113" w:rsidP="006D57A0">
      <w:pPr>
        <w:numPr>
          <w:ilvl w:val="1"/>
          <w:numId w:val="2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Antes de salir del juego (guardado completo de información).</w:t>
      </w:r>
    </w:p>
    <w:p w14:paraId="646CB1FE" w14:textId="77777777" w:rsidR="00BF0113" w:rsidRPr="00702EB0" w:rsidRDefault="00BF0113" w:rsidP="006D57A0">
      <w:pPr>
        <w:pStyle w:val="NormalWeb"/>
        <w:numPr>
          <w:ilvl w:val="0"/>
          <w:numId w:val="25"/>
        </w:numPr>
        <w:shd w:val="clear" w:color="auto" w:fill="FFFFFF"/>
        <w:spacing w:before="24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Carga:</w:t>
      </w:r>
    </w:p>
    <w:p w14:paraId="38F542A7" w14:textId="77777777" w:rsidR="00BF0113" w:rsidRPr="00702EB0" w:rsidRDefault="00BF0113" w:rsidP="006D57A0">
      <w:pPr>
        <w:numPr>
          <w:ilvl w:val="1"/>
          <w:numId w:val="2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Tras el </w:t>
      </w:r>
      <w:r w:rsidRPr="00702EB0">
        <w:rPr>
          <w:rStyle w:val="nfasis"/>
          <w:rFonts w:cstheme="minorHAnsi"/>
          <w:color w:val="24292E"/>
          <w:sz w:val="21"/>
          <w:szCs w:val="21"/>
        </w:rPr>
        <w:t>log in</w:t>
      </w:r>
      <w:r w:rsidRPr="00702EB0">
        <w:rPr>
          <w:rFonts w:cstheme="minorHAnsi"/>
          <w:color w:val="24292E"/>
          <w:sz w:val="21"/>
          <w:szCs w:val="21"/>
        </w:rPr>
        <w:t> con una cuenta existente.</w:t>
      </w:r>
    </w:p>
    <w:p w14:paraId="340AD14B" w14:textId="77777777" w:rsidR="00BF0113" w:rsidRPr="00702EB0" w:rsidRDefault="00BF0113" w:rsidP="00EF282D">
      <w:pPr>
        <w:pStyle w:val="Ttulo1"/>
      </w:pPr>
      <w:bookmarkStart w:id="29" w:name="_Toc31654051"/>
      <w:r w:rsidRPr="00702EB0">
        <w:t>ESTADOS DEL JUEGO</w:t>
      </w:r>
      <w:bookmarkEnd w:id="29"/>
    </w:p>
    <w:p w14:paraId="1E0BEECF" w14:textId="77777777" w:rsidR="00BF0113" w:rsidRPr="00702EB0" w:rsidRDefault="00BF0113" w:rsidP="006D57A0">
      <w:pPr>
        <w:numPr>
          <w:ilvl w:val="0"/>
          <w:numId w:val="2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Pantalla de inicio (logo de empresa y título del juego).</w:t>
      </w:r>
    </w:p>
    <w:p w14:paraId="4AD53664"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Carga entre menús/inicio.</w:t>
      </w:r>
    </w:p>
    <w:p w14:paraId="70948732"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Pantalla de </w:t>
      </w:r>
      <w:r w:rsidRPr="00702EB0">
        <w:rPr>
          <w:rStyle w:val="nfasis"/>
          <w:rFonts w:cstheme="minorHAnsi"/>
          <w:color w:val="24292E"/>
          <w:sz w:val="21"/>
          <w:szCs w:val="21"/>
        </w:rPr>
        <w:t>log in/</w:t>
      </w:r>
      <w:proofErr w:type="spellStart"/>
      <w:r w:rsidRPr="00702EB0">
        <w:rPr>
          <w:rStyle w:val="nfasis"/>
          <w:rFonts w:cstheme="minorHAnsi"/>
          <w:color w:val="24292E"/>
          <w:sz w:val="21"/>
          <w:szCs w:val="21"/>
        </w:rPr>
        <w:t>sign</w:t>
      </w:r>
      <w:proofErr w:type="spellEnd"/>
      <w:r w:rsidRPr="00702EB0">
        <w:rPr>
          <w:rStyle w:val="nfasis"/>
          <w:rFonts w:cstheme="minorHAnsi"/>
          <w:color w:val="24292E"/>
          <w:sz w:val="21"/>
          <w:szCs w:val="21"/>
        </w:rPr>
        <w:t xml:space="preserve"> in</w:t>
      </w:r>
      <w:r w:rsidRPr="00702EB0">
        <w:rPr>
          <w:rFonts w:cstheme="minorHAnsi"/>
          <w:color w:val="24292E"/>
          <w:sz w:val="21"/>
          <w:szCs w:val="21"/>
        </w:rPr>
        <w:t>.</w:t>
      </w:r>
    </w:p>
    <w:p w14:paraId="0D138673"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Pantalla de selección de personaje inicial.</w:t>
      </w:r>
    </w:p>
    <w:p w14:paraId="411991DD"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Menú principal.</w:t>
      </w:r>
    </w:p>
    <w:p w14:paraId="0CFDABF2"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Multijugador – Pantalla de búsqueda.</w:t>
      </w:r>
    </w:p>
    <w:p w14:paraId="7ABA2286"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Multijugador – Selección de personaje.</w:t>
      </w:r>
    </w:p>
    <w:p w14:paraId="51CB770C"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Multijugador – Partida.</w:t>
      </w:r>
    </w:p>
    <w:p w14:paraId="05A2F7AE"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Multijugador – Fin de partida.</w:t>
      </w:r>
    </w:p>
    <w:p w14:paraId="58048C66"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jugador – Selección de personaje y dificultad.</w:t>
      </w:r>
    </w:p>
    <w:p w14:paraId="418B1C1E"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jugador – Partida.</w:t>
      </w:r>
    </w:p>
    <w:p w14:paraId="10C2766E"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Un jugador – Fin de partida.</w:t>
      </w:r>
    </w:p>
    <w:p w14:paraId="0F461109"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Tienda – Menú de tienda.</w:t>
      </w:r>
    </w:p>
    <w:p w14:paraId="0E084D28"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Tienda – Sección de personajes.</w:t>
      </w:r>
    </w:p>
    <w:p w14:paraId="6F84A490"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Tienda – Sección de cosméticos.</w:t>
      </w:r>
    </w:p>
    <w:p w14:paraId="4EAA0885"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Ajustes – Pantalla de ajustes.</w:t>
      </w:r>
    </w:p>
    <w:p w14:paraId="6C15B8D8"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Colección – Pantalla principal de colección.</w:t>
      </w:r>
    </w:p>
    <w:p w14:paraId="18613134"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Colección – Sección de personajes.</w:t>
      </w:r>
    </w:p>
    <w:p w14:paraId="63A95FBF"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Colección – Sección de cosméticos.</w:t>
      </w:r>
    </w:p>
    <w:p w14:paraId="73CB03A4" w14:textId="77777777" w:rsidR="00BF0113" w:rsidRPr="00702EB0"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Créditos/Contacto.</w:t>
      </w:r>
    </w:p>
    <w:p w14:paraId="4E57A1F0" w14:textId="00D94485" w:rsidR="00BF0113" w:rsidRDefault="00BF0113" w:rsidP="006D57A0">
      <w:pPr>
        <w:numPr>
          <w:ilvl w:val="0"/>
          <w:numId w:val="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Ajustes </w:t>
      </w:r>
      <w:r w:rsidRPr="00702EB0">
        <w:rPr>
          <w:rStyle w:val="nfasis"/>
          <w:rFonts w:cstheme="minorHAnsi"/>
          <w:color w:val="24292E"/>
          <w:sz w:val="21"/>
          <w:szCs w:val="21"/>
        </w:rPr>
        <w:t xml:space="preserve">in </w:t>
      </w:r>
      <w:proofErr w:type="spellStart"/>
      <w:r w:rsidRPr="00702EB0">
        <w:rPr>
          <w:rStyle w:val="nfasis"/>
          <w:rFonts w:cstheme="minorHAnsi"/>
          <w:color w:val="24292E"/>
          <w:sz w:val="21"/>
          <w:szCs w:val="21"/>
        </w:rPr>
        <w:t>game</w:t>
      </w:r>
      <w:proofErr w:type="spellEnd"/>
      <w:r w:rsidRPr="00702EB0">
        <w:rPr>
          <w:rFonts w:cstheme="minorHAnsi"/>
          <w:color w:val="24292E"/>
          <w:sz w:val="21"/>
          <w:szCs w:val="21"/>
        </w:rPr>
        <w:t>.</w:t>
      </w:r>
    </w:p>
    <w:p w14:paraId="2A265472" w14:textId="1B8260C0" w:rsidR="00220A15" w:rsidRDefault="00220A15" w:rsidP="00220A15">
      <w:pPr>
        <w:shd w:val="clear" w:color="auto" w:fill="FFFFFF"/>
        <w:spacing w:before="60" w:after="100" w:afterAutospacing="1" w:line="240" w:lineRule="auto"/>
        <w:rPr>
          <w:rFonts w:cstheme="minorHAnsi"/>
          <w:color w:val="24292E"/>
          <w:sz w:val="21"/>
          <w:szCs w:val="21"/>
        </w:rPr>
      </w:pPr>
    </w:p>
    <w:p w14:paraId="73C661BA" w14:textId="1CA01911" w:rsidR="00220A15" w:rsidRDefault="00220A15" w:rsidP="00220A15">
      <w:pPr>
        <w:shd w:val="clear" w:color="auto" w:fill="FFFFFF"/>
        <w:spacing w:before="60" w:after="100" w:afterAutospacing="1" w:line="240" w:lineRule="auto"/>
        <w:rPr>
          <w:rFonts w:cstheme="minorHAnsi"/>
          <w:color w:val="24292E"/>
          <w:sz w:val="21"/>
          <w:szCs w:val="21"/>
        </w:rPr>
      </w:pPr>
    </w:p>
    <w:p w14:paraId="44EE600A"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12EC5BAB" w14:textId="77777777" w:rsidR="00BF0113" w:rsidRPr="00702EB0" w:rsidRDefault="00BF0113" w:rsidP="00EF282D">
      <w:pPr>
        <w:pStyle w:val="Ttulo1"/>
      </w:pPr>
      <w:bookmarkStart w:id="30" w:name="_Toc31654052"/>
      <w:r w:rsidRPr="00702EB0">
        <w:lastRenderedPageBreak/>
        <w:t>UI/UX</w:t>
      </w:r>
      <w:bookmarkEnd w:id="30"/>
    </w:p>
    <w:p w14:paraId="10855CA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muestra la información acerca de las interfaces, su diseño y disposición adecuadas.</w:t>
      </w:r>
    </w:p>
    <w:p w14:paraId="67414378" w14:textId="77777777" w:rsidR="00BF0113" w:rsidRPr="00702EB0" w:rsidRDefault="00BF0113" w:rsidP="00EF282D">
      <w:pPr>
        <w:pStyle w:val="Ttulo3"/>
      </w:pPr>
      <w:bookmarkStart w:id="31" w:name="_Toc31654053"/>
      <w:r w:rsidRPr="00702EB0">
        <w:t>FLUJO DE MENÚS</w:t>
      </w:r>
      <w:bookmarkEnd w:id="31"/>
    </w:p>
    <w:p w14:paraId="4DC63EA4"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juego comienza en la pantalla de log in/</w:t>
      </w:r>
      <w:proofErr w:type="spellStart"/>
      <w:r w:rsidRPr="00702EB0">
        <w:rPr>
          <w:rFonts w:asciiTheme="minorHAnsi" w:hAnsiTheme="minorHAnsi" w:cstheme="minorHAnsi"/>
          <w:color w:val="24292E"/>
          <w:sz w:val="21"/>
          <w:szCs w:val="21"/>
        </w:rPr>
        <w:t>sign</w:t>
      </w:r>
      <w:proofErr w:type="spellEnd"/>
      <w:r w:rsidRPr="00702EB0">
        <w:rPr>
          <w:rFonts w:asciiTheme="minorHAnsi" w:hAnsiTheme="minorHAnsi" w:cstheme="minorHAnsi"/>
          <w:color w:val="24292E"/>
          <w:sz w:val="21"/>
          <w:szCs w:val="21"/>
        </w:rPr>
        <w:t xml:space="preserve"> in. Desde aquí seleccionaremos una cuenta que ya hayamos creado o crearemos una nueva. Si seleccionamos una nueva se nos dará a elegir entre uno de los 4 personajes iniciales y luego se nos dirigirá al menú principal. En caso de que entremos con una cuenta ya creada, entraremos directamente en el menú principal.</w:t>
      </w:r>
    </w:p>
    <w:p w14:paraId="495DF092"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Desde el menú principal podremos dirigirnos a la pantalla de ajustes, nuestra colección, el modo un jugador, el modo multijugador, los créditos y la tienda.</w:t>
      </w:r>
    </w:p>
    <w:p w14:paraId="33E2E675"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Si decidimos entrar en la colección, veremos ordenados los personajes y cosméticos que poseemos en diferentes secciones.</w:t>
      </w:r>
    </w:p>
    <w:p w14:paraId="22AFF30B"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Si entramos en la tienda observaremos los diferentes personajes y cosméticos que podremos comprar.</w:t>
      </w:r>
    </w:p>
    <w:p w14:paraId="530BACF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caso de entrar en ajustes, nos encontraremos con las diferentes opciones de ajustes que ofrece el juego.</w:t>
      </w:r>
    </w:p>
    <w:p w14:paraId="01F81E0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Si accedemos a los créditos, no solo encontramos estos, sino la información de contacto de los desarrolladores.</w:t>
      </w:r>
    </w:p>
    <w:p w14:paraId="26A4F49F"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Por último, si accedemos al modo un jugador o multijugador entraremos en las pantallas de selección de personaje, en caso del multijugador tras una pequeña búsqueda de partida.</w:t>
      </w:r>
    </w:p>
    <w:p w14:paraId="214937D4"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 xml:space="preserve">En la pantalla de selección podremos elegir nuestro personaje, y en caso del modo </w:t>
      </w:r>
      <w:proofErr w:type="spellStart"/>
      <w:r w:rsidRPr="00702EB0">
        <w:rPr>
          <w:rFonts w:asciiTheme="minorHAnsi" w:hAnsiTheme="minorHAnsi" w:cstheme="minorHAnsi"/>
          <w:color w:val="24292E"/>
          <w:sz w:val="21"/>
          <w:szCs w:val="21"/>
        </w:rPr>
        <w:t>singleplayer</w:t>
      </w:r>
      <w:proofErr w:type="spellEnd"/>
      <w:r w:rsidRPr="00702EB0">
        <w:rPr>
          <w:rFonts w:asciiTheme="minorHAnsi" w:hAnsiTheme="minorHAnsi" w:cstheme="minorHAnsi"/>
          <w:color w:val="24292E"/>
          <w:sz w:val="21"/>
          <w:szCs w:val="21"/>
        </w:rPr>
        <w:t xml:space="preserve"> podremos seleccionar también la dificultad.</w:t>
      </w:r>
    </w:p>
    <w:p w14:paraId="10EF961D" w14:textId="07E748B0" w:rsidR="00BF0113"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 xml:space="preserve">Tras haber seleccionado el personaje entraremos en partida (en multijugador se esperará a que todos los jugadores hayan elegido). Desde aquí podremos jugar o abrir el menú de ajustes in </w:t>
      </w:r>
      <w:proofErr w:type="spellStart"/>
      <w:r w:rsidRPr="00702EB0">
        <w:rPr>
          <w:rFonts w:asciiTheme="minorHAnsi" w:hAnsiTheme="minorHAnsi" w:cstheme="minorHAnsi"/>
          <w:color w:val="24292E"/>
          <w:sz w:val="21"/>
          <w:szCs w:val="21"/>
        </w:rPr>
        <w:t>game</w:t>
      </w:r>
      <w:proofErr w:type="spellEnd"/>
      <w:r w:rsidRPr="00702EB0">
        <w:rPr>
          <w:rFonts w:asciiTheme="minorHAnsi" w:hAnsiTheme="minorHAnsi" w:cstheme="minorHAnsi"/>
          <w:color w:val="24292E"/>
          <w:sz w:val="21"/>
          <w:szCs w:val="21"/>
        </w:rPr>
        <w:t>, que contendrá un botón para salir de partida, llevándonos al menú principal, tras mostrar la puntuación final.</w:t>
      </w:r>
    </w:p>
    <w:p w14:paraId="4AD67C20" w14:textId="77777777" w:rsidR="00220A15"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25E7EB2" w14:textId="2E40DCE3" w:rsidR="00BF0113" w:rsidRPr="00702EB0" w:rsidRDefault="00220A15" w:rsidP="00EF282D">
      <w:pPr>
        <w:pStyle w:val="Ttulo3"/>
      </w:pPr>
      <w:bookmarkStart w:id="32" w:name="_Toc31654054"/>
      <w:r w:rsidRPr="00702EB0">
        <w:rPr>
          <w:rFonts w:asciiTheme="minorHAnsi" w:hAnsiTheme="minorHAnsi" w:cstheme="minorHAnsi"/>
          <w:noProof/>
          <w:color w:val="0366D6"/>
          <w:sz w:val="21"/>
          <w:szCs w:val="21"/>
        </w:rPr>
        <w:lastRenderedPageBreak/>
        <w:drawing>
          <wp:anchor distT="0" distB="0" distL="114300" distR="114300" simplePos="0" relativeHeight="251670528" behindDoc="0" locked="0" layoutInCell="1" allowOverlap="1" wp14:anchorId="7271BF5D" wp14:editId="67EF950C">
            <wp:simplePos x="0" y="0"/>
            <wp:positionH relativeFrom="margin">
              <wp:align>center</wp:align>
            </wp:positionH>
            <wp:positionV relativeFrom="paragraph">
              <wp:posOffset>257175</wp:posOffset>
            </wp:positionV>
            <wp:extent cx="6856095" cy="3438525"/>
            <wp:effectExtent l="0" t="0" r="1905" b="9525"/>
            <wp:wrapTopAndBottom/>
            <wp:docPr id="468" name="Imagen 468" descr="2">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609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t>DIAGRAMA DE FLUJO</w:t>
      </w:r>
      <w:bookmarkEnd w:id="32"/>
    </w:p>
    <w:p w14:paraId="0E2F5A4B" w14:textId="1F76DE74"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49A7AABD" w14:textId="77777777" w:rsidR="00BF0113" w:rsidRPr="00702EB0" w:rsidRDefault="00BF0113" w:rsidP="00EF282D">
      <w:pPr>
        <w:pStyle w:val="Ttulo3"/>
      </w:pPr>
      <w:bookmarkStart w:id="33" w:name="_Toc31654055"/>
      <w:r w:rsidRPr="00702EB0">
        <w:t>INTERFACES</w:t>
      </w:r>
      <w:bookmarkEnd w:id="33"/>
    </w:p>
    <w:p w14:paraId="404DF70B" w14:textId="77777777" w:rsidR="00BF0113" w:rsidRPr="00702EB0" w:rsidRDefault="00BF0113" w:rsidP="006D57A0">
      <w:pPr>
        <w:numPr>
          <w:ilvl w:val="0"/>
          <w:numId w:val="2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la pantalla: Pantalla de log in/</w:t>
      </w:r>
      <w:proofErr w:type="spellStart"/>
      <w:r w:rsidRPr="00702EB0">
        <w:rPr>
          <w:rFonts w:cstheme="minorHAnsi"/>
          <w:color w:val="24292E"/>
          <w:sz w:val="21"/>
          <w:szCs w:val="21"/>
        </w:rPr>
        <w:t>sign</w:t>
      </w:r>
      <w:proofErr w:type="spellEnd"/>
      <w:r w:rsidRPr="00702EB0">
        <w:rPr>
          <w:rFonts w:cstheme="minorHAnsi"/>
          <w:color w:val="24292E"/>
          <w:sz w:val="21"/>
          <w:szCs w:val="21"/>
        </w:rPr>
        <w:t xml:space="preserve"> in.</w:t>
      </w:r>
    </w:p>
    <w:p w14:paraId="0A0B276F" w14:textId="77777777" w:rsidR="00BF0113" w:rsidRPr="00702EB0" w:rsidRDefault="00BF0113" w:rsidP="006D57A0">
      <w:pPr>
        <w:numPr>
          <w:ilvl w:val="0"/>
          <w:numId w:val="2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los usuarios se registran o entran a través de una cuenta existente al menú principal de juego. En caso de ser cuentas nuevas, estos usuarios pueden elegir entre los 4 personajes iniciales.</w:t>
      </w:r>
    </w:p>
    <w:p w14:paraId="68F476E8" w14:textId="77777777" w:rsidR="00BF0113" w:rsidRPr="00702EB0" w:rsidRDefault="00BF0113" w:rsidP="006D57A0">
      <w:pPr>
        <w:numPr>
          <w:ilvl w:val="0"/>
          <w:numId w:val="2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1, 2, 3, 4 (ocasional).</w:t>
      </w:r>
    </w:p>
    <w:p w14:paraId="05829B38" w14:textId="436B4EAB" w:rsidR="00BF0113" w:rsidRPr="00702EB0" w:rsidRDefault="00220A15" w:rsidP="006D57A0">
      <w:pPr>
        <w:numPr>
          <w:ilvl w:val="0"/>
          <w:numId w:val="27"/>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71552" behindDoc="0" locked="0" layoutInCell="1" allowOverlap="1" wp14:anchorId="10C74414" wp14:editId="06B5D61C">
            <wp:simplePos x="0" y="0"/>
            <wp:positionH relativeFrom="margin">
              <wp:align>center</wp:align>
            </wp:positionH>
            <wp:positionV relativeFrom="paragraph">
              <wp:posOffset>478790</wp:posOffset>
            </wp:positionV>
            <wp:extent cx="4135443" cy="2924175"/>
            <wp:effectExtent l="0" t="0" r="0" b="0"/>
            <wp:wrapTopAndBottom/>
            <wp:docPr id="467" name="Imagen 467" descr="3">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35443"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7E896D43" w14:textId="53DF9531"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79318CD6" w14:textId="33869EB8"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inline distT="0" distB="0" distL="0" distR="0" wp14:anchorId="478B7F51" wp14:editId="3F36C73F">
            <wp:extent cx="5732145" cy="4053205"/>
            <wp:effectExtent l="0" t="0" r="1905" b="4445"/>
            <wp:docPr id="466" name="Imagen 466" descr="4">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7CF4E45A" w14:textId="5FBB5700"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4DA02E47" wp14:editId="14D23802">
            <wp:extent cx="5732145" cy="4053205"/>
            <wp:effectExtent l="0" t="0" r="1905" b="4445"/>
            <wp:docPr id="465" name="Imagen 465" descr="5">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59E93F37" w14:textId="612A6C91"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inline distT="0" distB="0" distL="0" distR="0" wp14:anchorId="151C2A32" wp14:editId="37E1814E">
            <wp:extent cx="5732145" cy="4053205"/>
            <wp:effectExtent l="0" t="0" r="1905" b="4445"/>
            <wp:docPr id="464" name="Imagen 464" descr="6">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642AF7D2" w14:textId="4EDCE4EC"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748B6FD1" wp14:editId="7727D9D6">
            <wp:extent cx="5732145" cy="4053205"/>
            <wp:effectExtent l="0" t="0" r="1905" b="4445"/>
            <wp:docPr id="463" name="Imagen 463" descr="7">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5F722122" w14:textId="4A400BF2"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anchor distT="0" distB="0" distL="114300" distR="114300" simplePos="0" relativeHeight="251672576" behindDoc="0" locked="0" layoutInCell="1" allowOverlap="1" wp14:anchorId="244D92D9" wp14:editId="6D6B323D">
            <wp:simplePos x="0" y="0"/>
            <wp:positionH relativeFrom="margin">
              <wp:align>center</wp:align>
            </wp:positionH>
            <wp:positionV relativeFrom="paragraph">
              <wp:posOffset>0</wp:posOffset>
            </wp:positionV>
            <wp:extent cx="4524375" cy="3199190"/>
            <wp:effectExtent l="0" t="0" r="0" b="1270"/>
            <wp:wrapTopAndBottom/>
            <wp:docPr id="462" name="Imagen 462" descr="8">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8">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4375" cy="319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DFA22" w14:textId="77777777" w:rsidR="00BF0113" w:rsidRPr="00702EB0" w:rsidRDefault="00BF0113" w:rsidP="006D57A0">
      <w:pPr>
        <w:numPr>
          <w:ilvl w:val="0"/>
          <w:numId w:val="2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la pantalla: Menú principal.</w:t>
      </w:r>
    </w:p>
    <w:p w14:paraId="6E21A997" w14:textId="77777777" w:rsidR="00BF0113" w:rsidRPr="00702EB0" w:rsidRDefault="00BF0113" w:rsidP="006D57A0">
      <w:pPr>
        <w:numPr>
          <w:ilvl w:val="0"/>
          <w:numId w:val="2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Desde esta pantalla podremos acceder a los modos de juego disponibles, a la pantalla de ajustes, la de créditos y contacto, nuestra colección o a la tienda. Se mostrará también en una esquina la barra de nivel, el nivel actual y la cantidad total de moneda del juego y moneda real del jugador</w:t>
      </w:r>
    </w:p>
    <w:p w14:paraId="1C73EB63" w14:textId="77777777" w:rsidR="00BF0113" w:rsidRPr="00702EB0" w:rsidRDefault="00BF0113" w:rsidP="006D57A0">
      <w:pPr>
        <w:numPr>
          <w:ilvl w:val="0"/>
          <w:numId w:val="2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3, 5, 6, 10, 13, 16, 17, 20.</w:t>
      </w:r>
    </w:p>
    <w:p w14:paraId="2619ED3D" w14:textId="123C40E7" w:rsidR="00BF0113" w:rsidRPr="00702EB0" w:rsidRDefault="00220A15" w:rsidP="006D57A0">
      <w:pPr>
        <w:numPr>
          <w:ilvl w:val="0"/>
          <w:numId w:val="28"/>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73600" behindDoc="0" locked="0" layoutInCell="1" allowOverlap="1" wp14:anchorId="4F07544A" wp14:editId="2C928D46">
            <wp:simplePos x="0" y="0"/>
            <wp:positionH relativeFrom="margin">
              <wp:align>center</wp:align>
            </wp:positionH>
            <wp:positionV relativeFrom="paragraph">
              <wp:posOffset>366395</wp:posOffset>
            </wp:positionV>
            <wp:extent cx="5118735" cy="3619500"/>
            <wp:effectExtent l="0" t="0" r="5715" b="0"/>
            <wp:wrapTopAndBottom/>
            <wp:docPr id="461" name="Imagen 461" descr="9">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873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4BAF0072" w14:textId="585D66C4"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13B0F39A" w14:textId="77777777" w:rsidR="00BF0113" w:rsidRPr="00702EB0" w:rsidRDefault="00BF0113" w:rsidP="006D57A0">
      <w:pPr>
        <w:numPr>
          <w:ilvl w:val="0"/>
          <w:numId w:val="2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Nombre de la pantalla: Selección de personaje.</w:t>
      </w:r>
    </w:p>
    <w:p w14:paraId="067E1ACA" w14:textId="77777777" w:rsidR="00BF0113" w:rsidRPr="00702EB0" w:rsidRDefault="00BF0113" w:rsidP="006D57A0">
      <w:pPr>
        <w:numPr>
          <w:ilvl w:val="0"/>
          <w:numId w:val="2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En esta pantalla se seleccionará el personaje que se desea jugar en la partida. Si la partida es del modo </w:t>
      </w:r>
      <w:proofErr w:type="spellStart"/>
      <w:r w:rsidRPr="00702EB0">
        <w:rPr>
          <w:rFonts w:cstheme="minorHAnsi"/>
          <w:color w:val="24292E"/>
          <w:sz w:val="21"/>
          <w:szCs w:val="21"/>
        </w:rPr>
        <w:t>singleplayer</w:t>
      </w:r>
      <w:proofErr w:type="spellEnd"/>
      <w:r w:rsidRPr="00702EB0">
        <w:rPr>
          <w:rFonts w:cstheme="minorHAnsi"/>
          <w:color w:val="24292E"/>
          <w:sz w:val="21"/>
          <w:szCs w:val="21"/>
        </w:rPr>
        <w:t xml:space="preserve"> además aparecerá la opción de seleccionar la dificultad.</w:t>
      </w:r>
    </w:p>
    <w:p w14:paraId="2ED66192" w14:textId="77777777" w:rsidR="00BF0113" w:rsidRPr="00702EB0" w:rsidRDefault="00BF0113" w:rsidP="006D57A0">
      <w:pPr>
        <w:numPr>
          <w:ilvl w:val="0"/>
          <w:numId w:val="2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5, 7, 8, 10, 11.</w:t>
      </w:r>
    </w:p>
    <w:p w14:paraId="7169DBA1" w14:textId="5681A97A" w:rsidR="00BF0113" w:rsidRPr="00702EB0" w:rsidRDefault="00220A15" w:rsidP="006D57A0">
      <w:pPr>
        <w:numPr>
          <w:ilvl w:val="0"/>
          <w:numId w:val="29"/>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74624" behindDoc="0" locked="0" layoutInCell="1" allowOverlap="1" wp14:anchorId="67398355" wp14:editId="474F7EFE">
            <wp:simplePos x="0" y="0"/>
            <wp:positionH relativeFrom="margin">
              <wp:align>center</wp:align>
            </wp:positionH>
            <wp:positionV relativeFrom="paragraph">
              <wp:posOffset>346710</wp:posOffset>
            </wp:positionV>
            <wp:extent cx="4782026" cy="3381375"/>
            <wp:effectExtent l="0" t="0" r="0" b="0"/>
            <wp:wrapTopAndBottom/>
            <wp:docPr id="460" name="Imagen 460" descr="10">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0">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2026" cy="338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 (multijugador):</w:t>
      </w:r>
    </w:p>
    <w:p w14:paraId="051B952B" w14:textId="154D6E00" w:rsidR="00BF0113"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49B91BA4" w14:textId="25A2E4F4" w:rsidR="000B3F27"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anchor distT="0" distB="0" distL="114300" distR="114300" simplePos="0" relativeHeight="251675648" behindDoc="0" locked="0" layoutInCell="1" allowOverlap="1" wp14:anchorId="247035AA" wp14:editId="753626A6">
            <wp:simplePos x="0" y="0"/>
            <wp:positionH relativeFrom="margin">
              <wp:align>center</wp:align>
            </wp:positionH>
            <wp:positionV relativeFrom="paragraph">
              <wp:posOffset>161290</wp:posOffset>
            </wp:positionV>
            <wp:extent cx="4674262" cy="3305175"/>
            <wp:effectExtent l="0" t="0" r="0" b="0"/>
            <wp:wrapTopAndBottom/>
            <wp:docPr id="459" name="Imagen 459" descr="11">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1">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4262"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658D5" w14:textId="1F6FF8A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5FA9E6C" w14:textId="2CABB33D"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inline distT="0" distB="0" distL="0" distR="0" wp14:anchorId="7FC76FCE" wp14:editId="1F5F78D8">
            <wp:extent cx="5732145" cy="4053205"/>
            <wp:effectExtent l="0" t="0" r="1905" b="4445"/>
            <wp:docPr id="458" name="Imagen 458" descr="12">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0A9C742C" w14:textId="77777777" w:rsidR="00BF0113" w:rsidRPr="00702EB0" w:rsidRDefault="00BF0113" w:rsidP="006D57A0">
      <w:pPr>
        <w:numPr>
          <w:ilvl w:val="0"/>
          <w:numId w:val="3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Referencias visuales (un jugador):</w:t>
      </w:r>
    </w:p>
    <w:p w14:paraId="2F2174C8" w14:textId="19FFF213"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211922C1" wp14:editId="3A4F947A">
            <wp:extent cx="5732145" cy="4053205"/>
            <wp:effectExtent l="0" t="0" r="1905" b="4445"/>
            <wp:docPr id="457" name="Imagen 457" descr="13">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3">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3189EA5C" w14:textId="77777777" w:rsidR="00BF0113" w:rsidRPr="00702EB0" w:rsidRDefault="00BF0113" w:rsidP="006D57A0">
      <w:pPr>
        <w:numPr>
          <w:ilvl w:val="0"/>
          <w:numId w:val="3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Nombre de la pantalla: Tienda.</w:t>
      </w:r>
    </w:p>
    <w:p w14:paraId="12F08CC3" w14:textId="77777777" w:rsidR="00BF0113" w:rsidRPr="00702EB0" w:rsidRDefault="00BF0113" w:rsidP="006D57A0">
      <w:pPr>
        <w:numPr>
          <w:ilvl w:val="0"/>
          <w:numId w:val="3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se mostrarán tanto los personajes como los cosméticos que se pueden comprar, ordenados en sus respectivas secciones.</w:t>
      </w:r>
    </w:p>
    <w:p w14:paraId="3154D74D" w14:textId="77777777" w:rsidR="00BF0113" w:rsidRPr="00702EB0" w:rsidRDefault="00BF0113" w:rsidP="006D57A0">
      <w:pPr>
        <w:numPr>
          <w:ilvl w:val="0"/>
          <w:numId w:val="3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5, 13, 14, 15.</w:t>
      </w:r>
    </w:p>
    <w:p w14:paraId="1ED4833C" w14:textId="77777777" w:rsidR="00BF0113" w:rsidRPr="00702EB0" w:rsidRDefault="00BF0113" w:rsidP="006D57A0">
      <w:pPr>
        <w:numPr>
          <w:ilvl w:val="0"/>
          <w:numId w:val="3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Referencias visuales:</w:t>
      </w:r>
    </w:p>
    <w:p w14:paraId="59BB5B9A" w14:textId="5F2F8CA3"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5C5715C3" wp14:editId="071E7477">
            <wp:extent cx="4889791" cy="3457575"/>
            <wp:effectExtent l="0" t="0" r="6350" b="0"/>
            <wp:docPr id="456" name="Imagen 456" descr="14">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4">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3817" cy="3467493"/>
                    </a:xfrm>
                    <a:prstGeom prst="rect">
                      <a:avLst/>
                    </a:prstGeom>
                    <a:noFill/>
                    <a:ln>
                      <a:noFill/>
                    </a:ln>
                  </pic:spPr>
                </pic:pic>
              </a:graphicData>
            </a:graphic>
          </wp:inline>
        </w:drawing>
      </w:r>
    </w:p>
    <w:p w14:paraId="03B615BD" w14:textId="133E4992"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13EAB6E7" wp14:editId="5C8FC9D1">
            <wp:extent cx="5732145" cy="4053205"/>
            <wp:effectExtent l="0" t="0" r="1905" b="4445"/>
            <wp:docPr id="455" name="Imagen 455" descr="15">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5">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4053205"/>
                    </a:xfrm>
                    <a:prstGeom prst="rect">
                      <a:avLst/>
                    </a:prstGeom>
                    <a:noFill/>
                    <a:ln>
                      <a:noFill/>
                    </a:ln>
                  </pic:spPr>
                </pic:pic>
              </a:graphicData>
            </a:graphic>
          </wp:inline>
        </w:drawing>
      </w:r>
    </w:p>
    <w:p w14:paraId="7B6CB19F" w14:textId="77777777" w:rsidR="00BF0113" w:rsidRPr="00702EB0" w:rsidRDefault="00BF0113" w:rsidP="006D57A0">
      <w:pPr>
        <w:numPr>
          <w:ilvl w:val="0"/>
          <w:numId w:val="3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Nombre de la pantalla: Pantalla de ajustes.</w:t>
      </w:r>
    </w:p>
    <w:p w14:paraId="13E72949" w14:textId="77777777" w:rsidR="00BF0113" w:rsidRPr="00702EB0" w:rsidRDefault="00BF0113" w:rsidP="006D57A0">
      <w:pPr>
        <w:numPr>
          <w:ilvl w:val="0"/>
          <w:numId w:val="3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se podrá seleccionar el idioma, volumen de los efectos sonoros y de la música.</w:t>
      </w:r>
    </w:p>
    <w:p w14:paraId="26278733" w14:textId="77777777" w:rsidR="00BF0113" w:rsidRPr="00702EB0" w:rsidRDefault="00BF0113" w:rsidP="006D57A0">
      <w:pPr>
        <w:numPr>
          <w:ilvl w:val="0"/>
          <w:numId w:val="3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5, 16.</w:t>
      </w:r>
    </w:p>
    <w:p w14:paraId="557A7369" w14:textId="523058C3" w:rsidR="00BF0113" w:rsidRPr="00702EB0" w:rsidRDefault="00220A15" w:rsidP="006D57A0">
      <w:pPr>
        <w:numPr>
          <w:ilvl w:val="0"/>
          <w:numId w:val="32"/>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76672" behindDoc="0" locked="0" layoutInCell="1" allowOverlap="1" wp14:anchorId="2E778653" wp14:editId="26A225C5">
            <wp:simplePos x="0" y="0"/>
            <wp:positionH relativeFrom="margin">
              <wp:align>center</wp:align>
            </wp:positionH>
            <wp:positionV relativeFrom="paragraph">
              <wp:posOffset>356235</wp:posOffset>
            </wp:positionV>
            <wp:extent cx="4848225" cy="3427730"/>
            <wp:effectExtent l="0" t="0" r="9525" b="1270"/>
            <wp:wrapTopAndBottom/>
            <wp:docPr id="454" name="Imagen 454" descr="16">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6">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48225" cy="3427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4A893E03" w14:textId="77777777" w:rsidR="000B3F27" w:rsidRPr="00702EB0" w:rsidRDefault="000B3F27"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6FF9BB8" w14:textId="77777777" w:rsidR="00BF0113" w:rsidRPr="00702EB0" w:rsidRDefault="00BF0113" w:rsidP="006D57A0">
      <w:pPr>
        <w:numPr>
          <w:ilvl w:val="0"/>
          <w:numId w:val="3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la pantalla: Créditos/contacto.</w:t>
      </w:r>
    </w:p>
    <w:p w14:paraId="17058F07" w14:textId="77777777" w:rsidR="00BF0113" w:rsidRPr="00702EB0" w:rsidRDefault="00BF0113" w:rsidP="006D57A0">
      <w:pPr>
        <w:numPr>
          <w:ilvl w:val="0"/>
          <w:numId w:val="3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se mostrarán los créditos del juego, así como la información de contacto pertinente de los desarrolladores y el estudio.</w:t>
      </w:r>
    </w:p>
    <w:p w14:paraId="4B4CC753" w14:textId="396D18B7" w:rsidR="00BF0113" w:rsidRPr="00702EB0" w:rsidRDefault="00BF0113" w:rsidP="006D57A0">
      <w:pPr>
        <w:numPr>
          <w:ilvl w:val="0"/>
          <w:numId w:val="3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5, 20.</w:t>
      </w:r>
    </w:p>
    <w:p w14:paraId="7B7CE52B" w14:textId="3DFBD71D" w:rsidR="00BF0113" w:rsidRPr="00220A15" w:rsidRDefault="00220A15" w:rsidP="00220A15">
      <w:pPr>
        <w:numPr>
          <w:ilvl w:val="0"/>
          <w:numId w:val="33"/>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1312" behindDoc="0" locked="0" layoutInCell="1" allowOverlap="1" wp14:anchorId="3A68DFCA" wp14:editId="7409ED86">
            <wp:simplePos x="0" y="0"/>
            <wp:positionH relativeFrom="margin">
              <wp:align>center</wp:align>
            </wp:positionH>
            <wp:positionV relativeFrom="paragraph">
              <wp:posOffset>292100</wp:posOffset>
            </wp:positionV>
            <wp:extent cx="4202430" cy="2971800"/>
            <wp:effectExtent l="0" t="0" r="7620" b="0"/>
            <wp:wrapTopAndBottom/>
            <wp:docPr id="453" name="Imagen 453" descr="17">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7">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0243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017089A7" w14:textId="77777777" w:rsidR="00BF0113" w:rsidRPr="00702EB0" w:rsidRDefault="00BF0113" w:rsidP="006D57A0">
      <w:pPr>
        <w:numPr>
          <w:ilvl w:val="0"/>
          <w:numId w:val="3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Nombre de la pantalla: Colección.</w:t>
      </w:r>
    </w:p>
    <w:p w14:paraId="555D75DA" w14:textId="1C4248A7" w:rsidR="00BF0113" w:rsidRPr="00702EB0" w:rsidRDefault="00BF0113" w:rsidP="006D57A0">
      <w:pPr>
        <w:numPr>
          <w:ilvl w:val="0"/>
          <w:numId w:val="3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Esta pantalla muestra separados en distintas secciones los diferentes personajes que posee el jugador, así como los cosméticos.</w:t>
      </w:r>
    </w:p>
    <w:p w14:paraId="7D7F1026" w14:textId="38E6E409" w:rsidR="00BF0113" w:rsidRPr="00702EB0" w:rsidRDefault="00BF0113" w:rsidP="006D57A0">
      <w:pPr>
        <w:numPr>
          <w:ilvl w:val="0"/>
          <w:numId w:val="3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5, 17, 18, 19.</w:t>
      </w:r>
    </w:p>
    <w:p w14:paraId="7C95928A" w14:textId="0C6676D6" w:rsidR="00BF0113" w:rsidRPr="000B3F27" w:rsidRDefault="000B3F27" w:rsidP="000B3F27">
      <w:pPr>
        <w:numPr>
          <w:ilvl w:val="0"/>
          <w:numId w:val="34"/>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2336" behindDoc="0" locked="0" layoutInCell="1" allowOverlap="1" wp14:anchorId="645E26B7" wp14:editId="5949109D">
            <wp:simplePos x="0" y="0"/>
            <wp:positionH relativeFrom="margin">
              <wp:align>center</wp:align>
            </wp:positionH>
            <wp:positionV relativeFrom="paragraph">
              <wp:posOffset>210414</wp:posOffset>
            </wp:positionV>
            <wp:extent cx="5145729" cy="3638550"/>
            <wp:effectExtent l="0" t="0" r="0" b="0"/>
            <wp:wrapTopAndBottom/>
            <wp:docPr id="452" name="Imagen 452" descr="18">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8">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45729"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1123B62A" w14:textId="77777777" w:rsidR="00BF0113" w:rsidRPr="00702EB0" w:rsidRDefault="00BF0113" w:rsidP="006D57A0">
      <w:pPr>
        <w:numPr>
          <w:ilvl w:val="0"/>
          <w:numId w:val="3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la pantalla: Interfaz de partida (un jugador).</w:t>
      </w:r>
    </w:p>
    <w:p w14:paraId="221030D1" w14:textId="77777777" w:rsidR="00BF0113" w:rsidRPr="00702EB0" w:rsidRDefault="00BF0113" w:rsidP="006D57A0">
      <w:pPr>
        <w:numPr>
          <w:ilvl w:val="0"/>
          <w:numId w:val="3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se muestra toda la información relevante al combate: vida, </w:t>
      </w:r>
      <w:proofErr w:type="spellStart"/>
      <w:r w:rsidRPr="00702EB0">
        <w:rPr>
          <w:rStyle w:val="nfasis"/>
          <w:rFonts w:cstheme="minorHAnsi"/>
          <w:color w:val="24292E"/>
          <w:sz w:val="21"/>
          <w:szCs w:val="21"/>
        </w:rPr>
        <w:t>cooldowns</w:t>
      </w:r>
      <w:proofErr w:type="spellEnd"/>
      <w:r w:rsidRPr="00702EB0">
        <w:rPr>
          <w:rFonts w:cstheme="minorHAnsi"/>
          <w:color w:val="24292E"/>
          <w:sz w:val="21"/>
          <w:szCs w:val="21"/>
        </w:rPr>
        <w:t>, botones, puntuación, tiempo y botón de menú de opciones </w:t>
      </w:r>
      <w:r w:rsidRPr="00702EB0">
        <w:rPr>
          <w:rStyle w:val="nfasis"/>
          <w:rFonts w:cstheme="minorHAnsi"/>
          <w:color w:val="24292E"/>
          <w:sz w:val="21"/>
          <w:szCs w:val="21"/>
        </w:rPr>
        <w:t xml:space="preserve">in </w:t>
      </w:r>
      <w:proofErr w:type="spellStart"/>
      <w:r w:rsidRPr="00702EB0">
        <w:rPr>
          <w:rStyle w:val="nfasis"/>
          <w:rFonts w:cstheme="minorHAnsi"/>
          <w:color w:val="24292E"/>
          <w:sz w:val="21"/>
          <w:szCs w:val="21"/>
        </w:rPr>
        <w:t>game</w:t>
      </w:r>
      <w:proofErr w:type="spellEnd"/>
      <w:r w:rsidRPr="00702EB0">
        <w:rPr>
          <w:rFonts w:cstheme="minorHAnsi"/>
          <w:color w:val="24292E"/>
          <w:sz w:val="21"/>
          <w:szCs w:val="21"/>
        </w:rPr>
        <w:t>.</w:t>
      </w:r>
    </w:p>
    <w:p w14:paraId="622D874F" w14:textId="77777777" w:rsidR="00BF0113" w:rsidRPr="00702EB0" w:rsidRDefault="00BF0113" w:rsidP="006D57A0">
      <w:pPr>
        <w:numPr>
          <w:ilvl w:val="0"/>
          <w:numId w:val="3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7, 8, 9, 10, 11 12, 21.</w:t>
      </w:r>
    </w:p>
    <w:p w14:paraId="07ACC32F" w14:textId="5D92CB0E" w:rsidR="00BF0113" w:rsidRPr="00702EB0" w:rsidRDefault="000B3F27" w:rsidP="006D57A0">
      <w:pPr>
        <w:numPr>
          <w:ilvl w:val="0"/>
          <w:numId w:val="35"/>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3360" behindDoc="0" locked="0" layoutInCell="1" allowOverlap="1" wp14:anchorId="0B002E9F" wp14:editId="6384B30C">
            <wp:simplePos x="0" y="0"/>
            <wp:positionH relativeFrom="margin">
              <wp:align>center</wp:align>
            </wp:positionH>
            <wp:positionV relativeFrom="paragraph">
              <wp:posOffset>280035</wp:posOffset>
            </wp:positionV>
            <wp:extent cx="4121972" cy="2914650"/>
            <wp:effectExtent l="0" t="0" r="0" b="0"/>
            <wp:wrapTopAndBottom/>
            <wp:docPr id="451" name="Imagen 451" descr="1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1972"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09C8A19E" w14:textId="2A140865"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70ECDF12" w14:textId="151A5D16" w:rsidR="00BF0113" w:rsidRPr="00702EB0" w:rsidRDefault="00BF0113" w:rsidP="006D57A0">
      <w:pPr>
        <w:numPr>
          <w:ilvl w:val="0"/>
          <w:numId w:val="3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Nombre de la pantalla: Interfaz de partida (multijugador).</w:t>
      </w:r>
    </w:p>
    <w:p w14:paraId="4A36A9FA" w14:textId="66C458F2" w:rsidR="00BF0113" w:rsidRPr="00702EB0" w:rsidRDefault="00BF0113" w:rsidP="006D57A0">
      <w:pPr>
        <w:numPr>
          <w:ilvl w:val="0"/>
          <w:numId w:val="3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En esta pantalla se muestra toda la información relevante al combate: vida, </w:t>
      </w:r>
      <w:proofErr w:type="spellStart"/>
      <w:r w:rsidRPr="00702EB0">
        <w:rPr>
          <w:rStyle w:val="nfasis"/>
          <w:rFonts w:cstheme="minorHAnsi"/>
          <w:color w:val="24292E"/>
          <w:sz w:val="21"/>
          <w:szCs w:val="21"/>
        </w:rPr>
        <w:t>cooldowns</w:t>
      </w:r>
      <w:proofErr w:type="spellEnd"/>
      <w:r w:rsidRPr="00702EB0">
        <w:rPr>
          <w:rFonts w:cstheme="minorHAnsi"/>
          <w:color w:val="24292E"/>
          <w:sz w:val="21"/>
          <w:szCs w:val="21"/>
        </w:rPr>
        <w:t>, botones, miniaturas de los jugadores (personajes que usan), puntuación individual (asesinatos y muertes solamente) y de tótems, tiempo y botón de menú de opciones </w:t>
      </w:r>
      <w:r w:rsidRPr="00702EB0">
        <w:rPr>
          <w:rStyle w:val="nfasis"/>
          <w:rFonts w:cstheme="minorHAnsi"/>
          <w:color w:val="24292E"/>
          <w:sz w:val="21"/>
          <w:szCs w:val="21"/>
        </w:rPr>
        <w:t xml:space="preserve">in </w:t>
      </w:r>
      <w:proofErr w:type="spellStart"/>
      <w:r w:rsidRPr="00702EB0">
        <w:rPr>
          <w:rStyle w:val="nfasis"/>
          <w:rFonts w:cstheme="minorHAnsi"/>
          <w:color w:val="24292E"/>
          <w:sz w:val="21"/>
          <w:szCs w:val="21"/>
        </w:rPr>
        <w:t>game</w:t>
      </w:r>
      <w:proofErr w:type="spellEnd"/>
      <w:r w:rsidRPr="00702EB0">
        <w:rPr>
          <w:rFonts w:cstheme="minorHAnsi"/>
          <w:color w:val="24292E"/>
          <w:sz w:val="21"/>
          <w:szCs w:val="21"/>
        </w:rPr>
        <w:t>.</w:t>
      </w:r>
    </w:p>
    <w:p w14:paraId="2E23C027" w14:textId="77B96371" w:rsidR="00BF0113" w:rsidRPr="00702EB0" w:rsidRDefault="00BF0113" w:rsidP="006D57A0">
      <w:pPr>
        <w:numPr>
          <w:ilvl w:val="0"/>
          <w:numId w:val="3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7, 8, 9, 10, 11 12, 21.</w:t>
      </w:r>
    </w:p>
    <w:p w14:paraId="1194DC43" w14:textId="257C7FAA" w:rsidR="00BF0113" w:rsidRDefault="000B3F27" w:rsidP="000B3F27">
      <w:pPr>
        <w:numPr>
          <w:ilvl w:val="0"/>
          <w:numId w:val="36"/>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4384" behindDoc="0" locked="0" layoutInCell="1" allowOverlap="1" wp14:anchorId="21095212" wp14:editId="41382504">
            <wp:simplePos x="0" y="0"/>
            <wp:positionH relativeFrom="margin">
              <wp:align>center</wp:align>
            </wp:positionH>
            <wp:positionV relativeFrom="paragraph">
              <wp:posOffset>383540</wp:posOffset>
            </wp:positionV>
            <wp:extent cx="3829050" cy="2707005"/>
            <wp:effectExtent l="0" t="0" r="0" b="0"/>
            <wp:wrapTopAndBottom/>
            <wp:docPr id="450" name="Imagen 450" descr="20">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29050" cy="270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41DF21D5" w14:textId="513D4F16" w:rsidR="00220A15" w:rsidRPr="000B3F27" w:rsidRDefault="00220A15" w:rsidP="00220A15">
      <w:pPr>
        <w:shd w:val="clear" w:color="auto" w:fill="FFFFFF"/>
        <w:spacing w:before="60" w:after="100" w:afterAutospacing="1" w:line="240" w:lineRule="auto"/>
        <w:ind w:left="720"/>
        <w:rPr>
          <w:rFonts w:cstheme="minorHAnsi"/>
          <w:color w:val="24292E"/>
          <w:sz w:val="21"/>
          <w:szCs w:val="21"/>
        </w:rPr>
      </w:pPr>
    </w:p>
    <w:p w14:paraId="16D2AC4B" w14:textId="005F4EAA" w:rsidR="00BF0113" w:rsidRPr="00702EB0" w:rsidRDefault="00BF0113" w:rsidP="006D57A0">
      <w:pPr>
        <w:numPr>
          <w:ilvl w:val="0"/>
          <w:numId w:val="3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la pantalla: Pantalla de ajustes o salida de partida </w:t>
      </w:r>
      <w:r w:rsidRPr="00702EB0">
        <w:rPr>
          <w:rStyle w:val="nfasis"/>
          <w:rFonts w:cstheme="minorHAnsi"/>
          <w:color w:val="24292E"/>
          <w:sz w:val="21"/>
          <w:szCs w:val="21"/>
        </w:rPr>
        <w:t xml:space="preserve">in </w:t>
      </w:r>
      <w:proofErr w:type="spellStart"/>
      <w:r w:rsidRPr="00702EB0">
        <w:rPr>
          <w:rStyle w:val="nfasis"/>
          <w:rFonts w:cstheme="minorHAnsi"/>
          <w:color w:val="24292E"/>
          <w:sz w:val="21"/>
          <w:szCs w:val="21"/>
        </w:rPr>
        <w:t>game</w:t>
      </w:r>
      <w:proofErr w:type="spellEnd"/>
      <w:r w:rsidRPr="00702EB0">
        <w:rPr>
          <w:rFonts w:cstheme="minorHAnsi"/>
          <w:color w:val="24292E"/>
          <w:sz w:val="21"/>
          <w:szCs w:val="21"/>
        </w:rPr>
        <w:t>.</w:t>
      </w:r>
    </w:p>
    <w:p w14:paraId="2B286455" w14:textId="35153C92" w:rsidR="00BF0113" w:rsidRPr="00702EB0" w:rsidRDefault="00BF0113" w:rsidP="006D57A0">
      <w:pPr>
        <w:numPr>
          <w:ilvl w:val="0"/>
          <w:numId w:val="3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Aquí se muestra un pequeño menú con las opciones de sonido en caso de que se quieran cambiar y el botón de salida de partida.</w:t>
      </w:r>
    </w:p>
    <w:p w14:paraId="479DD55D" w14:textId="1F28962D" w:rsidR="00BF0113" w:rsidRPr="00702EB0" w:rsidRDefault="00BF0113" w:rsidP="006D57A0">
      <w:pPr>
        <w:numPr>
          <w:ilvl w:val="0"/>
          <w:numId w:val="3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8, 9, 11, 12, 21.</w:t>
      </w:r>
    </w:p>
    <w:p w14:paraId="0D0F2B60" w14:textId="7316028D" w:rsidR="00BF0113" w:rsidRPr="00702EB0" w:rsidRDefault="00220A15" w:rsidP="006D57A0">
      <w:pPr>
        <w:numPr>
          <w:ilvl w:val="0"/>
          <w:numId w:val="37"/>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5408" behindDoc="0" locked="0" layoutInCell="1" allowOverlap="1" wp14:anchorId="7D9E3AE0" wp14:editId="1D4499C5">
            <wp:simplePos x="0" y="0"/>
            <wp:positionH relativeFrom="margin">
              <wp:posOffset>875665</wp:posOffset>
            </wp:positionH>
            <wp:positionV relativeFrom="paragraph">
              <wp:posOffset>299085</wp:posOffset>
            </wp:positionV>
            <wp:extent cx="4700905" cy="3324225"/>
            <wp:effectExtent l="0" t="0" r="4445" b="9525"/>
            <wp:wrapTopAndBottom/>
            <wp:docPr id="449" name="Imagen 449" descr="21">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1">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00905"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w:t>
      </w:r>
    </w:p>
    <w:p w14:paraId="19FFCC82" w14:textId="0E07E7C6" w:rsidR="00BF0113"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anchor distT="0" distB="0" distL="114300" distR="114300" simplePos="0" relativeHeight="251666432" behindDoc="0" locked="0" layoutInCell="1" allowOverlap="1" wp14:anchorId="3A45A860" wp14:editId="7454E0BB">
            <wp:simplePos x="0" y="0"/>
            <wp:positionH relativeFrom="margin">
              <wp:align>center</wp:align>
            </wp:positionH>
            <wp:positionV relativeFrom="paragraph">
              <wp:posOffset>0</wp:posOffset>
            </wp:positionV>
            <wp:extent cx="4889790" cy="3457575"/>
            <wp:effectExtent l="0" t="0" r="6350" b="0"/>
            <wp:wrapTopAndBottom/>
            <wp:docPr id="448" name="Imagen 448" descr="22">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2">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9790" cy="345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54769" w14:textId="776640F6"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33A132C1" w14:textId="658718BB" w:rsidR="00BF0113" w:rsidRPr="00702EB0" w:rsidRDefault="00BF0113" w:rsidP="006D57A0">
      <w:pPr>
        <w:numPr>
          <w:ilvl w:val="0"/>
          <w:numId w:val="3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la pantalla: Tabla de puntuación y recompensa </w:t>
      </w:r>
      <w:proofErr w:type="spellStart"/>
      <w:r w:rsidRPr="00702EB0">
        <w:rPr>
          <w:rFonts w:cstheme="minorHAnsi"/>
          <w:color w:val="24292E"/>
          <w:sz w:val="21"/>
          <w:szCs w:val="21"/>
        </w:rPr>
        <w:t>post-partida</w:t>
      </w:r>
      <w:proofErr w:type="spellEnd"/>
      <w:r w:rsidRPr="00702EB0">
        <w:rPr>
          <w:rFonts w:cstheme="minorHAnsi"/>
          <w:color w:val="24292E"/>
          <w:sz w:val="21"/>
          <w:szCs w:val="21"/>
        </w:rPr>
        <w:t>.</w:t>
      </w:r>
    </w:p>
    <w:p w14:paraId="4A24E503" w14:textId="5BA2EF65" w:rsidR="00BF0113" w:rsidRPr="00702EB0" w:rsidRDefault="00BF0113" w:rsidP="006D57A0">
      <w:pPr>
        <w:numPr>
          <w:ilvl w:val="0"/>
          <w:numId w:val="3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Tras finalizar la partida, se muestra una tabla de puntuaciones, que muestra la puntuación de el/</w:t>
      </w:r>
      <w:proofErr w:type="gramStart"/>
      <w:r w:rsidRPr="00702EB0">
        <w:rPr>
          <w:rFonts w:cstheme="minorHAnsi"/>
          <w:color w:val="24292E"/>
          <w:sz w:val="21"/>
          <w:szCs w:val="21"/>
        </w:rPr>
        <w:t>los jugador</w:t>
      </w:r>
      <w:proofErr w:type="gramEnd"/>
      <w:r w:rsidRPr="00702EB0">
        <w:rPr>
          <w:rFonts w:cstheme="minorHAnsi"/>
          <w:color w:val="24292E"/>
          <w:sz w:val="21"/>
          <w:szCs w:val="21"/>
        </w:rPr>
        <w:t xml:space="preserve">/es de la partida, con un botón para volver al menú y otro para continuar a otra partida con el mismo equipo (en </w:t>
      </w:r>
      <w:proofErr w:type="spellStart"/>
      <w:r w:rsidRPr="00702EB0">
        <w:rPr>
          <w:rFonts w:cstheme="minorHAnsi"/>
          <w:color w:val="24292E"/>
          <w:sz w:val="21"/>
          <w:szCs w:val="21"/>
        </w:rPr>
        <w:t>singleplayer</w:t>
      </w:r>
      <w:proofErr w:type="spellEnd"/>
      <w:r w:rsidRPr="00702EB0">
        <w:rPr>
          <w:rFonts w:cstheme="minorHAnsi"/>
          <w:color w:val="24292E"/>
          <w:sz w:val="21"/>
          <w:szCs w:val="21"/>
        </w:rPr>
        <w:t xml:space="preserve"> se repite la partida)</w:t>
      </w:r>
    </w:p>
    <w:p w14:paraId="04728833" w14:textId="77B7DB49" w:rsidR="00BF0113" w:rsidRPr="00702EB0" w:rsidRDefault="00BF0113" w:rsidP="006D57A0">
      <w:pPr>
        <w:numPr>
          <w:ilvl w:val="0"/>
          <w:numId w:val="3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Estados del juego involucrados: 2, 5, 9, 12, 21.</w:t>
      </w:r>
    </w:p>
    <w:p w14:paraId="78F2CDC2" w14:textId="34930485" w:rsidR="00BF0113" w:rsidRPr="00220A15" w:rsidRDefault="00220A15" w:rsidP="00220A15">
      <w:pPr>
        <w:numPr>
          <w:ilvl w:val="0"/>
          <w:numId w:val="38"/>
        </w:numPr>
        <w:shd w:val="clear" w:color="auto" w:fill="FFFFFF"/>
        <w:spacing w:before="60" w:after="100" w:afterAutospacing="1" w:line="240" w:lineRule="auto"/>
        <w:rPr>
          <w:rFonts w:cstheme="minorHAnsi"/>
          <w:color w:val="24292E"/>
          <w:sz w:val="21"/>
          <w:szCs w:val="21"/>
        </w:rPr>
      </w:pPr>
      <w:r w:rsidRPr="00702EB0">
        <w:rPr>
          <w:rFonts w:cstheme="minorHAnsi"/>
          <w:noProof/>
          <w:color w:val="0366D6"/>
          <w:sz w:val="21"/>
          <w:szCs w:val="21"/>
        </w:rPr>
        <w:drawing>
          <wp:anchor distT="0" distB="0" distL="114300" distR="114300" simplePos="0" relativeHeight="251667456" behindDoc="0" locked="0" layoutInCell="1" allowOverlap="1" wp14:anchorId="1D592E3D" wp14:editId="7E729D6E">
            <wp:simplePos x="0" y="0"/>
            <wp:positionH relativeFrom="margin">
              <wp:align>center</wp:align>
            </wp:positionH>
            <wp:positionV relativeFrom="paragraph">
              <wp:posOffset>337820</wp:posOffset>
            </wp:positionV>
            <wp:extent cx="4943475" cy="3495675"/>
            <wp:effectExtent l="0" t="0" r="9525" b="9525"/>
            <wp:wrapTopAndBottom/>
            <wp:docPr id="31" name="Imagen 31" descr="23">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3">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3475"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 (un jugador):</w:t>
      </w:r>
    </w:p>
    <w:p w14:paraId="15CC8D08" w14:textId="79DCF57B" w:rsidR="00BF0113" w:rsidRPr="00702EB0" w:rsidRDefault="00220A15" w:rsidP="006D57A0">
      <w:pPr>
        <w:numPr>
          <w:ilvl w:val="0"/>
          <w:numId w:val="39"/>
        </w:numPr>
        <w:shd w:val="clear" w:color="auto" w:fill="FFFFFF"/>
        <w:spacing w:before="100" w:beforeAutospacing="1" w:after="100" w:afterAutospacing="1" w:line="240" w:lineRule="auto"/>
        <w:rPr>
          <w:rFonts w:cstheme="minorHAnsi"/>
          <w:color w:val="24292E"/>
          <w:sz w:val="21"/>
          <w:szCs w:val="21"/>
        </w:rPr>
      </w:pPr>
      <w:r w:rsidRPr="00702EB0">
        <w:rPr>
          <w:rFonts w:cstheme="minorHAnsi"/>
          <w:noProof/>
          <w:color w:val="0366D6"/>
          <w:sz w:val="21"/>
          <w:szCs w:val="21"/>
        </w:rPr>
        <w:lastRenderedPageBreak/>
        <w:drawing>
          <wp:anchor distT="0" distB="0" distL="114300" distR="114300" simplePos="0" relativeHeight="251668480" behindDoc="0" locked="0" layoutInCell="1" allowOverlap="1" wp14:anchorId="014F98F4" wp14:editId="70D84B27">
            <wp:simplePos x="0" y="0"/>
            <wp:positionH relativeFrom="margin">
              <wp:align>center</wp:align>
            </wp:positionH>
            <wp:positionV relativeFrom="paragraph">
              <wp:posOffset>332740</wp:posOffset>
            </wp:positionV>
            <wp:extent cx="4647321" cy="3286125"/>
            <wp:effectExtent l="0" t="0" r="1270" b="0"/>
            <wp:wrapTopAndBottom/>
            <wp:docPr id="30" name="Imagen 30" descr="24">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4">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47321"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rPr>
          <w:rFonts w:cstheme="minorHAnsi"/>
          <w:color w:val="24292E"/>
          <w:sz w:val="21"/>
          <w:szCs w:val="21"/>
        </w:rPr>
        <w:t>Referencias visuales (multijugador):</w:t>
      </w:r>
    </w:p>
    <w:p w14:paraId="634B21A1" w14:textId="0C64976C"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4560065" w14:textId="39606FDE" w:rsidR="00BF0113" w:rsidRPr="00702EB0" w:rsidRDefault="00BF0113" w:rsidP="00EF282D">
      <w:pPr>
        <w:pStyle w:val="Ttulo1"/>
      </w:pPr>
      <w:bookmarkStart w:id="34" w:name="_Toc31654056"/>
      <w:r w:rsidRPr="00702EB0">
        <w:t>NIVELES</w:t>
      </w:r>
      <w:bookmarkEnd w:id="34"/>
    </w:p>
    <w:p w14:paraId="0259F38B" w14:textId="7A21595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muestran los distintos niveles y fases que podemos encontrar dentro del juego, explicadas a nivel de implementación y diseño.</w:t>
      </w:r>
    </w:p>
    <w:p w14:paraId="4FE0CE99" w14:textId="70BC2B8C" w:rsidR="00BF0113" w:rsidRPr="00702EB0" w:rsidRDefault="00BF0113" w:rsidP="006D57A0">
      <w:pPr>
        <w:numPr>
          <w:ilvl w:val="0"/>
          <w:numId w:val="4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Modo: Un jugador.</w:t>
      </w:r>
    </w:p>
    <w:p w14:paraId="7E6298C6" w14:textId="6E843737"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Dificultad: Normal.</w:t>
      </w:r>
    </w:p>
    <w:p w14:paraId="278BE8EE" w14:textId="40E39023"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Objetivos: Tótems corruptos.</w:t>
      </w:r>
    </w:p>
    <w:p w14:paraId="3D73B5D2" w14:textId="2AF44172"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Enemigos: Tótems corruptos.</w:t>
      </w:r>
    </w:p>
    <w:p w14:paraId="1B131E72" w14:textId="3A4CA564"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No.</w:t>
      </w:r>
    </w:p>
    <w:p w14:paraId="4783B722" w14:textId="32FE3ABA"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Personajes: El personaje seleccionado por el jugador.</w:t>
      </w:r>
    </w:p>
    <w:p w14:paraId="23156447" w14:textId="0345136E" w:rsidR="00BF0113" w:rsidRPr="00702EB0" w:rsidRDefault="00BF0113" w:rsidP="006D57A0">
      <w:pPr>
        <w:numPr>
          <w:ilvl w:val="0"/>
          <w:numId w:val="4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BGM: Singleplayer.wav.</w:t>
      </w:r>
    </w:p>
    <w:p w14:paraId="06B4B1DE" w14:textId="77777777" w:rsidR="00BF0113" w:rsidRPr="00702EB0" w:rsidRDefault="00BF0113" w:rsidP="006D57A0">
      <w:pPr>
        <w:numPr>
          <w:ilvl w:val="0"/>
          <w:numId w:val="4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Modo: Un jugador.</w:t>
      </w:r>
    </w:p>
    <w:p w14:paraId="5D183C5B" w14:textId="77777777" w:rsidR="00BF0113" w:rsidRPr="00702EB0"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Dificultad: Difícil.</w:t>
      </w:r>
    </w:p>
    <w:p w14:paraId="05D05D6F" w14:textId="77777777" w:rsidR="00BF0113" w:rsidRPr="00702EB0"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Objetivos: Tótems corruptos.</w:t>
      </w:r>
    </w:p>
    <w:p w14:paraId="259D0DCB" w14:textId="77777777" w:rsidR="00BF0113" w:rsidRPr="00702EB0"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Enemigos: Tótems corruptos, torretas.</w:t>
      </w:r>
    </w:p>
    <w:p w14:paraId="1526ED81" w14:textId="77777777" w:rsidR="00BF0113" w:rsidRPr="00702EB0"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No.</w:t>
      </w:r>
    </w:p>
    <w:p w14:paraId="11722FA7" w14:textId="77777777" w:rsidR="00BF0113" w:rsidRPr="00702EB0"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Personajes: El personaje seleccionado por el jugador.</w:t>
      </w:r>
    </w:p>
    <w:p w14:paraId="649ADF93" w14:textId="6C8C8485" w:rsidR="00BF0113" w:rsidRDefault="00BF0113" w:rsidP="006D57A0">
      <w:pPr>
        <w:numPr>
          <w:ilvl w:val="0"/>
          <w:numId w:val="4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BGM: Singleplayer.wav.</w:t>
      </w:r>
    </w:p>
    <w:p w14:paraId="65C4CB24" w14:textId="49B2026A" w:rsidR="00220A15" w:rsidRDefault="00220A15" w:rsidP="00220A15">
      <w:pPr>
        <w:shd w:val="clear" w:color="auto" w:fill="FFFFFF"/>
        <w:spacing w:before="60" w:after="100" w:afterAutospacing="1" w:line="240" w:lineRule="auto"/>
        <w:rPr>
          <w:rFonts w:cstheme="minorHAnsi"/>
          <w:color w:val="24292E"/>
          <w:sz w:val="21"/>
          <w:szCs w:val="21"/>
        </w:rPr>
      </w:pPr>
    </w:p>
    <w:p w14:paraId="4D136A48"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247FF64D" w14:textId="77777777" w:rsidR="00BF0113" w:rsidRPr="00702EB0" w:rsidRDefault="00BF0113" w:rsidP="006D57A0">
      <w:pPr>
        <w:numPr>
          <w:ilvl w:val="0"/>
          <w:numId w:val="4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Modo: Un jugador.</w:t>
      </w:r>
    </w:p>
    <w:p w14:paraId="5C18B107"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Dificultad: Extremo.</w:t>
      </w:r>
    </w:p>
    <w:p w14:paraId="3A4C3734"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Objetivos: Tótems corruptos.</w:t>
      </w:r>
    </w:p>
    <w:p w14:paraId="18EEA1AE"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Enemigos: Tótems corruptos, trampas, bombas.</w:t>
      </w:r>
    </w:p>
    <w:p w14:paraId="15BD573F"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No.</w:t>
      </w:r>
    </w:p>
    <w:p w14:paraId="1BC8C6DC"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Personajes: El personaje seleccionado por el jugador.</w:t>
      </w:r>
    </w:p>
    <w:p w14:paraId="00819787" w14:textId="77777777" w:rsidR="00BF0113" w:rsidRPr="00702EB0" w:rsidRDefault="00BF0113" w:rsidP="006D57A0">
      <w:pPr>
        <w:numPr>
          <w:ilvl w:val="0"/>
          <w:numId w:val="4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BGM: Singleplayer.wav.</w:t>
      </w:r>
    </w:p>
    <w:p w14:paraId="069ED2F7" w14:textId="77777777" w:rsidR="00BF0113" w:rsidRPr="00702EB0" w:rsidRDefault="00BF0113" w:rsidP="006D57A0">
      <w:pPr>
        <w:numPr>
          <w:ilvl w:val="0"/>
          <w:numId w:val="4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Modo: Multijugador.</w:t>
      </w:r>
    </w:p>
    <w:p w14:paraId="160FF4B2"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Dificultad: N/A.</w:t>
      </w:r>
    </w:p>
    <w:p w14:paraId="7D2B2104"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Objetivos: Tótems.</w:t>
      </w:r>
    </w:p>
    <w:p w14:paraId="7A9E9AE8"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Enemigos: Equipo enemigo.</w:t>
      </w:r>
    </w:p>
    <w:p w14:paraId="31A99D75"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Sí.</w:t>
      </w:r>
    </w:p>
    <w:p w14:paraId="530A6FFD"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Personajes: Los personajes seleccionados por los jugadores de la partida.</w:t>
      </w:r>
    </w:p>
    <w:p w14:paraId="5277189F" w14:textId="77777777" w:rsidR="00BF0113" w:rsidRPr="00702EB0" w:rsidRDefault="00BF0113" w:rsidP="006D57A0">
      <w:pPr>
        <w:numPr>
          <w:ilvl w:val="0"/>
          <w:numId w:val="4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BGM: Multiplayer.wav.</w:t>
      </w:r>
    </w:p>
    <w:p w14:paraId="3DF87230" w14:textId="77777777" w:rsidR="00BF0113" w:rsidRPr="00702EB0" w:rsidRDefault="00BF0113" w:rsidP="00EF282D">
      <w:pPr>
        <w:pStyle w:val="Ttulo1"/>
      </w:pPr>
      <w:bookmarkStart w:id="35" w:name="_Toc31654057"/>
      <w:r w:rsidRPr="00702EB0">
        <w:t>PROGRESO DEL JUEGO</w:t>
      </w:r>
      <w:bookmarkEnd w:id="35"/>
    </w:p>
    <w:p w14:paraId="7F4180E3"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comienzo del progreso de juego comienza en la creación de una nueva cuenta de usuario. Para esto elegiremos un nombre de usuario y una contraseña. Si estos dos campos son correctos (para el nombre que no esté ya en uso, para la contraseña que tenga entre 8 y 14 caracteres), se procederá a una pantalla en la que se seleccionará un personaje inicial para nuestra colección.</w:t>
      </w:r>
    </w:p>
    <w:p w14:paraId="0EFA826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Desde aquí se nos llevará al menú principal. Si elegimos jugar en el modo un jugador, tras completar una partida, dependiendo de la dificultad y la puntuación obtenida conseguiremos una recompensa de moneda del juego y experiencia, con un bonus por la primera partida del día. Si elegimos el modo multijugador, tras completar una partida recibiremos una recompensa de moneda del juego y experiencia que variará según si la partida ha terminado en victoria o en derrota (mayor recompensa al ganar que al perder).</w:t>
      </w:r>
    </w:p>
    <w:p w14:paraId="3B6A29C0"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Con estas recompensas de experiencia podremos subir de nivel de usuario (el nivel es un número sin límite). La subida de nivel se convertirá en una recompensa de moneda del juego fija, a excepción de los niveles múltiplos de 10 que tendrán una recompensa triple a la obtenida por la subida de un nivel normal.</w:t>
      </w:r>
    </w:p>
    <w:p w14:paraId="72D06D49" w14:textId="7CE13AD2" w:rsidR="00BF0113"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Con las recompensas monetarias podremos conseguir los distintos personajes y cosméticos que podremos encontrar en la tienda, si acumulamos la cantidad necesaria.</w:t>
      </w:r>
    </w:p>
    <w:p w14:paraId="679A955B" w14:textId="3060A2B2"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64E49F4" w14:textId="0477CD77"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3120E13" w14:textId="66B29916"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6CA7C4F2" w14:textId="7B3B7497"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32F4CEA6" w14:textId="77777777" w:rsidR="00220A15"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40FD6EBF" w14:textId="77777777" w:rsidR="00BF0113" w:rsidRPr="00702EB0" w:rsidRDefault="00BF0113" w:rsidP="00EF282D">
      <w:pPr>
        <w:pStyle w:val="Ttulo1"/>
      </w:pPr>
      <w:bookmarkStart w:id="36" w:name="_Toc31654058"/>
      <w:r w:rsidRPr="00702EB0">
        <w:lastRenderedPageBreak/>
        <w:t>PERSONAJES Y ENEMIGOS</w:t>
      </w:r>
      <w:bookmarkEnd w:id="36"/>
    </w:p>
    <w:p w14:paraId="558E7E83"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muestran todos los personajes, desde su diseño a su implementación.</w:t>
      </w:r>
    </w:p>
    <w:p w14:paraId="56983B5C" w14:textId="77777777" w:rsidR="00BF0113" w:rsidRPr="00702EB0" w:rsidRDefault="00BF0113" w:rsidP="00EF282D">
      <w:pPr>
        <w:pStyle w:val="Ttulo3"/>
      </w:pPr>
      <w:bookmarkStart w:id="37" w:name="_Toc31654059"/>
      <w:r w:rsidRPr="00702EB0">
        <w:t>TÓTEM CORRUPTO (CORRUPTED TOTEM).</w:t>
      </w:r>
      <w:bookmarkEnd w:id="37"/>
    </w:p>
    <w:p w14:paraId="292A151C" w14:textId="77777777" w:rsidR="00BF0113" w:rsidRPr="00702EB0" w:rsidRDefault="00BF0113" w:rsidP="006D57A0">
      <w:pPr>
        <w:numPr>
          <w:ilvl w:val="0"/>
          <w:numId w:val="4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Objetivo destructible del modo un jugador.</w:t>
      </w:r>
    </w:p>
    <w:p w14:paraId="4E78A119"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Enemigo.</w:t>
      </w:r>
    </w:p>
    <w:p w14:paraId="04C91254"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Modo un jugador, aparecen aleatoriamente por el mapa y el jugador debe destruirlos, son los objetivos principales de este modo de juego.</w:t>
      </w:r>
    </w:p>
    <w:p w14:paraId="30D0D69D"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Imagen: Se trata de una especie de tótem pequeño, similar a los del modo multijugador, pero con claros signos de estar roto y corrupto.</w:t>
      </w:r>
    </w:p>
    <w:p w14:paraId="56C6246B"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Ninguna.</w:t>
      </w:r>
    </w:p>
    <w:p w14:paraId="0A6FFF7B"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Ninguno.</w:t>
      </w:r>
    </w:p>
    <w:p w14:paraId="05A8C6A9"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Ninguno.</w:t>
      </w:r>
    </w:p>
    <w:p w14:paraId="36DA04FB"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Habilidades: Ninguna.</w:t>
      </w:r>
    </w:p>
    <w:p w14:paraId="64FDE4E0"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Un impacto de ataque o habilidad, si no se golpea en 3 segundos desde su aparición desaparece.</w:t>
      </w:r>
    </w:p>
    <w:p w14:paraId="7B426174"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Sí.</w:t>
      </w:r>
    </w:p>
    <w:p w14:paraId="3CA1978D"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Recompensa: 3 segundos de tiempo extra al ser destruido.</w:t>
      </w:r>
    </w:p>
    <w:p w14:paraId="1E3FD22B" w14:textId="77777777" w:rsidR="00BF0113" w:rsidRPr="00702EB0" w:rsidRDefault="00BF0113" w:rsidP="006D57A0">
      <w:pPr>
        <w:numPr>
          <w:ilvl w:val="0"/>
          <w:numId w:val="44"/>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4 segundos en normal, 3 segundos en difícil, 2 segundos en extremo.</w:t>
      </w:r>
    </w:p>
    <w:p w14:paraId="116E7C36" w14:textId="77777777" w:rsidR="00BF0113" w:rsidRPr="00702EB0" w:rsidRDefault="00BF0113" w:rsidP="00EF282D">
      <w:pPr>
        <w:pStyle w:val="Ttulo3"/>
      </w:pPr>
      <w:bookmarkStart w:id="38" w:name="_Toc31654060"/>
      <w:r w:rsidRPr="00702EB0">
        <w:t>TÓTEM SAGRADO (SACRED TOTEM).</w:t>
      </w:r>
      <w:bookmarkEnd w:id="38"/>
    </w:p>
    <w:p w14:paraId="569FED1F" w14:textId="77777777" w:rsidR="00BF0113" w:rsidRPr="00702EB0" w:rsidRDefault="00BF0113" w:rsidP="006D57A0">
      <w:pPr>
        <w:numPr>
          <w:ilvl w:val="0"/>
          <w:numId w:val="4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Objetivo principal del modo multijugador.</w:t>
      </w:r>
    </w:p>
    <w:p w14:paraId="50589F5E"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Aliado/enemigo.</w:t>
      </w:r>
    </w:p>
    <w:p w14:paraId="72E6C292"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Modo multijugador, los Tótems aparecerán en sus respectivas posiciones al principio de la partida. Al bajar a los 350 puntos de vida perderá uno de los segmentos de la base que lo compone (de manera visual). Al llegar a los 200 puntos de vida perderá otro segmento. En los 100 puntos de vida perderá otro segmento. Al ser destruido desaparecerá por completo, sin poder reaparecer por el resto de la partida.</w:t>
      </w:r>
    </w:p>
    <w:p w14:paraId="19C34AAF"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Imagen: Se trata de una especie de tótem pequeño, similar a los del modo multijugador, pero con claros signos de estar roto y corrupto.</w:t>
      </w:r>
    </w:p>
    <w:p w14:paraId="7414E7EC"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Ninguna.</w:t>
      </w:r>
    </w:p>
    <w:p w14:paraId="61124C75"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Ninguno.</w:t>
      </w:r>
    </w:p>
    <w:p w14:paraId="160C0AEF"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Ninguno.</w:t>
      </w:r>
    </w:p>
    <w:p w14:paraId="670C31E9"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Habilidades: Ninguna.</w:t>
      </w:r>
    </w:p>
    <w:p w14:paraId="59E3B599"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500 puntos de vida.</w:t>
      </w:r>
    </w:p>
    <w:p w14:paraId="0FBA9563" w14:textId="77777777" w:rsidR="00BF0113" w:rsidRPr="00702EB0" w:rsidRDefault="00BF0113" w:rsidP="006D57A0">
      <w:pPr>
        <w:numPr>
          <w:ilvl w:val="0"/>
          <w:numId w:val="4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Sí.</w:t>
      </w:r>
    </w:p>
    <w:p w14:paraId="0401B289" w14:textId="74A891A4" w:rsidR="00BF0113" w:rsidRDefault="00BF0113" w:rsidP="006D57A0">
      <w:pPr>
        <w:numPr>
          <w:ilvl w:val="0"/>
          <w:numId w:val="45"/>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xml:space="preserve">: Sin </w:t>
      </w:r>
      <w:proofErr w:type="spellStart"/>
      <w:r w:rsidRPr="00702EB0">
        <w:rPr>
          <w:rFonts w:cstheme="minorHAnsi"/>
          <w:color w:val="24292E"/>
          <w:sz w:val="21"/>
          <w:szCs w:val="21"/>
        </w:rPr>
        <w:t>respawn</w:t>
      </w:r>
      <w:proofErr w:type="spellEnd"/>
      <w:r w:rsidRPr="00702EB0">
        <w:rPr>
          <w:rFonts w:cstheme="minorHAnsi"/>
          <w:color w:val="24292E"/>
          <w:sz w:val="21"/>
          <w:szCs w:val="21"/>
        </w:rPr>
        <w:t>.</w:t>
      </w:r>
    </w:p>
    <w:p w14:paraId="01E82A88" w14:textId="42B450E3" w:rsidR="00220A15" w:rsidRDefault="00220A15" w:rsidP="00220A15">
      <w:pPr>
        <w:shd w:val="clear" w:color="auto" w:fill="FFFFFF"/>
        <w:spacing w:before="60" w:after="100" w:afterAutospacing="1" w:line="240" w:lineRule="auto"/>
        <w:rPr>
          <w:rFonts w:cstheme="minorHAnsi"/>
          <w:color w:val="24292E"/>
          <w:sz w:val="21"/>
          <w:szCs w:val="21"/>
        </w:rPr>
      </w:pPr>
    </w:p>
    <w:p w14:paraId="1A8FF820"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502AF4C1" w14:textId="77777777" w:rsidR="00BF0113" w:rsidRPr="00702EB0" w:rsidRDefault="00BF0113" w:rsidP="00EF282D">
      <w:pPr>
        <w:pStyle w:val="Ttulo3"/>
      </w:pPr>
      <w:bookmarkStart w:id="39" w:name="_Toc31654061"/>
      <w:r w:rsidRPr="00702EB0">
        <w:lastRenderedPageBreak/>
        <w:t>MINUX NALUKO.</w:t>
      </w:r>
      <w:bookmarkEnd w:id="39"/>
    </w:p>
    <w:p w14:paraId="1AFC78CA" w14:textId="77777777" w:rsidR="00BF0113" w:rsidRPr="00702EB0" w:rsidRDefault="00BF0113" w:rsidP="006D57A0">
      <w:pPr>
        <w:numPr>
          <w:ilvl w:val="0"/>
          <w:numId w:val="4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Personaje jugable del modo multijugador y un jugador, representante del agua.</w:t>
      </w:r>
    </w:p>
    <w:p w14:paraId="62B2ADB4"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Enemigo o aliado (dependiendo del equipo en que se encuentre) en el modo multijugador, aliado en el modo un jugador.</w:t>
      </w:r>
    </w:p>
    <w:p w14:paraId="7BBEC7CD"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Personaje controlable por los jugadores tanto en el modo un jugador como en el modo multijugador.</w:t>
      </w:r>
    </w:p>
    <w:p w14:paraId="6103F583"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Imagen: Se trata de un pequeño guerrero de aspecto simple, con arma y atuendo que simbolizan su elemento, de forma antropomórfica </w:t>
      </w:r>
      <w:proofErr w:type="spellStart"/>
      <w:r w:rsidRPr="00702EB0">
        <w:rPr>
          <w:rFonts w:cstheme="minorHAnsi"/>
          <w:color w:val="24292E"/>
          <w:sz w:val="21"/>
          <w:szCs w:val="21"/>
        </w:rPr>
        <w:t>cartoonizada</w:t>
      </w:r>
      <w:proofErr w:type="spellEnd"/>
      <w:r w:rsidRPr="00702EB0">
        <w:rPr>
          <w:rFonts w:cstheme="minorHAnsi"/>
          <w:color w:val="24292E"/>
          <w:sz w:val="21"/>
          <w:szCs w:val="21"/>
        </w:rPr>
        <w:t>.</w:t>
      </w:r>
    </w:p>
    <w:p w14:paraId="6FEE8E1C"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Tridente tempestuoso.</w:t>
      </w:r>
    </w:p>
    <w:p w14:paraId="2DCEBB1D"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Los recogidos durante la partida en el modo multijugador, sin ítems en el modo un jugador.</w:t>
      </w:r>
    </w:p>
    <w:p w14:paraId="6EED1396"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Mareas agresivas.</w:t>
      </w:r>
    </w:p>
    <w:p w14:paraId="18154958"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Habilidades: Corriente profunda.</w:t>
      </w:r>
    </w:p>
    <w:p w14:paraId="03AB8585"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100 puntos.</w:t>
      </w:r>
    </w:p>
    <w:p w14:paraId="662DFCE8"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No.</w:t>
      </w:r>
    </w:p>
    <w:p w14:paraId="0D4C35F6" w14:textId="77777777" w:rsidR="00BF0113" w:rsidRPr="00702EB0" w:rsidRDefault="00BF0113" w:rsidP="006D57A0">
      <w:pPr>
        <w:numPr>
          <w:ilvl w:val="0"/>
          <w:numId w:val="46"/>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xml:space="preserve"> (multijugador): 7 segundos.</w:t>
      </w:r>
    </w:p>
    <w:p w14:paraId="3FBEE480" w14:textId="77777777" w:rsidR="00BF0113" w:rsidRPr="00702EB0" w:rsidRDefault="00BF0113" w:rsidP="00EF282D">
      <w:pPr>
        <w:pStyle w:val="Ttulo3"/>
      </w:pPr>
      <w:bookmarkStart w:id="40" w:name="_Toc31654062"/>
      <w:r w:rsidRPr="00702EB0">
        <w:t>MINUX AHIKOA.</w:t>
      </w:r>
      <w:bookmarkEnd w:id="40"/>
    </w:p>
    <w:p w14:paraId="1950DCF1" w14:textId="77777777" w:rsidR="00BF0113" w:rsidRPr="00702EB0" w:rsidRDefault="00BF0113" w:rsidP="006D57A0">
      <w:pPr>
        <w:numPr>
          <w:ilvl w:val="0"/>
          <w:numId w:val="4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Personaje jugable del modo multijugador y un jugador, representante del fuego.</w:t>
      </w:r>
    </w:p>
    <w:p w14:paraId="4E38C63E"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Enemigo o aliado (dependiendo del equipo en que se encuentre) en el modo multijugador, aliado en el modo un jugador.</w:t>
      </w:r>
    </w:p>
    <w:p w14:paraId="731A174E"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Personaje controlable por los jugadores tanto en el modo un jugador como en el modo multijugador.</w:t>
      </w:r>
    </w:p>
    <w:p w14:paraId="4AFD02EC"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Imagen: Se trata de un pequeño guerrero de aspecto simple, con arma y atuendo que simbolizan su elemento, de forma antropomórfica </w:t>
      </w:r>
      <w:proofErr w:type="spellStart"/>
      <w:r w:rsidRPr="00702EB0">
        <w:rPr>
          <w:rFonts w:cstheme="minorHAnsi"/>
          <w:color w:val="24292E"/>
          <w:sz w:val="21"/>
          <w:szCs w:val="21"/>
        </w:rPr>
        <w:t>cartoonizada</w:t>
      </w:r>
      <w:proofErr w:type="spellEnd"/>
      <w:r w:rsidRPr="00702EB0">
        <w:rPr>
          <w:rFonts w:cstheme="minorHAnsi"/>
          <w:color w:val="24292E"/>
          <w:sz w:val="21"/>
          <w:szCs w:val="21"/>
        </w:rPr>
        <w:t>.</w:t>
      </w:r>
    </w:p>
    <w:p w14:paraId="6765EDAD"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Espada infernal.</w:t>
      </w:r>
    </w:p>
    <w:p w14:paraId="4C5BECCC"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Los recogidos durante la partida en el modo multijugador, sin ítems en el modo un jugador.</w:t>
      </w:r>
    </w:p>
    <w:p w14:paraId="7D983DF9"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Tajo ardiente.</w:t>
      </w:r>
    </w:p>
    <w:p w14:paraId="548E80ED"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 Llamarada impulsiva.</w:t>
      </w:r>
    </w:p>
    <w:p w14:paraId="79F4ED85"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125 puntos.</w:t>
      </w:r>
    </w:p>
    <w:p w14:paraId="4448F6F6" w14:textId="77777777" w:rsidR="00BF0113" w:rsidRPr="00702EB0" w:rsidRDefault="00BF0113" w:rsidP="006D57A0">
      <w:pPr>
        <w:numPr>
          <w:ilvl w:val="0"/>
          <w:numId w:val="4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No.</w:t>
      </w:r>
    </w:p>
    <w:p w14:paraId="3E3707B8" w14:textId="202E9E12" w:rsidR="00BF0113" w:rsidRDefault="00BF0113" w:rsidP="006D57A0">
      <w:pPr>
        <w:numPr>
          <w:ilvl w:val="0"/>
          <w:numId w:val="47"/>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xml:space="preserve"> (multijugador): 7 segundos.</w:t>
      </w:r>
    </w:p>
    <w:p w14:paraId="3772E617" w14:textId="4DF1DA1E" w:rsidR="00220A15" w:rsidRDefault="00220A15" w:rsidP="00220A15">
      <w:pPr>
        <w:shd w:val="clear" w:color="auto" w:fill="FFFFFF"/>
        <w:spacing w:before="60" w:after="100" w:afterAutospacing="1" w:line="240" w:lineRule="auto"/>
        <w:rPr>
          <w:rFonts w:cstheme="minorHAnsi"/>
          <w:color w:val="24292E"/>
          <w:sz w:val="21"/>
          <w:szCs w:val="21"/>
        </w:rPr>
      </w:pPr>
    </w:p>
    <w:p w14:paraId="5249A1F7" w14:textId="6DD75E3D" w:rsidR="00220A15" w:rsidRDefault="00220A15" w:rsidP="00220A15">
      <w:pPr>
        <w:shd w:val="clear" w:color="auto" w:fill="FFFFFF"/>
        <w:spacing w:before="60" w:after="100" w:afterAutospacing="1" w:line="240" w:lineRule="auto"/>
        <w:rPr>
          <w:rFonts w:cstheme="minorHAnsi"/>
          <w:color w:val="24292E"/>
          <w:sz w:val="21"/>
          <w:szCs w:val="21"/>
        </w:rPr>
      </w:pPr>
    </w:p>
    <w:p w14:paraId="7A473E5F" w14:textId="1A30B83A" w:rsidR="00220A15" w:rsidRDefault="00220A15" w:rsidP="00220A15">
      <w:pPr>
        <w:shd w:val="clear" w:color="auto" w:fill="FFFFFF"/>
        <w:spacing w:before="60" w:after="100" w:afterAutospacing="1" w:line="240" w:lineRule="auto"/>
        <w:rPr>
          <w:rFonts w:cstheme="minorHAnsi"/>
          <w:color w:val="24292E"/>
          <w:sz w:val="21"/>
          <w:szCs w:val="21"/>
        </w:rPr>
      </w:pPr>
    </w:p>
    <w:p w14:paraId="5A184A55" w14:textId="70E880BC" w:rsidR="00220A15" w:rsidRDefault="00220A15" w:rsidP="00220A15">
      <w:pPr>
        <w:shd w:val="clear" w:color="auto" w:fill="FFFFFF"/>
        <w:spacing w:before="60" w:after="100" w:afterAutospacing="1" w:line="240" w:lineRule="auto"/>
        <w:rPr>
          <w:rFonts w:cstheme="minorHAnsi"/>
          <w:color w:val="24292E"/>
          <w:sz w:val="21"/>
          <w:szCs w:val="21"/>
        </w:rPr>
      </w:pPr>
    </w:p>
    <w:p w14:paraId="229F8EAE"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602FFB34" w14:textId="77777777" w:rsidR="00BF0113" w:rsidRPr="00702EB0" w:rsidRDefault="00BF0113" w:rsidP="00EF282D">
      <w:pPr>
        <w:pStyle w:val="Ttulo3"/>
      </w:pPr>
      <w:bookmarkStart w:id="41" w:name="_Toc31654063"/>
      <w:r w:rsidRPr="00702EB0">
        <w:lastRenderedPageBreak/>
        <w:t>MINUX POHAKU.</w:t>
      </w:r>
      <w:bookmarkEnd w:id="41"/>
    </w:p>
    <w:p w14:paraId="2BC4E02B" w14:textId="77777777" w:rsidR="00BF0113" w:rsidRPr="00702EB0" w:rsidRDefault="00BF0113" w:rsidP="006D57A0">
      <w:pPr>
        <w:numPr>
          <w:ilvl w:val="0"/>
          <w:numId w:val="4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Personaje jugable del modo multijugador y un jugador, representante de la tierra.</w:t>
      </w:r>
    </w:p>
    <w:p w14:paraId="3AD8A923"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Enemigo o aliado (dependiendo del equipo en que se encuentre) en el modo multijugador, aliado en el modo un jugador.</w:t>
      </w:r>
    </w:p>
    <w:p w14:paraId="24DD838D"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Personaje controlable por los jugadores tanto en el modo un jugador como en el modo multijugador.</w:t>
      </w:r>
    </w:p>
    <w:p w14:paraId="610C77E9"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Imagen: Se trata de un pequeño guerrero de aspecto simple, con arma y atuendo que simbolizan su elemento, de forma antropomórfica </w:t>
      </w:r>
      <w:proofErr w:type="spellStart"/>
      <w:r w:rsidRPr="00702EB0">
        <w:rPr>
          <w:rFonts w:cstheme="minorHAnsi"/>
          <w:color w:val="24292E"/>
          <w:sz w:val="21"/>
          <w:szCs w:val="21"/>
        </w:rPr>
        <w:t>cartoonizada</w:t>
      </w:r>
      <w:proofErr w:type="spellEnd"/>
      <w:r w:rsidRPr="00702EB0">
        <w:rPr>
          <w:rFonts w:cstheme="minorHAnsi"/>
          <w:color w:val="24292E"/>
          <w:sz w:val="21"/>
          <w:szCs w:val="21"/>
        </w:rPr>
        <w:t>.</w:t>
      </w:r>
    </w:p>
    <w:p w14:paraId="36610E9F"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Hacha tectónica.</w:t>
      </w:r>
    </w:p>
    <w:p w14:paraId="447AAF98"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Los recogidos durante la partida en el modo multijugador, sin ítems en el modo un jugador.</w:t>
      </w:r>
    </w:p>
    <w:p w14:paraId="31AF3F26"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Ruptura sísmica.</w:t>
      </w:r>
    </w:p>
    <w:p w14:paraId="2B1661FC"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 Guarda de piedra.</w:t>
      </w:r>
    </w:p>
    <w:p w14:paraId="14B9B779"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140 puntos.</w:t>
      </w:r>
    </w:p>
    <w:p w14:paraId="33C055E7"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No.</w:t>
      </w:r>
    </w:p>
    <w:p w14:paraId="74AC5A8D" w14:textId="77777777" w:rsidR="00BF0113" w:rsidRPr="00702EB0" w:rsidRDefault="00BF0113" w:rsidP="006D57A0">
      <w:pPr>
        <w:numPr>
          <w:ilvl w:val="0"/>
          <w:numId w:val="48"/>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xml:space="preserve"> (multijugador): 7 segundos.</w:t>
      </w:r>
    </w:p>
    <w:p w14:paraId="131AD90C" w14:textId="77777777" w:rsidR="00BF0113" w:rsidRPr="00702EB0" w:rsidRDefault="00BF0113" w:rsidP="00EF282D">
      <w:pPr>
        <w:pStyle w:val="Ttulo3"/>
      </w:pPr>
      <w:bookmarkStart w:id="42" w:name="_Toc31654064"/>
      <w:r w:rsidRPr="00702EB0">
        <w:t>MINUX MAKANI.</w:t>
      </w:r>
      <w:bookmarkEnd w:id="42"/>
    </w:p>
    <w:p w14:paraId="080564B9" w14:textId="77777777" w:rsidR="00BF0113" w:rsidRPr="00702EB0" w:rsidRDefault="00BF0113" w:rsidP="006D57A0">
      <w:pPr>
        <w:numPr>
          <w:ilvl w:val="0"/>
          <w:numId w:val="4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Personaje jugable del modo multijugador y un jugador, representante del viento.</w:t>
      </w:r>
    </w:p>
    <w:p w14:paraId="51F5CBFF"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Tipo: Enemigo o aliado (dependiendo del equipo en que se encuentre) en el modo multijugador, aliado en el modo un jugador.</w:t>
      </w:r>
    </w:p>
    <w:p w14:paraId="5D9FD7B7"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Implementación y encuentro: Personaje controlable por los jugadores tanto en el modo un jugador como en el modo multijugador.</w:t>
      </w:r>
    </w:p>
    <w:p w14:paraId="58237EC4"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Imagen: Se trata de un pequeño guerrero de aspecto simple, con arma y atuendo que simbolizan su elemento, de forma antropomórfica </w:t>
      </w:r>
      <w:proofErr w:type="spellStart"/>
      <w:r w:rsidRPr="00702EB0">
        <w:rPr>
          <w:rFonts w:cstheme="minorHAnsi"/>
          <w:color w:val="24292E"/>
          <w:sz w:val="21"/>
          <w:szCs w:val="21"/>
        </w:rPr>
        <w:t>cartoonizada</w:t>
      </w:r>
      <w:proofErr w:type="spellEnd"/>
      <w:r w:rsidRPr="00702EB0">
        <w:rPr>
          <w:rFonts w:cstheme="minorHAnsi"/>
          <w:color w:val="24292E"/>
          <w:sz w:val="21"/>
          <w:szCs w:val="21"/>
        </w:rPr>
        <w:t>.</w:t>
      </w:r>
    </w:p>
    <w:p w14:paraId="64C305A2"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Armas: Arco huracanado.</w:t>
      </w:r>
    </w:p>
    <w:p w14:paraId="28BC0F4A"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Ítems: Los recogidos durante la partida en el modo multijugador, sin ítems en el modo un jugador.</w:t>
      </w:r>
    </w:p>
    <w:p w14:paraId="51A351E3"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Ataque: Flecha audaz.</w:t>
      </w:r>
    </w:p>
    <w:p w14:paraId="018960AA"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Habilidades: Bombardeo impetuoso.</w:t>
      </w:r>
    </w:p>
    <w:p w14:paraId="0E4DFC27"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Vida: 90.</w:t>
      </w:r>
    </w:p>
    <w:p w14:paraId="60CF25F4" w14:textId="77777777" w:rsidR="00BF0113" w:rsidRPr="00702EB0" w:rsidRDefault="00BF0113" w:rsidP="006D57A0">
      <w:pPr>
        <w:numPr>
          <w:ilvl w:val="0"/>
          <w:numId w:val="4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PNJ: No.</w:t>
      </w:r>
    </w:p>
    <w:p w14:paraId="05EFF96B" w14:textId="5E316FB8" w:rsidR="00BF0113" w:rsidRDefault="00BF0113" w:rsidP="006D57A0">
      <w:pPr>
        <w:numPr>
          <w:ilvl w:val="0"/>
          <w:numId w:val="49"/>
        </w:numPr>
        <w:shd w:val="clear" w:color="auto" w:fill="FFFFFF"/>
        <w:spacing w:before="60" w:after="100" w:afterAutospacing="1" w:line="240" w:lineRule="auto"/>
        <w:rPr>
          <w:rFonts w:cstheme="minorHAnsi"/>
          <w:color w:val="24292E"/>
          <w:sz w:val="21"/>
          <w:szCs w:val="21"/>
        </w:rPr>
      </w:pPr>
      <w:proofErr w:type="spellStart"/>
      <w:r w:rsidRPr="00702EB0">
        <w:rPr>
          <w:rFonts w:cstheme="minorHAnsi"/>
          <w:color w:val="24292E"/>
          <w:sz w:val="21"/>
          <w:szCs w:val="21"/>
        </w:rPr>
        <w:t>Respawn</w:t>
      </w:r>
      <w:proofErr w:type="spellEnd"/>
      <w:r w:rsidRPr="00702EB0">
        <w:rPr>
          <w:rFonts w:cstheme="minorHAnsi"/>
          <w:color w:val="24292E"/>
          <w:sz w:val="21"/>
          <w:szCs w:val="21"/>
        </w:rPr>
        <w:t xml:space="preserve"> (multijugador): 7 segundos.</w:t>
      </w:r>
    </w:p>
    <w:p w14:paraId="2997BCC3" w14:textId="3D31534A" w:rsidR="00220A15" w:rsidRDefault="00220A15" w:rsidP="00220A15">
      <w:pPr>
        <w:shd w:val="clear" w:color="auto" w:fill="FFFFFF"/>
        <w:spacing w:before="60" w:after="100" w:afterAutospacing="1" w:line="240" w:lineRule="auto"/>
        <w:rPr>
          <w:rFonts w:cstheme="minorHAnsi"/>
          <w:color w:val="24292E"/>
          <w:sz w:val="21"/>
          <w:szCs w:val="21"/>
        </w:rPr>
      </w:pPr>
    </w:p>
    <w:p w14:paraId="28551E8B" w14:textId="64817A1C" w:rsidR="00220A15" w:rsidRDefault="00220A15" w:rsidP="00220A15">
      <w:pPr>
        <w:shd w:val="clear" w:color="auto" w:fill="FFFFFF"/>
        <w:spacing w:before="60" w:after="100" w:afterAutospacing="1" w:line="240" w:lineRule="auto"/>
        <w:rPr>
          <w:rFonts w:cstheme="minorHAnsi"/>
          <w:color w:val="24292E"/>
          <w:sz w:val="21"/>
          <w:szCs w:val="21"/>
        </w:rPr>
      </w:pPr>
    </w:p>
    <w:p w14:paraId="5636662D" w14:textId="7FFABCA9" w:rsidR="00220A15" w:rsidRDefault="00220A15" w:rsidP="00220A15">
      <w:pPr>
        <w:shd w:val="clear" w:color="auto" w:fill="FFFFFF"/>
        <w:spacing w:before="60" w:after="100" w:afterAutospacing="1" w:line="240" w:lineRule="auto"/>
        <w:rPr>
          <w:rFonts w:cstheme="minorHAnsi"/>
          <w:color w:val="24292E"/>
          <w:sz w:val="21"/>
          <w:szCs w:val="21"/>
        </w:rPr>
      </w:pPr>
    </w:p>
    <w:p w14:paraId="5124AA50" w14:textId="06A68FEA" w:rsidR="00220A15" w:rsidRDefault="00220A15" w:rsidP="00220A15">
      <w:pPr>
        <w:shd w:val="clear" w:color="auto" w:fill="FFFFFF"/>
        <w:spacing w:before="60" w:after="100" w:afterAutospacing="1" w:line="240" w:lineRule="auto"/>
        <w:rPr>
          <w:rFonts w:cstheme="minorHAnsi"/>
          <w:color w:val="24292E"/>
          <w:sz w:val="21"/>
          <w:szCs w:val="21"/>
        </w:rPr>
      </w:pPr>
    </w:p>
    <w:p w14:paraId="3EEBB71C"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62402BBA" w14:textId="77777777" w:rsidR="00BF0113" w:rsidRPr="00702EB0" w:rsidRDefault="00BF0113" w:rsidP="00EF282D">
      <w:pPr>
        <w:pStyle w:val="Ttulo1"/>
      </w:pPr>
      <w:bookmarkStart w:id="43" w:name="_Toc31654065"/>
      <w:r w:rsidRPr="00702EB0">
        <w:lastRenderedPageBreak/>
        <w:t>HABILIDADES Y ATAQUES</w:t>
      </w:r>
      <w:bookmarkEnd w:id="43"/>
    </w:p>
    <w:p w14:paraId="52DA5EB4"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explican todos los ataque y habilidades existentes en el juego.</w:t>
      </w:r>
    </w:p>
    <w:p w14:paraId="1E6FFAF5" w14:textId="77777777" w:rsidR="00BF0113" w:rsidRPr="00702EB0" w:rsidRDefault="00BF0113" w:rsidP="00EF282D">
      <w:pPr>
        <w:pStyle w:val="Ttulo3"/>
      </w:pPr>
      <w:bookmarkStart w:id="44" w:name="_Toc31654066"/>
      <w:r w:rsidRPr="00702EB0">
        <w:t>ATAQUES</w:t>
      </w:r>
      <w:bookmarkEnd w:id="44"/>
    </w:p>
    <w:p w14:paraId="48FB3B21" w14:textId="77777777" w:rsidR="00BF0113" w:rsidRPr="00702EB0" w:rsidRDefault="00BF0113" w:rsidP="00EF282D">
      <w:pPr>
        <w:pStyle w:val="Ttulo4"/>
      </w:pPr>
      <w:r w:rsidRPr="00702EB0">
        <w:t>Mareas agresivas (</w:t>
      </w:r>
      <w:proofErr w:type="spellStart"/>
      <w:r w:rsidRPr="00702EB0">
        <w:t>Aggressive</w:t>
      </w:r>
      <w:proofErr w:type="spellEnd"/>
      <w:r w:rsidRPr="00702EB0">
        <w:t xml:space="preserve"> </w:t>
      </w:r>
      <w:proofErr w:type="spellStart"/>
      <w:r w:rsidRPr="00702EB0">
        <w:t>tides</w:t>
      </w:r>
      <w:proofErr w:type="spellEnd"/>
      <w:r w:rsidRPr="00702EB0">
        <w:t>)</w:t>
      </w:r>
    </w:p>
    <w:p w14:paraId="69184EAE" w14:textId="77777777" w:rsidR="00BF0113" w:rsidRPr="00702EB0" w:rsidRDefault="00BF0113" w:rsidP="006D57A0">
      <w:pPr>
        <w:numPr>
          <w:ilvl w:val="0"/>
          <w:numId w:val="5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propina una estocada al frente y a continuación realiza un barrido de 180 grados de la zona que tiene delante. No se permite el movimiento mientras se ataca.</w:t>
      </w:r>
    </w:p>
    <w:p w14:paraId="648F666A" w14:textId="77777777" w:rsidR="00BF0113" w:rsidRPr="00702EB0" w:rsidRDefault="00BF0113" w:rsidP="006D57A0">
      <w:pPr>
        <w:numPr>
          <w:ilvl w:val="0"/>
          <w:numId w:val="5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20 + 15 = 35 puntos.</w:t>
      </w:r>
    </w:p>
    <w:p w14:paraId="6C58DE5A" w14:textId="77777777" w:rsidR="00BF0113" w:rsidRPr="00702EB0" w:rsidRDefault="00BF0113" w:rsidP="00EF282D">
      <w:pPr>
        <w:pStyle w:val="Ttulo4"/>
      </w:pPr>
      <w:r w:rsidRPr="00702EB0">
        <w:t xml:space="preserve">Tajo ardiente (Hot </w:t>
      </w:r>
      <w:proofErr w:type="spellStart"/>
      <w:r w:rsidRPr="00702EB0">
        <w:t>slash</w:t>
      </w:r>
      <w:proofErr w:type="spellEnd"/>
      <w:r w:rsidRPr="00702EB0">
        <w:t>)</w:t>
      </w:r>
    </w:p>
    <w:p w14:paraId="2857077A" w14:textId="77777777" w:rsidR="00BF0113" w:rsidRPr="00702EB0" w:rsidRDefault="00BF0113" w:rsidP="006D57A0">
      <w:pPr>
        <w:numPr>
          <w:ilvl w:val="0"/>
          <w:numId w:val="5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realiza un ataque rápido en un cono pequeño en la posición en que mira. Se pueden encadenar varios ataques seguidos. Se permite el movimiento mientras se realiza el ataque, aunque se ve ligeramente ralentizado.</w:t>
      </w:r>
    </w:p>
    <w:p w14:paraId="2DC692A3" w14:textId="77777777" w:rsidR="00BF0113" w:rsidRPr="00702EB0" w:rsidRDefault="00BF0113" w:rsidP="006D57A0">
      <w:pPr>
        <w:numPr>
          <w:ilvl w:val="0"/>
          <w:numId w:val="5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25 puntos.</w:t>
      </w:r>
    </w:p>
    <w:p w14:paraId="35F43D59" w14:textId="77777777" w:rsidR="00BF0113" w:rsidRPr="00702EB0" w:rsidRDefault="00BF0113" w:rsidP="00EF282D">
      <w:pPr>
        <w:pStyle w:val="Ttulo4"/>
      </w:pPr>
      <w:r w:rsidRPr="00702EB0">
        <w:t>Ruptura sísmica (</w:t>
      </w:r>
      <w:proofErr w:type="spellStart"/>
      <w:r w:rsidRPr="00702EB0">
        <w:t>Sismic</w:t>
      </w:r>
      <w:proofErr w:type="spellEnd"/>
      <w:r w:rsidRPr="00702EB0">
        <w:t xml:space="preserve"> ruptura)</w:t>
      </w:r>
    </w:p>
    <w:p w14:paraId="75E259C4" w14:textId="77777777" w:rsidR="00BF0113" w:rsidRPr="00702EB0" w:rsidRDefault="00BF0113" w:rsidP="006D57A0">
      <w:pPr>
        <w:numPr>
          <w:ilvl w:val="0"/>
          <w:numId w:val="5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golpea con su hacha hacia delante, provocando gran daño al enemigo que tenga dentro de una pequeña línea de alcance. No se permite el movimiento mientras se ataca.</w:t>
      </w:r>
    </w:p>
    <w:p w14:paraId="079ABDA0" w14:textId="77777777" w:rsidR="00BF0113" w:rsidRPr="00702EB0" w:rsidRDefault="00BF0113" w:rsidP="006D57A0">
      <w:pPr>
        <w:numPr>
          <w:ilvl w:val="0"/>
          <w:numId w:val="5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50 puntos.</w:t>
      </w:r>
    </w:p>
    <w:p w14:paraId="56695BB2" w14:textId="77777777" w:rsidR="00BF0113" w:rsidRPr="00702EB0" w:rsidRDefault="00BF0113" w:rsidP="00EF282D">
      <w:pPr>
        <w:pStyle w:val="Ttulo4"/>
      </w:pPr>
      <w:r w:rsidRPr="00702EB0">
        <w:t xml:space="preserve">Flecha audaz (Bold </w:t>
      </w:r>
      <w:proofErr w:type="spellStart"/>
      <w:r w:rsidRPr="00702EB0">
        <w:t>arrow</w:t>
      </w:r>
      <w:proofErr w:type="spellEnd"/>
      <w:r w:rsidRPr="00702EB0">
        <w:t>)</w:t>
      </w:r>
    </w:p>
    <w:p w14:paraId="22EF9AD3" w14:textId="77777777" w:rsidR="00BF0113" w:rsidRPr="00702EB0" w:rsidRDefault="00BF0113" w:rsidP="006D57A0">
      <w:pPr>
        <w:numPr>
          <w:ilvl w:val="0"/>
          <w:numId w:val="5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lanza una flecha en la dirección en que apunta, con rango superior a cualquier otro ataque. Permite el movimiento a velocidad normal mientras se realiza el ataque.</w:t>
      </w:r>
    </w:p>
    <w:p w14:paraId="5D135E5A" w14:textId="77777777" w:rsidR="00BF0113" w:rsidRPr="00702EB0" w:rsidRDefault="00BF0113" w:rsidP="006D57A0">
      <w:pPr>
        <w:numPr>
          <w:ilvl w:val="0"/>
          <w:numId w:val="5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20 puntos.</w:t>
      </w:r>
    </w:p>
    <w:p w14:paraId="4B178A65" w14:textId="77777777" w:rsidR="00BF0113" w:rsidRPr="00702EB0" w:rsidRDefault="00BF0113" w:rsidP="00EF282D">
      <w:pPr>
        <w:pStyle w:val="Ttulo3"/>
      </w:pPr>
      <w:bookmarkStart w:id="45" w:name="_Toc31654067"/>
      <w:r w:rsidRPr="00702EB0">
        <w:t>HABILIDADES</w:t>
      </w:r>
      <w:bookmarkEnd w:id="45"/>
    </w:p>
    <w:p w14:paraId="61252D84" w14:textId="77777777" w:rsidR="00BF0113" w:rsidRPr="00702EB0" w:rsidRDefault="00BF0113" w:rsidP="00EF282D">
      <w:pPr>
        <w:pStyle w:val="Ttulo4"/>
      </w:pPr>
      <w:r w:rsidRPr="00702EB0">
        <w:t xml:space="preserve">Corriente profunda (Deep </w:t>
      </w:r>
      <w:proofErr w:type="spellStart"/>
      <w:r w:rsidRPr="00702EB0">
        <w:t>stream</w:t>
      </w:r>
      <w:proofErr w:type="spellEnd"/>
      <w:r w:rsidRPr="00702EB0">
        <w:t>)</w:t>
      </w:r>
    </w:p>
    <w:p w14:paraId="6A4FFF36" w14:textId="77777777" w:rsidR="00BF0113" w:rsidRPr="00702EB0" w:rsidRDefault="00BF0113" w:rsidP="006D57A0">
      <w:pPr>
        <w:numPr>
          <w:ilvl w:val="0"/>
          <w:numId w:val="5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realiza un golpe en área alrededor de su posición que hace daño a todos los enemigos dentro del área y los empuja hasta el área máxima de la habilidad en caso de estar más cerca.</w:t>
      </w:r>
    </w:p>
    <w:p w14:paraId="19FEA7CA" w14:textId="77777777" w:rsidR="00BF0113" w:rsidRPr="00702EB0" w:rsidRDefault="00BF0113" w:rsidP="006D57A0">
      <w:pPr>
        <w:numPr>
          <w:ilvl w:val="0"/>
          <w:numId w:val="5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20 puntos.</w:t>
      </w:r>
    </w:p>
    <w:p w14:paraId="5977BCCF" w14:textId="77777777" w:rsidR="00BF0113" w:rsidRPr="00702EB0" w:rsidRDefault="00BF0113" w:rsidP="006D57A0">
      <w:pPr>
        <w:numPr>
          <w:ilvl w:val="0"/>
          <w:numId w:val="5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Enfriamiento: 5 segundos.</w:t>
      </w:r>
    </w:p>
    <w:p w14:paraId="61933587" w14:textId="77777777" w:rsidR="00BF0113" w:rsidRPr="00702EB0" w:rsidRDefault="00BF0113" w:rsidP="00EF282D">
      <w:pPr>
        <w:pStyle w:val="Ttulo4"/>
      </w:pPr>
      <w:r w:rsidRPr="00702EB0">
        <w:t>Llamarada impulsiva (</w:t>
      </w:r>
      <w:proofErr w:type="spellStart"/>
      <w:r w:rsidRPr="00702EB0">
        <w:t>Impulsive</w:t>
      </w:r>
      <w:proofErr w:type="spellEnd"/>
      <w:r w:rsidRPr="00702EB0">
        <w:t xml:space="preserve"> </w:t>
      </w:r>
      <w:proofErr w:type="spellStart"/>
      <w:r w:rsidRPr="00702EB0">
        <w:t>flare</w:t>
      </w:r>
      <w:proofErr w:type="spellEnd"/>
      <w:r w:rsidRPr="00702EB0">
        <w:t>)</w:t>
      </w:r>
    </w:p>
    <w:p w14:paraId="67795E32" w14:textId="77777777" w:rsidR="00BF0113" w:rsidRPr="00702EB0" w:rsidRDefault="00BF0113" w:rsidP="006D57A0">
      <w:pPr>
        <w:numPr>
          <w:ilvl w:val="0"/>
          <w:numId w:val="5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Descripción: El personaje realiza un </w:t>
      </w:r>
      <w:proofErr w:type="spellStart"/>
      <w:r w:rsidRPr="00702EB0">
        <w:rPr>
          <w:rFonts w:cstheme="minorHAnsi"/>
          <w:color w:val="24292E"/>
          <w:sz w:val="21"/>
          <w:szCs w:val="21"/>
        </w:rPr>
        <w:t>dash</w:t>
      </w:r>
      <w:proofErr w:type="spellEnd"/>
      <w:r w:rsidRPr="00702EB0">
        <w:rPr>
          <w:rFonts w:cstheme="minorHAnsi"/>
          <w:color w:val="24292E"/>
          <w:sz w:val="21"/>
          <w:szCs w:val="21"/>
        </w:rPr>
        <w:t xml:space="preserve"> hacia la posición en que mira, propinando una estocada que </w:t>
      </w:r>
      <w:proofErr w:type="spellStart"/>
      <w:r w:rsidRPr="00702EB0">
        <w:rPr>
          <w:rFonts w:cstheme="minorHAnsi"/>
          <w:color w:val="24292E"/>
          <w:sz w:val="21"/>
          <w:szCs w:val="21"/>
        </w:rPr>
        <w:t>stunnea</w:t>
      </w:r>
      <w:proofErr w:type="spellEnd"/>
      <w:r w:rsidRPr="00702EB0">
        <w:rPr>
          <w:rFonts w:cstheme="minorHAnsi"/>
          <w:color w:val="24292E"/>
          <w:sz w:val="21"/>
          <w:szCs w:val="21"/>
        </w:rPr>
        <w:t xml:space="preserve"> al personaje enemigo que impacte durante 0,5 segundos, infligiendo un daño reducido.</w:t>
      </w:r>
    </w:p>
    <w:p w14:paraId="361FA26B" w14:textId="77777777" w:rsidR="00BF0113" w:rsidRPr="00702EB0" w:rsidRDefault="00BF0113" w:rsidP="006D57A0">
      <w:pPr>
        <w:numPr>
          <w:ilvl w:val="0"/>
          <w:numId w:val="5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10 puntos.</w:t>
      </w:r>
    </w:p>
    <w:p w14:paraId="76A6BF2E" w14:textId="77777777" w:rsidR="00BF0113" w:rsidRPr="00702EB0" w:rsidRDefault="00BF0113" w:rsidP="006D57A0">
      <w:pPr>
        <w:numPr>
          <w:ilvl w:val="0"/>
          <w:numId w:val="5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Enfriamiento: 4 segundos.</w:t>
      </w:r>
    </w:p>
    <w:p w14:paraId="76013F85" w14:textId="77777777" w:rsidR="00BF0113" w:rsidRPr="00702EB0" w:rsidRDefault="00BF0113" w:rsidP="00EF282D">
      <w:pPr>
        <w:pStyle w:val="Ttulo4"/>
      </w:pPr>
      <w:r w:rsidRPr="00702EB0">
        <w:lastRenderedPageBreak/>
        <w:t xml:space="preserve">Guardia de piedra (Stone </w:t>
      </w:r>
      <w:proofErr w:type="spellStart"/>
      <w:r w:rsidRPr="00702EB0">
        <w:t>guard</w:t>
      </w:r>
      <w:proofErr w:type="spellEnd"/>
      <w:r w:rsidRPr="00702EB0">
        <w:t>)</w:t>
      </w:r>
    </w:p>
    <w:p w14:paraId="28EEBC3E" w14:textId="77777777" w:rsidR="00BF0113" w:rsidRPr="00702EB0" w:rsidRDefault="00BF0113" w:rsidP="006D57A0">
      <w:pPr>
        <w:numPr>
          <w:ilvl w:val="0"/>
          <w:numId w:val="5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Descripción: El personaje proyecta un escudo de piedra en la dirección en que mira, bloqueando el daño hasta que se rompe (daño moderado) o expira el tiempo máximo de la habilidad (5 segundos). El movimiento se permite mientras la habilidad está activa. El ataque no se permite mientras la habilidad está activa.</w:t>
      </w:r>
    </w:p>
    <w:p w14:paraId="69B851CA" w14:textId="77777777" w:rsidR="00BF0113" w:rsidRPr="00702EB0" w:rsidRDefault="00BF0113" w:rsidP="006D57A0">
      <w:pPr>
        <w:numPr>
          <w:ilvl w:val="0"/>
          <w:numId w:val="5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Protección: 100 puntos.</w:t>
      </w:r>
    </w:p>
    <w:p w14:paraId="5F26A638" w14:textId="77777777" w:rsidR="00BF0113" w:rsidRPr="00702EB0" w:rsidRDefault="00BF0113" w:rsidP="006D57A0">
      <w:pPr>
        <w:numPr>
          <w:ilvl w:val="0"/>
          <w:numId w:val="5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Enfriamiento: 6 segundos desde que se termina el efecto de la habilidad.</w:t>
      </w:r>
    </w:p>
    <w:p w14:paraId="68C3AB80" w14:textId="77777777" w:rsidR="00BF0113" w:rsidRPr="00702EB0" w:rsidRDefault="00BF0113" w:rsidP="00EF282D">
      <w:pPr>
        <w:pStyle w:val="Ttulo4"/>
      </w:pPr>
      <w:r w:rsidRPr="00702EB0">
        <w:t>Bombardeo impetuoso (</w:t>
      </w:r>
      <w:proofErr w:type="spellStart"/>
      <w:r w:rsidRPr="00702EB0">
        <w:t>Violent</w:t>
      </w:r>
      <w:proofErr w:type="spellEnd"/>
      <w:r w:rsidRPr="00702EB0">
        <w:t xml:space="preserve"> </w:t>
      </w:r>
      <w:proofErr w:type="spellStart"/>
      <w:r w:rsidRPr="00702EB0">
        <w:t>bombing</w:t>
      </w:r>
      <w:proofErr w:type="spellEnd"/>
      <w:r w:rsidRPr="00702EB0">
        <w:t>)</w:t>
      </w:r>
    </w:p>
    <w:p w14:paraId="359742B0" w14:textId="77777777" w:rsidR="00BF0113" w:rsidRPr="00702EB0" w:rsidRDefault="00BF0113" w:rsidP="006D57A0">
      <w:pPr>
        <w:numPr>
          <w:ilvl w:val="0"/>
          <w:numId w:val="5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Descripción: El personaje lanza una salva de flecha al aire que caen en forma de rectángulo en la dirección en que mira el jugador. Los enemigos alcanzados por la salva reciben una cantidad leve de daño. Al cruzar por la zona en que se encuentra la salva, los enemigos son ralentizados y los aliados reciben una pequeña curación y un </w:t>
      </w:r>
      <w:proofErr w:type="spellStart"/>
      <w:r w:rsidRPr="00702EB0">
        <w:rPr>
          <w:rFonts w:cstheme="minorHAnsi"/>
          <w:color w:val="24292E"/>
          <w:sz w:val="21"/>
          <w:szCs w:val="21"/>
        </w:rPr>
        <w:t>buff</w:t>
      </w:r>
      <w:proofErr w:type="spellEnd"/>
      <w:r w:rsidRPr="00702EB0">
        <w:rPr>
          <w:rFonts w:cstheme="minorHAnsi"/>
          <w:color w:val="24292E"/>
          <w:sz w:val="21"/>
          <w:szCs w:val="21"/>
        </w:rPr>
        <w:t xml:space="preserve"> de velocidad leve. La salva mantiene su efecto 10 segundos y luego desaparece.</w:t>
      </w:r>
    </w:p>
    <w:p w14:paraId="06E63714" w14:textId="77777777" w:rsidR="00BF0113" w:rsidRPr="00702EB0" w:rsidRDefault="00BF0113" w:rsidP="006D57A0">
      <w:pPr>
        <w:numPr>
          <w:ilvl w:val="0"/>
          <w:numId w:val="5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Daño: 25 puntos.</w:t>
      </w:r>
    </w:p>
    <w:p w14:paraId="48DBA546" w14:textId="77777777" w:rsidR="00BF0113" w:rsidRPr="00702EB0" w:rsidRDefault="00BF0113" w:rsidP="006D57A0">
      <w:pPr>
        <w:numPr>
          <w:ilvl w:val="0"/>
          <w:numId w:val="5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Ralentización al enemigo: 40%</w:t>
      </w:r>
    </w:p>
    <w:p w14:paraId="2D605250" w14:textId="77777777" w:rsidR="00BF0113" w:rsidRPr="00702EB0" w:rsidRDefault="00BF0113" w:rsidP="006D57A0">
      <w:pPr>
        <w:numPr>
          <w:ilvl w:val="0"/>
          <w:numId w:val="5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Aceleración del aliado: 30%</w:t>
      </w:r>
    </w:p>
    <w:p w14:paraId="63427F68" w14:textId="77777777" w:rsidR="00BF0113" w:rsidRPr="00702EB0" w:rsidRDefault="00BF0113" w:rsidP="006D57A0">
      <w:pPr>
        <w:numPr>
          <w:ilvl w:val="0"/>
          <w:numId w:val="5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Enfriamiento: 8 segundos.</w:t>
      </w:r>
    </w:p>
    <w:p w14:paraId="091EA967" w14:textId="77777777" w:rsidR="00BF0113" w:rsidRPr="00702EB0" w:rsidRDefault="00BF0113" w:rsidP="00EF282D">
      <w:pPr>
        <w:pStyle w:val="Ttulo1"/>
      </w:pPr>
      <w:bookmarkStart w:id="46" w:name="_Toc31654068"/>
      <w:r w:rsidRPr="00702EB0">
        <w:t>ÍTEMS</w:t>
      </w:r>
      <w:bookmarkEnd w:id="46"/>
    </w:p>
    <w:p w14:paraId="7855881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ítems aparecerán en las partidas multijugador a modo de ayudas para los jugadores. Se encontrarán dentro de cajas que cada cierto tiempo aparecerán en el mapa. Al entrar en contacto con ellas liberarán el objeto que contienen, que será aleatorio. Al recoger este objeto, el botón de habilidad pasará a ser el botón que desplegará el objeto recogido. Una vez desplegado el objeto, el botón volverá a ser el botón de habilidad. Si a los 10 segundos no se ha cogido un objeto, este desaparece. Lo mismo ocurre si después de ser cogido no se utiliza el objeto en 10 segundos. Entre los objetos disponibles se encuentran:</w:t>
      </w:r>
    </w:p>
    <w:p w14:paraId="0453CD7B" w14:textId="77777777" w:rsidR="00BF0113" w:rsidRPr="00702EB0" w:rsidRDefault="00BF0113" w:rsidP="006D57A0">
      <w:pPr>
        <w:numPr>
          <w:ilvl w:val="0"/>
          <w:numId w:val="5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Runa explosiva (</w:t>
      </w:r>
      <w:proofErr w:type="spellStart"/>
      <w:r w:rsidRPr="00702EB0">
        <w:rPr>
          <w:rFonts w:cstheme="minorHAnsi"/>
          <w:color w:val="24292E"/>
          <w:sz w:val="21"/>
          <w:szCs w:val="21"/>
        </w:rPr>
        <w:t>explosive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rune</w:t>
      </w:r>
      <w:proofErr w:type="spellEnd"/>
      <w:r w:rsidRPr="00702EB0">
        <w:rPr>
          <w:rFonts w:cstheme="minorHAnsi"/>
          <w:color w:val="24292E"/>
          <w:sz w:val="21"/>
          <w:szCs w:val="21"/>
        </w:rPr>
        <w:t>): El personaje lanza una runa inestable en una línea que explota con el impacto de cualquier jugador o estructura infligiendo 70 puntos de daño. No aplica daño a Tótems. Si no impacta con nada tras 3 segundos, explota en el aire.</w:t>
      </w:r>
    </w:p>
    <w:p w14:paraId="1DFE8E6D" w14:textId="77777777" w:rsidR="00BF0113" w:rsidRPr="00702EB0" w:rsidRDefault="00BF0113" w:rsidP="006D57A0">
      <w:pPr>
        <w:numPr>
          <w:ilvl w:val="0"/>
          <w:numId w:val="5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Trampa de caza (</w:t>
      </w:r>
      <w:proofErr w:type="spellStart"/>
      <w:r w:rsidRPr="00702EB0">
        <w:rPr>
          <w:rFonts w:cstheme="minorHAnsi"/>
          <w:color w:val="24292E"/>
          <w:sz w:val="21"/>
          <w:szCs w:val="21"/>
        </w:rPr>
        <w:t>hunting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trap</w:t>
      </w:r>
      <w:proofErr w:type="spellEnd"/>
      <w:r w:rsidRPr="00702EB0">
        <w:rPr>
          <w:rFonts w:cstheme="minorHAnsi"/>
          <w:color w:val="24292E"/>
          <w:sz w:val="21"/>
          <w:szCs w:val="21"/>
        </w:rPr>
        <w:t>): El personaje colocará una trampa en una zona del suelo del mapa. Cuando un enemigo o aliado camine por encima se verá atrapado por 2 segundos recibiendo 20 puntos de daño y liberándose automáticamente de esta tras pasar el tiempo indicado. La trampa desaparece.</w:t>
      </w:r>
    </w:p>
    <w:p w14:paraId="49AA9B8D" w14:textId="77777777" w:rsidR="00BF0113" w:rsidRPr="00702EB0" w:rsidRDefault="00BF0113" w:rsidP="006D57A0">
      <w:pPr>
        <w:numPr>
          <w:ilvl w:val="0"/>
          <w:numId w:val="5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Sanación divina (</w:t>
      </w:r>
      <w:proofErr w:type="spellStart"/>
      <w:r w:rsidRPr="00702EB0">
        <w:rPr>
          <w:rFonts w:cstheme="minorHAnsi"/>
          <w:color w:val="24292E"/>
          <w:sz w:val="21"/>
          <w:szCs w:val="21"/>
        </w:rPr>
        <w:t>sacred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heal</w:t>
      </w:r>
      <w:proofErr w:type="spellEnd"/>
      <w:r w:rsidRPr="00702EB0">
        <w:rPr>
          <w:rFonts w:cstheme="minorHAnsi"/>
          <w:color w:val="24292E"/>
          <w:sz w:val="21"/>
          <w:szCs w:val="21"/>
        </w:rPr>
        <w:t>): El personaje consumirá una bendición que cura el 50% de la vida máxima del personaje.</w:t>
      </w:r>
    </w:p>
    <w:p w14:paraId="311E53A7" w14:textId="77777777" w:rsidR="00BF0113" w:rsidRPr="00702EB0" w:rsidRDefault="00BF0113" w:rsidP="006D57A0">
      <w:pPr>
        <w:numPr>
          <w:ilvl w:val="0"/>
          <w:numId w:val="5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Bendición de presteza (</w:t>
      </w:r>
      <w:proofErr w:type="spellStart"/>
      <w:r w:rsidRPr="00702EB0">
        <w:rPr>
          <w:rFonts w:cstheme="minorHAnsi"/>
          <w:color w:val="24292E"/>
          <w:sz w:val="21"/>
          <w:szCs w:val="21"/>
        </w:rPr>
        <w:t>agility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blessing</w:t>
      </w:r>
      <w:proofErr w:type="spellEnd"/>
      <w:r w:rsidRPr="00702EB0">
        <w:rPr>
          <w:rFonts w:cstheme="minorHAnsi"/>
          <w:color w:val="24292E"/>
          <w:sz w:val="21"/>
          <w:szCs w:val="21"/>
        </w:rPr>
        <w:t>): El personaje consume una bendición que le ofrece un 40% de velocidad extra por 5 segundos.</w:t>
      </w:r>
    </w:p>
    <w:p w14:paraId="737C08EE" w14:textId="77777777" w:rsidR="00BF0113" w:rsidRPr="00702EB0" w:rsidRDefault="00BF0113" w:rsidP="006D57A0">
      <w:pPr>
        <w:numPr>
          <w:ilvl w:val="0"/>
          <w:numId w:val="5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Preparación del estratega (</w:t>
      </w:r>
      <w:proofErr w:type="spellStart"/>
      <w:r w:rsidRPr="00702EB0">
        <w:rPr>
          <w:rFonts w:cstheme="minorHAnsi"/>
          <w:color w:val="24292E"/>
          <w:sz w:val="21"/>
          <w:szCs w:val="21"/>
        </w:rPr>
        <w:t>strategist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preparation</w:t>
      </w:r>
      <w:proofErr w:type="spellEnd"/>
      <w:r w:rsidRPr="00702EB0">
        <w:rPr>
          <w:rFonts w:cstheme="minorHAnsi"/>
          <w:color w:val="24292E"/>
          <w:sz w:val="21"/>
          <w:szCs w:val="21"/>
        </w:rPr>
        <w:t>): El personaje consume una bendición que le otorga un escudo que bloquea la siguiente habilidad ofensiva del enemigo que impacte sobre este.</w:t>
      </w:r>
    </w:p>
    <w:p w14:paraId="786F7570" w14:textId="77777777" w:rsidR="00BF0113" w:rsidRPr="00702EB0" w:rsidRDefault="00BF0113" w:rsidP="00EF282D">
      <w:pPr>
        <w:pStyle w:val="Ttulo1"/>
      </w:pPr>
      <w:bookmarkStart w:id="47" w:name="_Toc31654069"/>
      <w:r w:rsidRPr="00702EB0">
        <w:lastRenderedPageBreak/>
        <w:t>GUIÓN (LORE)</w:t>
      </w:r>
      <w:bookmarkEnd w:id="47"/>
    </w:p>
    <w:p w14:paraId="66F947F1" w14:textId="77777777" w:rsidR="00BF0113" w:rsidRPr="00702EB0" w:rsidRDefault="00BF0113" w:rsidP="00EF282D">
      <w:pPr>
        <w:pStyle w:val="Ttulo3"/>
      </w:pPr>
      <w:bookmarkStart w:id="48" w:name="_Toc31654070"/>
      <w:r w:rsidRPr="00702EB0">
        <w:t>TEXTO INTRO</w:t>
      </w:r>
      <w:bookmarkEnd w:id="48"/>
    </w:p>
    <w:p w14:paraId="0449C4F1"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mundo es una conjunción de elementos. Estos forman un equilibrio entre sí, que mantiene el orden. En nuestro mundo, los elementos no son inertes, sino seres que los encarnan, tienen vida. Pero no siempre iba a ser un mundo pacífico y equilibrado, pues para formar nuevos mundos han de combinarse. La vida surge de los choques, y estos, son la guerra entre los elementos, que darán lugar a la existencia.</w:t>
      </w:r>
    </w:p>
    <w:p w14:paraId="1D15039B" w14:textId="77777777" w:rsidR="00BF0113" w:rsidRPr="00702EB0" w:rsidRDefault="00BF0113" w:rsidP="00EF282D">
      <w:pPr>
        <w:pStyle w:val="Ttulo3"/>
      </w:pPr>
      <w:bookmarkStart w:id="49" w:name="_Toc31654071"/>
      <w:r w:rsidRPr="00702EB0">
        <w:t>QUOTES (PANTALLAS DE CARGA)</w:t>
      </w:r>
      <w:bookmarkEnd w:id="49"/>
    </w:p>
    <w:p w14:paraId="4A3811AC" w14:textId="77777777" w:rsidR="00BF0113" w:rsidRPr="00702EB0" w:rsidRDefault="00BF0113" w:rsidP="006D57A0">
      <w:pPr>
        <w:numPr>
          <w:ilvl w:val="0"/>
          <w:numId w:val="5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“¿Sabías que las runas explosivas no solo hacen daño a tus enemigos? ;)”</w:t>
      </w:r>
    </w:p>
    <w:p w14:paraId="640ACE72"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Did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know</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that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explosive</w:t>
      </w:r>
      <w:proofErr w:type="spellEnd"/>
      <w:r w:rsidRPr="00702EB0">
        <w:rPr>
          <w:rFonts w:cstheme="minorHAnsi"/>
          <w:color w:val="24292E"/>
          <w:sz w:val="21"/>
          <w:szCs w:val="21"/>
        </w:rPr>
        <w:t xml:space="preserve"> runes can </w:t>
      </w:r>
      <w:proofErr w:type="spellStart"/>
      <w:r w:rsidRPr="00702EB0">
        <w:rPr>
          <w:rFonts w:cstheme="minorHAnsi"/>
          <w:color w:val="24292E"/>
          <w:sz w:val="21"/>
          <w:szCs w:val="21"/>
        </w:rPr>
        <w:t>hurt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every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player</w:t>
      </w:r>
      <w:proofErr w:type="spellEnd"/>
      <w:r w:rsidRPr="00702EB0">
        <w:rPr>
          <w:rFonts w:cstheme="minorHAnsi"/>
          <w:color w:val="24292E"/>
          <w:sz w:val="21"/>
          <w:szCs w:val="21"/>
        </w:rPr>
        <w:t xml:space="preserve">, no </w:t>
      </w:r>
      <w:proofErr w:type="spellStart"/>
      <w:r w:rsidRPr="00702EB0">
        <w:rPr>
          <w:rFonts w:cstheme="minorHAnsi"/>
          <w:color w:val="24292E"/>
          <w:sz w:val="21"/>
          <w:szCs w:val="21"/>
        </w:rPr>
        <w:t>matter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their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team</w:t>
      </w:r>
      <w:proofErr w:type="spellEnd"/>
      <w:r w:rsidRPr="00702EB0">
        <w:rPr>
          <w:rFonts w:cstheme="minorHAnsi"/>
          <w:color w:val="24292E"/>
          <w:sz w:val="21"/>
          <w:szCs w:val="21"/>
        </w:rPr>
        <w:t>? ;)”</w:t>
      </w:r>
    </w:p>
    <w:p w14:paraId="0D9ED8E3"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“Las trampas de caza atraparán las piernas de los personajes al pasar por encima, ¿a quién no le gusta un buen abracito?”</w:t>
      </w:r>
    </w:p>
    <w:p w14:paraId="21F33E6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Hunting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traps</w:t>
      </w:r>
      <w:proofErr w:type="spellEnd"/>
      <w:r w:rsidRPr="00702EB0">
        <w:rPr>
          <w:rFonts w:cstheme="minorHAnsi"/>
          <w:color w:val="24292E"/>
          <w:sz w:val="21"/>
          <w:szCs w:val="21"/>
        </w:rPr>
        <w:t xml:space="preserve"> catch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character’s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legs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when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cross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above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them</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doesn’t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like</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nice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hug</w:t>
      </w:r>
      <w:proofErr w:type="spellEnd"/>
      <w:r w:rsidRPr="00702EB0">
        <w:rPr>
          <w:rFonts w:cstheme="minorHAnsi"/>
          <w:color w:val="24292E"/>
          <w:sz w:val="21"/>
          <w:szCs w:val="21"/>
        </w:rPr>
        <w:t>?”</w:t>
      </w:r>
    </w:p>
    <w:p w14:paraId="0BADC944"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“Al ser usada, la sanación divina restaurará la mitad de la vida máxima del personaje. Un zumito </w:t>
      </w:r>
      <w:proofErr w:type="spellStart"/>
      <w:r w:rsidRPr="00702EB0">
        <w:rPr>
          <w:rFonts w:cstheme="minorHAnsi"/>
          <w:color w:val="24292E"/>
          <w:sz w:val="21"/>
          <w:szCs w:val="21"/>
        </w:rPr>
        <w:t>saaano</w:t>
      </w:r>
      <w:proofErr w:type="spellEnd"/>
      <w:r w:rsidRPr="00702EB0">
        <w:rPr>
          <w:rFonts w:cstheme="minorHAnsi"/>
          <w:color w:val="24292E"/>
          <w:sz w:val="21"/>
          <w:szCs w:val="21"/>
        </w:rPr>
        <w:t>.”</w:t>
      </w:r>
    </w:p>
    <w:p w14:paraId="250EF2FF"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When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used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sacred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heal</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restores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half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maximum</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health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character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using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healthy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juuuuice</w:t>
      </w:r>
      <w:proofErr w:type="spellEnd"/>
      <w:r w:rsidRPr="00702EB0">
        <w:rPr>
          <w:rFonts w:cstheme="minorHAnsi"/>
          <w:color w:val="24292E"/>
          <w:sz w:val="21"/>
          <w:szCs w:val="21"/>
        </w:rPr>
        <w:t>.”</w:t>
      </w:r>
    </w:p>
    <w:p w14:paraId="498CEA71"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“Para los amantes de la velocidad, la bendición de presteza otorga un 40% de velocidad extra con su uso, para hacer derrapar bien duro.”</w:t>
      </w:r>
    </w:p>
    <w:p w14:paraId="3E0AC7AB"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For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those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addicted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high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speed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agility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blessing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gives</w:t>
      </w:r>
      <w:proofErr w:type="spellEnd"/>
      <w:r w:rsidRPr="00702EB0">
        <w:rPr>
          <w:rFonts w:cstheme="minorHAnsi"/>
          <w:color w:val="24292E"/>
          <w:sz w:val="21"/>
          <w:szCs w:val="21"/>
        </w:rPr>
        <w:t xml:space="preserve"> 40% extra </w:t>
      </w:r>
      <w:proofErr w:type="spellStart"/>
      <w:r w:rsidRPr="00702EB0">
        <w:rPr>
          <w:rFonts w:cstheme="minorHAnsi"/>
          <w:color w:val="24292E"/>
          <w:sz w:val="21"/>
          <w:szCs w:val="21"/>
        </w:rPr>
        <w:t>speed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when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used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Enjoy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hard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drifting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experience</w:t>
      </w:r>
      <w:proofErr w:type="spellEnd"/>
      <w:r w:rsidRPr="00702EB0">
        <w:rPr>
          <w:rFonts w:cstheme="minorHAnsi"/>
          <w:color w:val="24292E"/>
          <w:sz w:val="21"/>
          <w:szCs w:val="21"/>
        </w:rPr>
        <w:t>.”</w:t>
      </w:r>
    </w:p>
    <w:p w14:paraId="3E9AC410"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 preparación del estratega otorga un escudo que bloquea el siguiente ataque del enemigo. “</w:t>
      </w:r>
      <w:proofErr w:type="spellStart"/>
      <w:r w:rsidRPr="00702EB0">
        <w:rPr>
          <w:rFonts w:cstheme="minorHAnsi"/>
          <w:color w:val="24292E"/>
          <w:sz w:val="21"/>
          <w:szCs w:val="21"/>
        </w:rPr>
        <w:t>Oops</w:t>
      </w:r>
      <w:proofErr w:type="spellEnd"/>
      <w:r w:rsidRPr="00702EB0">
        <w:rPr>
          <w:rFonts w:cstheme="minorHAnsi"/>
          <w:color w:val="24292E"/>
          <w:sz w:val="21"/>
          <w:szCs w:val="21"/>
        </w:rPr>
        <w:t>, no tan rápido compañero”.”</w:t>
      </w:r>
    </w:p>
    <w:p w14:paraId="5260649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Strategist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preparation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gives</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shield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which</w:t>
      </w:r>
      <w:proofErr w:type="spellEnd"/>
      <w:r w:rsidRPr="00702EB0">
        <w:rPr>
          <w:rFonts w:cstheme="minorHAnsi"/>
          <w:color w:val="24292E"/>
          <w:sz w:val="21"/>
          <w:szCs w:val="21"/>
        </w:rPr>
        <w:t xml:space="preserve"> blocks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next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w:t>
      </w:r>
      <w:proofErr w:type="spellStart"/>
      <w:r w:rsidRPr="00702EB0">
        <w:rPr>
          <w:rFonts w:cstheme="minorHAnsi"/>
          <w:color w:val="24292E"/>
          <w:sz w:val="21"/>
          <w:szCs w:val="21"/>
        </w:rPr>
        <w:t>Jeez</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not</w:t>
      </w:r>
      <w:proofErr w:type="spellEnd"/>
      <w:r w:rsidRPr="00702EB0">
        <w:rPr>
          <w:rFonts w:cstheme="minorHAnsi"/>
          <w:color w:val="24292E"/>
          <w:sz w:val="21"/>
          <w:szCs w:val="21"/>
        </w:rPr>
        <w:t xml:space="preserve"> so </w:t>
      </w:r>
      <w:proofErr w:type="spellStart"/>
      <w:r w:rsidRPr="00702EB0">
        <w:rPr>
          <w:rFonts w:cstheme="minorHAnsi"/>
          <w:color w:val="24292E"/>
          <w:sz w:val="21"/>
          <w:szCs w:val="21"/>
        </w:rPr>
        <w:t>fast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kid</w:t>
      </w:r>
      <w:proofErr w:type="spellEnd"/>
      <w:r w:rsidRPr="00702EB0">
        <w:rPr>
          <w:rFonts w:cstheme="minorHAnsi"/>
          <w:color w:val="24292E"/>
          <w:sz w:val="21"/>
          <w:szCs w:val="21"/>
        </w:rPr>
        <w:t>”.”</w:t>
      </w:r>
    </w:p>
    <w:p w14:paraId="56FFD955"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se caracteriza por incesantes ataques rápidos a distancia corta y un estilo agresivo. Perfecto para aquellos que disfrutan de una buena barbacoa llena de carne.”</w:t>
      </w:r>
    </w:p>
    <w:p w14:paraId="304181F9"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represented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by</w:t>
      </w:r>
      <w:proofErr w:type="spellEnd"/>
      <w:r w:rsidRPr="00702EB0">
        <w:rPr>
          <w:rFonts w:cstheme="minorHAnsi"/>
          <w:color w:val="24292E"/>
          <w:sz w:val="21"/>
          <w:szCs w:val="21"/>
        </w:rPr>
        <w:t xml:space="preserve"> short </w:t>
      </w:r>
      <w:proofErr w:type="spellStart"/>
      <w:r w:rsidRPr="00702EB0">
        <w:rPr>
          <w:rFonts w:cstheme="minorHAnsi"/>
          <w:color w:val="24292E"/>
          <w:sz w:val="21"/>
          <w:szCs w:val="21"/>
        </w:rPr>
        <w:t>range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unceasing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attacks</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an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aggressive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style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Perfect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choice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those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enjoy</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big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classic</w:t>
      </w:r>
      <w:proofErr w:type="spellEnd"/>
      <w:r w:rsidRPr="00702EB0">
        <w:rPr>
          <w:rFonts w:cstheme="minorHAnsi"/>
          <w:color w:val="24292E"/>
          <w:sz w:val="21"/>
          <w:szCs w:val="21"/>
        </w:rPr>
        <w:t xml:space="preserve"> BBQ.”</w:t>
      </w:r>
    </w:p>
    <w:p w14:paraId="5C23FD1B"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se encarga de mantener lejos a sus enemigos a través de ataques de medio alcance y empujes. Se mira, pero no se toca.”</w:t>
      </w:r>
    </w:p>
    <w:p w14:paraId="6BB1D1DE"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manages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keep</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far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away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with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middle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range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attacks</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pushes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can look </w:t>
      </w:r>
      <w:proofErr w:type="spellStart"/>
      <w:r w:rsidRPr="00702EB0">
        <w:rPr>
          <w:rFonts w:cstheme="minorHAnsi"/>
          <w:color w:val="24292E"/>
          <w:sz w:val="21"/>
          <w:szCs w:val="21"/>
        </w:rPr>
        <w:t>but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can´t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touch</w:t>
      </w:r>
      <w:proofErr w:type="spellEnd"/>
      <w:r w:rsidRPr="00702EB0">
        <w:rPr>
          <w:rFonts w:cstheme="minorHAnsi"/>
          <w:color w:val="24292E"/>
          <w:sz w:val="21"/>
          <w:szCs w:val="21"/>
        </w:rPr>
        <w:t>.”</w:t>
      </w:r>
    </w:p>
    <w:p w14:paraId="1FCD226B"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controla el campo de batalla con su poderoso ataque y su capacidad defensiva, siendo tanto una potente arma como un duro baluarte. Por si te gusta ir siempre a lo grande.”</w:t>
      </w:r>
    </w:p>
    <w:p w14:paraId="1BAE2496"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controls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battlefield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with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power</w:t>
      </w:r>
      <w:proofErr w:type="spellEnd"/>
      <w:r w:rsidRPr="00702EB0">
        <w:rPr>
          <w:rFonts w:cstheme="minorHAnsi"/>
          <w:color w:val="24292E"/>
          <w:sz w:val="21"/>
          <w:szCs w:val="21"/>
        </w:rPr>
        <w:t xml:space="preserve"> and defense </w:t>
      </w:r>
      <w:proofErr w:type="spellStart"/>
      <w:r w:rsidRPr="00702EB0">
        <w:rPr>
          <w:rFonts w:cstheme="minorHAnsi"/>
          <w:color w:val="24292E"/>
          <w:sz w:val="21"/>
          <w:szCs w:val="21"/>
        </w:rPr>
        <w:t>skills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being</w:t>
      </w:r>
      <w:proofErr w:type="spellEnd"/>
      <w:r w:rsidRPr="00702EB0">
        <w:rPr>
          <w:rFonts w:cstheme="minorHAnsi"/>
          <w:color w:val="24292E"/>
          <w:sz w:val="21"/>
          <w:szCs w:val="21"/>
        </w:rPr>
        <w:t xml:space="preserve"> as </w:t>
      </w:r>
      <w:proofErr w:type="spellStart"/>
      <w:r w:rsidRPr="00702EB0">
        <w:rPr>
          <w:rFonts w:cstheme="minorHAnsi"/>
          <w:color w:val="24292E"/>
          <w:sz w:val="21"/>
          <w:szCs w:val="21"/>
        </w:rPr>
        <w:t>powerful</w:t>
      </w:r>
      <w:proofErr w:type="spellEnd"/>
      <w:r w:rsidRPr="00702EB0">
        <w:rPr>
          <w:rFonts w:cstheme="minorHAnsi"/>
          <w:color w:val="24292E"/>
          <w:sz w:val="21"/>
          <w:szCs w:val="21"/>
        </w:rPr>
        <w:t xml:space="preserve"> as a </w:t>
      </w:r>
      <w:proofErr w:type="spellStart"/>
      <w:r w:rsidRPr="00702EB0">
        <w:rPr>
          <w:rFonts w:cstheme="minorHAnsi"/>
          <w:color w:val="24292E"/>
          <w:sz w:val="21"/>
          <w:szCs w:val="21"/>
        </w:rPr>
        <w:t>good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weapon</w:t>
      </w:r>
      <w:proofErr w:type="spellEnd"/>
      <w:r w:rsidRPr="00702EB0">
        <w:rPr>
          <w:rFonts w:cstheme="minorHAnsi"/>
          <w:color w:val="24292E"/>
          <w:sz w:val="21"/>
          <w:szCs w:val="21"/>
        </w:rPr>
        <w:t xml:space="preserve"> and as </w:t>
      </w:r>
      <w:proofErr w:type="spellStart"/>
      <w:r w:rsidRPr="00702EB0">
        <w:rPr>
          <w:rFonts w:cstheme="minorHAnsi"/>
          <w:color w:val="24292E"/>
          <w:sz w:val="21"/>
          <w:szCs w:val="21"/>
        </w:rPr>
        <w:t>hard</w:t>
      </w:r>
      <w:proofErr w:type="spellEnd"/>
      <w:r w:rsidRPr="00702EB0">
        <w:rPr>
          <w:rFonts w:cstheme="minorHAnsi"/>
          <w:color w:val="24292E"/>
          <w:sz w:val="21"/>
          <w:szCs w:val="21"/>
        </w:rPr>
        <w:t xml:space="preserve"> as a </w:t>
      </w:r>
      <w:proofErr w:type="spellStart"/>
      <w:r w:rsidRPr="00702EB0">
        <w:rPr>
          <w:rFonts w:cstheme="minorHAnsi"/>
          <w:color w:val="24292E"/>
          <w:sz w:val="21"/>
          <w:szCs w:val="21"/>
        </w:rPr>
        <w:t>mountain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big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go</w:t>
      </w:r>
      <w:proofErr w:type="spellEnd"/>
      <w:r w:rsidRPr="00702EB0">
        <w:rPr>
          <w:rFonts w:cstheme="minorHAnsi"/>
          <w:color w:val="24292E"/>
          <w:sz w:val="21"/>
          <w:szCs w:val="21"/>
        </w:rPr>
        <w:t xml:space="preserve"> home, </w:t>
      </w:r>
      <w:proofErr w:type="spellStart"/>
      <w:r w:rsidRPr="00702EB0">
        <w:rPr>
          <w:rFonts w:cstheme="minorHAnsi"/>
          <w:color w:val="24292E"/>
          <w:sz w:val="21"/>
          <w:szCs w:val="21"/>
        </w:rPr>
        <w:t>boy</w:t>
      </w:r>
      <w:proofErr w:type="spellEnd"/>
      <w:r w:rsidRPr="00702EB0">
        <w:rPr>
          <w:rFonts w:cstheme="minorHAnsi"/>
          <w:color w:val="24292E"/>
          <w:sz w:val="21"/>
          <w:szCs w:val="21"/>
        </w:rPr>
        <w:t>.”</w:t>
      </w:r>
    </w:p>
    <w:p w14:paraId="02BE4D70"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ataca desde lejos, con capacidades para potenciar a sus aliados y perjudicar a sus enemigos. Siempre preparado para echar una manita o atravesártela.”</w:t>
      </w:r>
    </w:p>
    <w:p w14:paraId="59AD64FA"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from</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far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away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with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buff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debuff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skills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depending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are </w:t>
      </w:r>
      <w:proofErr w:type="spellStart"/>
      <w:r w:rsidRPr="00702EB0">
        <w:rPr>
          <w:rFonts w:cstheme="minorHAnsi"/>
          <w:color w:val="24292E"/>
          <w:sz w:val="21"/>
          <w:szCs w:val="21"/>
        </w:rPr>
        <w:t>an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ally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Always</w:t>
      </w:r>
      <w:proofErr w:type="spellEnd"/>
      <w:r w:rsidRPr="00702EB0">
        <w:rPr>
          <w:rFonts w:cstheme="minorHAnsi"/>
          <w:color w:val="24292E"/>
          <w:sz w:val="21"/>
          <w:szCs w:val="21"/>
        </w:rPr>
        <w:t xml:space="preserve"> prepare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give</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hand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destroy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w:t>
      </w:r>
    </w:p>
    <w:p w14:paraId="6C07B9DD"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“El ataque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tajo ardiente, permite encadenar varios ataques de corto alcance para hacer triza a sus enemigos. Chop </w:t>
      </w:r>
      <w:proofErr w:type="spellStart"/>
      <w:r w:rsidRPr="00702EB0">
        <w:rPr>
          <w:rFonts w:cstheme="minorHAnsi"/>
          <w:color w:val="24292E"/>
          <w:sz w:val="21"/>
          <w:szCs w:val="21"/>
        </w:rPr>
        <w:t>chop</w:t>
      </w:r>
      <w:proofErr w:type="spellEnd"/>
      <w:r w:rsidRPr="00702EB0">
        <w:rPr>
          <w:rFonts w:cstheme="minorHAnsi"/>
          <w:color w:val="24292E"/>
          <w:sz w:val="21"/>
          <w:szCs w:val="21"/>
        </w:rPr>
        <w:t>.”</w:t>
      </w:r>
    </w:p>
    <w:p w14:paraId="7F724B7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hot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slash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enables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chain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many</w:t>
      </w:r>
      <w:proofErr w:type="spellEnd"/>
      <w:r w:rsidRPr="00702EB0">
        <w:rPr>
          <w:rFonts w:cstheme="minorHAnsi"/>
          <w:color w:val="24292E"/>
          <w:sz w:val="21"/>
          <w:szCs w:val="21"/>
        </w:rPr>
        <w:t xml:space="preserve"> short </w:t>
      </w:r>
      <w:proofErr w:type="spellStart"/>
      <w:r w:rsidRPr="00702EB0">
        <w:rPr>
          <w:rFonts w:cstheme="minorHAnsi"/>
          <w:color w:val="24292E"/>
          <w:sz w:val="21"/>
          <w:szCs w:val="21"/>
        </w:rPr>
        <w:t>range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tear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apart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Chop </w:t>
      </w:r>
      <w:proofErr w:type="spellStart"/>
      <w:r w:rsidRPr="00702EB0">
        <w:rPr>
          <w:rFonts w:cstheme="minorHAnsi"/>
          <w:color w:val="24292E"/>
          <w:sz w:val="21"/>
          <w:szCs w:val="21"/>
        </w:rPr>
        <w:t>Chop</w:t>
      </w:r>
      <w:proofErr w:type="spellEnd"/>
      <w:r w:rsidRPr="00702EB0">
        <w:rPr>
          <w:rFonts w:cstheme="minorHAnsi"/>
          <w:color w:val="24292E"/>
          <w:sz w:val="21"/>
          <w:szCs w:val="21"/>
        </w:rPr>
        <w:t>.”</w:t>
      </w:r>
    </w:p>
    <w:p w14:paraId="5EC621EB"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lastRenderedPageBreak/>
        <w:t xml:space="preserve">“El ataque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Naluko</w:t>
      </w:r>
      <w:proofErr w:type="spellEnd"/>
      <w:r w:rsidRPr="00702EB0">
        <w:rPr>
          <w:rFonts w:cstheme="minorHAnsi"/>
          <w:color w:val="24292E"/>
          <w:sz w:val="21"/>
          <w:szCs w:val="21"/>
        </w:rPr>
        <w:t>, mareas agresivas, lanza una estocada al frente y hace un barrido frontal a continuación. Barre a tus enemigos como si fuesen hojas.”</w:t>
      </w:r>
    </w:p>
    <w:p w14:paraId="721020CA"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aggressive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tides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performs</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stab</w:t>
      </w:r>
      <w:proofErr w:type="spellEnd"/>
      <w:r w:rsidRPr="00702EB0">
        <w:rPr>
          <w:rFonts w:cstheme="minorHAnsi"/>
          <w:color w:val="24292E"/>
          <w:sz w:val="21"/>
          <w:szCs w:val="21"/>
        </w:rPr>
        <w:t xml:space="preserve"> in </w:t>
      </w:r>
      <w:proofErr w:type="spellStart"/>
      <w:r w:rsidRPr="00702EB0">
        <w:rPr>
          <w:rFonts w:cstheme="minorHAnsi"/>
          <w:color w:val="24292E"/>
          <w:sz w:val="21"/>
          <w:szCs w:val="21"/>
        </w:rPr>
        <w:t>front</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then</w:t>
      </w:r>
      <w:proofErr w:type="spellEnd"/>
      <w:r w:rsidRPr="00702EB0">
        <w:rPr>
          <w:rFonts w:cstheme="minorHAnsi"/>
          <w:color w:val="24292E"/>
          <w:sz w:val="21"/>
          <w:szCs w:val="21"/>
        </w:rPr>
        <w:t xml:space="preserve"> a frontal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in </w:t>
      </w:r>
      <w:proofErr w:type="spellStart"/>
      <w:r w:rsidRPr="00702EB0">
        <w:rPr>
          <w:rFonts w:cstheme="minorHAnsi"/>
          <w:color w:val="24292E"/>
          <w:sz w:val="21"/>
          <w:szCs w:val="21"/>
        </w:rPr>
        <w:t>arc</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Swept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like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were</w:t>
      </w:r>
      <w:proofErr w:type="spellEnd"/>
      <w:r w:rsidRPr="00702EB0">
        <w:rPr>
          <w:rFonts w:cstheme="minorHAnsi"/>
          <w:color w:val="24292E"/>
          <w:sz w:val="21"/>
          <w:szCs w:val="21"/>
        </w:rPr>
        <w:t xml:space="preserve"> fallen </w:t>
      </w:r>
      <w:proofErr w:type="spellStart"/>
      <w:r w:rsidRPr="00702EB0">
        <w:rPr>
          <w:rFonts w:cstheme="minorHAnsi"/>
          <w:color w:val="24292E"/>
          <w:sz w:val="21"/>
          <w:szCs w:val="21"/>
        </w:rPr>
        <w:t>leaves</w:t>
      </w:r>
      <w:proofErr w:type="spellEnd"/>
      <w:r w:rsidRPr="00702EB0">
        <w:rPr>
          <w:rFonts w:cstheme="minorHAnsi"/>
          <w:color w:val="24292E"/>
          <w:sz w:val="21"/>
          <w:szCs w:val="21"/>
        </w:rPr>
        <w:t>.”</w:t>
      </w:r>
    </w:p>
    <w:p w14:paraId="6FC6DF3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“El ataque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Pohaku</w:t>
      </w:r>
      <w:proofErr w:type="spellEnd"/>
      <w:r w:rsidRPr="00702EB0">
        <w:rPr>
          <w:rFonts w:cstheme="minorHAnsi"/>
          <w:color w:val="24292E"/>
          <w:sz w:val="21"/>
          <w:szCs w:val="21"/>
        </w:rPr>
        <w:t>, ruptura sísmica, asesta un poderoso, aunque lento, golpe frontal con su hacha. La espera habrá merecido la pena cuando veas a tus enemigos aplastados.”</w:t>
      </w:r>
    </w:p>
    <w:p w14:paraId="3B6E284F"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sismic</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rupture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performs</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powerful</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but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slow</w:t>
      </w:r>
      <w:proofErr w:type="spellEnd"/>
      <w:r w:rsidRPr="00702EB0">
        <w:rPr>
          <w:rFonts w:cstheme="minorHAnsi"/>
          <w:color w:val="24292E"/>
          <w:sz w:val="21"/>
          <w:szCs w:val="21"/>
        </w:rPr>
        <w:t xml:space="preserve">, frontal strike </w:t>
      </w:r>
      <w:proofErr w:type="spellStart"/>
      <w:r w:rsidRPr="00702EB0">
        <w:rPr>
          <w:rFonts w:cstheme="minorHAnsi"/>
          <w:color w:val="24292E"/>
          <w:sz w:val="21"/>
          <w:szCs w:val="21"/>
        </w:rPr>
        <w:t>with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axe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waiting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will</w:t>
      </w:r>
      <w:proofErr w:type="spellEnd"/>
      <w:r w:rsidRPr="00702EB0">
        <w:rPr>
          <w:rFonts w:cstheme="minorHAnsi"/>
          <w:color w:val="24292E"/>
          <w:sz w:val="21"/>
          <w:szCs w:val="21"/>
        </w:rPr>
        <w:t xml:space="preserve"> be </w:t>
      </w:r>
      <w:proofErr w:type="spellStart"/>
      <w:r w:rsidRPr="00702EB0">
        <w:rPr>
          <w:rFonts w:cstheme="minorHAnsi"/>
          <w:color w:val="24292E"/>
          <w:sz w:val="21"/>
          <w:szCs w:val="21"/>
        </w:rPr>
        <w:t>worth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when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see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smashed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ground</w:t>
      </w:r>
      <w:proofErr w:type="spellEnd"/>
      <w:r w:rsidRPr="00702EB0">
        <w:rPr>
          <w:rFonts w:cstheme="minorHAnsi"/>
          <w:color w:val="24292E"/>
          <w:sz w:val="21"/>
          <w:szCs w:val="21"/>
        </w:rPr>
        <w:t>.”</w:t>
      </w:r>
    </w:p>
    <w:p w14:paraId="0C0D24C3"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“El ataque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Makani</w:t>
      </w:r>
      <w:proofErr w:type="spellEnd"/>
      <w:r w:rsidRPr="00702EB0">
        <w:rPr>
          <w:rFonts w:cstheme="minorHAnsi"/>
          <w:color w:val="24292E"/>
          <w:sz w:val="21"/>
          <w:szCs w:val="21"/>
        </w:rPr>
        <w:t>, flecha audaz, lanza flechas mientras te mueves. Utiliza a tus enemigos como dianas, con estilo.”</w:t>
      </w:r>
    </w:p>
    <w:p w14:paraId="6F47F9F2"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main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attack</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bold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arrow</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throws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arrows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while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moving</w:t>
      </w:r>
      <w:proofErr w:type="spellEnd"/>
      <w:r w:rsidRPr="00702EB0">
        <w:rPr>
          <w:rFonts w:cstheme="minorHAnsi"/>
          <w:color w:val="24292E"/>
          <w:sz w:val="21"/>
          <w:szCs w:val="21"/>
        </w:rPr>
        <w:t xml:space="preserve">. Use </w:t>
      </w:r>
      <w:proofErr w:type="spellStart"/>
      <w:r w:rsidRPr="00702EB0">
        <w:rPr>
          <w:rFonts w:cstheme="minorHAnsi"/>
          <w:color w:val="24292E"/>
          <w:sz w:val="21"/>
          <w:szCs w:val="21"/>
        </w:rPr>
        <w:t>your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as </w:t>
      </w:r>
      <w:proofErr w:type="spellStart"/>
      <w:r w:rsidRPr="00702EB0">
        <w:rPr>
          <w:rFonts w:cstheme="minorHAnsi"/>
          <w:color w:val="24292E"/>
          <w:sz w:val="21"/>
          <w:szCs w:val="21"/>
        </w:rPr>
        <w:t>moving</w:t>
      </w:r>
      <w:proofErr w:type="spellEnd"/>
      <w:r w:rsidRPr="00702EB0">
        <w:rPr>
          <w:rFonts w:cstheme="minorHAnsi"/>
          <w:color w:val="24292E"/>
          <w:sz w:val="21"/>
          <w:szCs w:val="21"/>
        </w:rPr>
        <w:t xml:space="preserve"> targets, </w:t>
      </w:r>
      <w:proofErr w:type="spellStart"/>
      <w:r w:rsidRPr="00702EB0">
        <w:rPr>
          <w:rFonts w:cstheme="minorHAnsi"/>
          <w:color w:val="24292E"/>
          <w:sz w:val="21"/>
          <w:szCs w:val="21"/>
        </w:rPr>
        <w:t>with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style</w:t>
      </w:r>
      <w:proofErr w:type="spellEnd"/>
      <w:r w:rsidRPr="00702EB0">
        <w:rPr>
          <w:rFonts w:cstheme="minorHAnsi"/>
          <w:color w:val="24292E"/>
          <w:sz w:val="21"/>
          <w:szCs w:val="21"/>
        </w:rPr>
        <w:t>.”</w:t>
      </w:r>
    </w:p>
    <w:p w14:paraId="374CA01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“La habilidad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llamarada impulsiva, hace saltar a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flamígero hacia donde mira, </w:t>
      </w:r>
      <w:proofErr w:type="spellStart"/>
      <w:r w:rsidRPr="00702EB0">
        <w:rPr>
          <w:rFonts w:cstheme="minorHAnsi"/>
          <w:color w:val="24292E"/>
          <w:sz w:val="21"/>
          <w:szCs w:val="21"/>
        </w:rPr>
        <w:t>stunneando</w:t>
      </w:r>
      <w:proofErr w:type="spellEnd"/>
      <w:r w:rsidRPr="00702EB0">
        <w:rPr>
          <w:rFonts w:cstheme="minorHAnsi"/>
          <w:color w:val="24292E"/>
          <w:sz w:val="21"/>
          <w:szCs w:val="21"/>
        </w:rPr>
        <w:t xml:space="preserve"> al objetivo que encuentre. Rápido e indoloro. ;)”</w:t>
      </w:r>
    </w:p>
    <w:p w14:paraId="11A670D8"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ability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impulsive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flare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Burning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jump</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where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looking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stunning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target </w:t>
      </w:r>
      <w:proofErr w:type="spellStart"/>
      <w:r w:rsidRPr="00702EB0">
        <w:rPr>
          <w:rFonts w:cstheme="minorHAnsi"/>
          <w:color w:val="24292E"/>
          <w:sz w:val="21"/>
          <w:szCs w:val="21"/>
        </w:rPr>
        <w:t>found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Fast</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painless</w:t>
      </w:r>
      <w:proofErr w:type="spellEnd"/>
      <w:r w:rsidRPr="00702EB0">
        <w:rPr>
          <w:rFonts w:cstheme="minorHAnsi"/>
          <w:color w:val="24292E"/>
          <w:sz w:val="21"/>
          <w:szCs w:val="21"/>
        </w:rPr>
        <w:t>. ;)”</w:t>
      </w:r>
    </w:p>
    <w:p w14:paraId="3943C3D2"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“La habilidad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Naluko</w:t>
      </w:r>
      <w:proofErr w:type="spellEnd"/>
      <w:r w:rsidRPr="00702EB0">
        <w:rPr>
          <w:rFonts w:cstheme="minorHAnsi"/>
          <w:color w:val="24292E"/>
          <w:sz w:val="21"/>
          <w:szCs w:val="21"/>
        </w:rPr>
        <w:t>, corriente profunda, golpea en círculo alrededor de él mismo, infligiendo daño a quien impacta y empujándolos lejos. No le van los abrazos, créeme.”</w:t>
      </w:r>
    </w:p>
    <w:p w14:paraId="77BC0F5A"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ability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deep</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stream</w:t>
      </w:r>
      <w:proofErr w:type="spellEnd"/>
      <w:r w:rsidRPr="00702EB0">
        <w:rPr>
          <w:rFonts w:cstheme="minorHAnsi"/>
          <w:color w:val="24292E"/>
          <w:sz w:val="21"/>
          <w:szCs w:val="21"/>
        </w:rPr>
        <w:t xml:space="preserve">, hits in a </w:t>
      </w:r>
      <w:proofErr w:type="spellStart"/>
      <w:r w:rsidRPr="00702EB0">
        <w:rPr>
          <w:rFonts w:cstheme="minorHAnsi"/>
          <w:color w:val="24292E"/>
          <w:sz w:val="21"/>
          <w:szCs w:val="21"/>
        </w:rPr>
        <w:t>circle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around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itself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inflicting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damage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to</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ones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impacted</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throwing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them</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far</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away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doesn’t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like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hugs</w:t>
      </w:r>
      <w:proofErr w:type="spellEnd"/>
      <w:r w:rsidRPr="00702EB0">
        <w:rPr>
          <w:rFonts w:cstheme="minorHAnsi"/>
          <w:color w:val="24292E"/>
          <w:sz w:val="21"/>
          <w:szCs w:val="21"/>
        </w:rPr>
        <w:t>, trust me.</w:t>
      </w:r>
    </w:p>
    <w:p w14:paraId="04A5D527"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“La habilidad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Pohaku</w:t>
      </w:r>
      <w:proofErr w:type="spellEnd"/>
      <w:r w:rsidRPr="00702EB0">
        <w:rPr>
          <w:rFonts w:cstheme="minorHAnsi"/>
          <w:color w:val="24292E"/>
          <w:sz w:val="21"/>
          <w:szCs w:val="21"/>
        </w:rPr>
        <w:t>, guardia de piedra, proyecta un escudo delante de él que protege tanto a él mismo como a sus aliados de los ataques enemigos. NO PASARÁN.”</w:t>
      </w:r>
    </w:p>
    <w:p w14:paraId="68EEEA8B"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ability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stone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guard</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projects</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shield</w:t>
      </w:r>
      <w:proofErr w:type="spellEnd"/>
      <w:r w:rsidRPr="00702EB0">
        <w:rPr>
          <w:rFonts w:cstheme="minorHAnsi"/>
          <w:color w:val="24292E"/>
          <w:sz w:val="21"/>
          <w:szCs w:val="21"/>
        </w:rPr>
        <w:t xml:space="preserve"> in </w:t>
      </w:r>
      <w:proofErr w:type="spellStart"/>
      <w:r w:rsidRPr="00702EB0">
        <w:rPr>
          <w:rFonts w:cstheme="minorHAnsi"/>
          <w:color w:val="24292E"/>
          <w:sz w:val="21"/>
          <w:szCs w:val="21"/>
        </w:rPr>
        <w:t>front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protecting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allies</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itself</w:t>
      </w:r>
      <w:proofErr w:type="spellEnd"/>
      <w:r w:rsidRPr="00702EB0">
        <w:rPr>
          <w:rFonts w:cstheme="minorHAnsi"/>
          <w:color w:val="24292E"/>
          <w:sz w:val="21"/>
          <w:szCs w:val="21"/>
        </w:rPr>
        <w:t>. THEY SHALL NOT PASS.”</w:t>
      </w:r>
    </w:p>
    <w:p w14:paraId="30A8CB3C"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“La habilidad de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Makani</w:t>
      </w:r>
      <w:proofErr w:type="spellEnd"/>
      <w:r w:rsidRPr="00702EB0">
        <w:rPr>
          <w:rFonts w:cstheme="minorHAnsi"/>
          <w:color w:val="24292E"/>
          <w:sz w:val="21"/>
          <w:szCs w:val="21"/>
        </w:rPr>
        <w:t>, bombardeo impetuoso, lanza una salva de flechas que daña a los enemigos al impactar, ralentizan a estos y acelera a sus aliados. A menos que seas colega, cuidado que pinchan.”</w:t>
      </w:r>
    </w:p>
    <w:p w14:paraId="5689967C" w14:textId="77777777" w:rsidR="00BF0113" w:rsidRPr="00702EB0" w:rsidRDefault="00BF0113" w:rsidP="006D57A0">
      <w:pPr>
        <w:numPr>
          <w:ilvl w:val="0"/>
          <w:numId w:val="5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w:t>
      </w:r>
      <w:proofErr w:type="spellStart"/>
      <w:r w:rsidRPr="00702EB0">
        <w:rPr>
          <w:rFonts w:cstheme="minorHAnsi"/>
          <w:color w:val="24292E"/>
          <w:sz w:val="21"/>
          <w:szCs w:val="21"/>
        </w:rPr>
        <w:t>The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ability</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Minux</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violent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bombing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throws</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bunch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arrows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which</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damage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enemies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on</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impact</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slowing</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them</w:t>
      </w:r>
      <w:proofErr w:type="spellEnd"/>
      <w:r w:rsidRPr="00702EB0">
        <w:rPr>
          <w:rFonts w:cstheme="minorHAnsi"/>
          <w:color w:val="24292E"/>
          <w:sz w:val="21"/>
          <w:szCs w:val="21"/>
        </w:rPr>
        <w:t xml:space="preserve"> and </w:t>
      </w:r>
      <w:proofErr w:type="spellStart"/>
      <w:r w:rsidRPr="00702EB0">
        <w:rPr>
          <w:rFonts w:cstheme="minorHAnsi"/>
          <w:color w:val="24292E"/>
          <w:sz w:val="21"/>
          <w:szCs w:val="21"/>
        </w:rPr>
        <w:t>speeding</w:t>
      </w:r>
      <w:proofErr w:type="spellEnd"/>
      <w:r w:rsidRPr="00702EB0">
        <w:rPr>
          <w:rFonts w:cstheme="minorHAnsi"/>
          <w:color w:val="24292E"/>
          <w:sz w:val="21"/>
          <w:szCs w:val="21"/>
        </w:rPr>
        <w:t xml:space="preserve"> up </w:t>
      </w:r>
      <w:proofErr w:type="spellStart"/>
      <w:r w:rsidRPr="00702EB0">
        <w:rPr>
          <w:rFonts w:cstheme="minorHAnsi"/>
          <w:color w:val="24292E"/>
          <w:sz w:val="21"/>
          <w:szCs w:val="21"/>
        </w:rPr>
        <w:t>its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allies</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If</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you’re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not</w:t>
      </w:r>
      <w:proofErr w:type="spellEnd"/>
      <w:r w:rsidRPr="00702EB0">
        <w:rPr>
          <w:rFonts w:cstheme="minorHAnsi"/>
          <w:color w:val="24292E"/>
          <w:sz w:val="21"/>
          <w:szCs w:val="21"/>
        </w:rPr>
        <w:t xml:space="preserve"> a </w:t>
      </w:r>
      <w:proofErr w:type="spellStart"/>
      <w:r w:rsidRPr="00702EB0">
        <w:rPr>
          <w:rFonts w:cstheme="minorHAnsi"/>
          <w:color w:val="24292E"/>
          <w:sz w:val="21"/>
          <w:szCs w:val="21"/>
        </w:rPr>
        <w:t>homie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take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care</w:t>
      </w:r>
      <w:proofErr w:type="spellEnd"/>
      <w:r w:rsidRPr="00702EB0">
        <w:rPr>
          <w:rFonts w:cstheme="minorHAnsi"/>
          <w:color w:val="24292E"/>
          <w:sz w:val="21"/>
          <w:szCs w:val="21"/>
        </w:rPr>
        <w:t xml:space="preserve"> </w:t>
      </w:r>
      <w:proofErr w:type="spellStart"/>
      <w:r w:rsidRPr="00702EB0">
        <w:rPr>
          <w:rFonts w:cstheme="minorHAnsi"/>
          <w:color w:val="24292E"/>
          <w:sz w:val="21"/>
          <w:szCs w:val="21"/>
        </w:rPr>
        <w:t>buddy</w:t>
      </w:r>
      <w:proofErr w:type="spellEnd"/>
      <w:r w:rsidRPr="00702EB0">
        <w:rPr>
          <w:rFonts w:cstheme="minorHAnsi"/>
          <w:color w:val="24292E"/>
          <w:sz w:val="21"/>
          <w:szCs w:val="21"/>
        </w:rPr>
        <w:t>.”</w:t>
      </w:r>
    </w:p>
    <w:p w14:paraId="775EFD24" w14:textId="77777777" w:rsidR="00BF0113" w:rsidRPr="00702EB0" w:rsidRDefault="00BF0113" w:rsidP="00EF282D">
      <w:pPr>
        <w:pStyle w:val="Ttulo1"/>
      </w:pPr>
      <w:bookmarkStart w:id="50" w:name="_Toc31654072"/>
      <w:r w:rsidRPr="00702EB0">
        <w:t>ARTE</w:t>
      </w:r>
      <w:bookmarkEnd w:id="50"/>
    </w:p>
    <w:p w14:paraId="12225613"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expondrá el arte elegido, los concept art realizados y los modelos finales.</w:t>
      </w:r>
    </w:p>
    <w:p w14:paraId="4A4CE474" w14:textId="77777777" w:rsidR="00BF0113" w:rsidRPr="00702EB0" w:rsidRDefault="00BF0113" w:rsidP="00EF282D">
      <w:pPr>
        <w:pStyle w:val="Ttulo3"/>
      </w:pPr>
      <w:bookmarkStart w:id="51" w:name="_Toc31654073"/>
      <w:r w:rsidRPr="00702EB0">
        <w:t>ESTILO PERSONAJES</w:t>
      </w:r>
      <w:bookmarkEnd w:id="51"/>
    </w:p>
    <w:p w14:paraId="02E50FE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estilo de los personajes bebe de referencias de forma como </w:t>
      </w:r>
      <w:proofErr w:type="spellStart"/>
      <w:r w:rsidRPr="00702EB0">
        <w:rPr>
          <w:rStyle w:val="nfasis"/>
          <w:rFonts w:asciiTheme="minorHAnsi" w:eastAsiaTheme="majorEastAsia" w:hAnsiTheme="minorHAnsi" w:cstheme="minorHAnsi"/>
          <w:color w:val="24292E"/>
          <w:sz w:val="21"/>
          <w:szCs w:val="21"/>
        </w:rPr>
        <w:t>Patapon</w:t>
      </w:r>
      <w:proofErr w:type="spellEnd"/>
      <w:r w:rsidRPr="00702EB0">
        <w:rPr>
          <w:rFonts w:asciiTheme="minorHAnsi" w:hAnsiTheme="minorHAnsi" w:cstheme="minorHAnsi"/>
          <w:color w:val="24292E"/>
          <w:sz w:val="21"/>
          <w:szCs w:val="21"/>
        </w:rPr>
        <w:t> y referencias de color como </w:t>
      </w:r>
      <w:proofErr w:type="spellStart"/>
      <w:r w:rsidRPr="00702EB0">
        <w:rPr>
          <w:rStyle w:val="nfasis"/>
          <w:rFonts w:asciiTheme="minorHAnsi" w:eastAsiaTheme="majorEastAsia" w:hAnsiTheme="minorHAnsi" w:cstheme="minorHAnsi"/>
          <w:color w:val="24292E"/>
          <w:sz w:val="21"/>
          <w:szCs w:val="21"/>
        </w:rPr>
        <w:t>Splatoon</w:t>
      </w:r>
      <w:proofErr w:type="spellEnd"/>
      <w:r w:rsidRPr="00702EB0">
        <w:rPr>
          <w:rFonts w:asciiTheme="minorHAnsi" w:hAnsiTheme="minorHAnsi" w:cstheme="minorHAnsi"/>
          <w:color w:val="24292E"/>
          <w:sz w:val="21"/>
          <w:szCs w:val="21"/>
        </w:rPr>
        <w:t>. Los personajes son </w:t>
      </w:r>
      <w:r w:rsidRPr="00702EB0">
        <w:rPr>
          <w:rStyle w:val="Textoennegrita"/>
          <w:rFonts w:asciiTheme="minorHAnsi" w:hAnsiTheme="minorHAnsi" w:cstheme="minorHAnsi"/>
          <w:color w:val="24292E"/>
          <w:sz w:val="21"/>
          <w:szCs w:val="21"/>
        </w:rPr>
        <w:t>simples en cuanto a forma, con colores brillantes y saturados</w:t>
      </w:r>
      <w:r w:rsidRPr="00702EB0">
        <w:rPr>
          <w:rFonts w:asciiTheme="minorHAnsi" w:hAnsiTheme="minorHAnsi" w:cstheme="minorHAnsi"/>
          <w:color w:val="24292E"/>
          <w:sz w:val="21"/>
          <w:szCs w:val="21"/>
        </w:rPr>
        <w:t>. Su </w:t>
      </w:r>
      <w:r w:rsidRPr="00702EB0">
        <w:rPr>
          <w:rStyle w:val="Textoennegrita"/>
          <w:rFonts w:asciiTheme="minorHAnsi" w:hAnsiTheme="minorHAnsi" w:cstheme="minorHAnsi"/>
          <w:color w:val="24292E"/>
          <w:sz w:val="21"/>
          <w:szCs w:val="21"/>
        </w:rPr>
        <w:t>armas y máscaras</w:t>
      </w:r>
      <w:r w:rsidRPr="00702EB0">
        <w:rPr>
          <w:rFonts w:asciiTheme="minorHAnsi" w:hAnsiTheme="minorHAnsi" w:cstheme="minorHAnsi"/>
          <w:color w:val="24292E"/>
          <w:sz w:val="21"/>
          <w:szCs w:val="21"/>
        </w:rPr>
        <w:t> son su verdadero representativo, siendo </w:t>
      </w:r>
      <w:r w:rsidRPr="00702EB0">
        <w:rPr>
          <w:rStyle w:val="Textoennegrita"/>
          <w:rFonts w:asciiTheme="minorHAnsi" w:hAnsiTheme="minorHAnsi" w:cstheme="minorHAnsi"/>
          <w:color w:val="24292E"/>
          <w:sz w:val="21"/>
          <w:szCs w:val="21"/>
        </w:rPr>
        <w:t>la parte más vistosa y estilizada</w:t>
      </w:r>
      <w:r w:rsidRPr="00702EB0">
        <w:rPr>
          <w:rFonts w:asciiTheme="minorHAnsi" w:hAnsiTheme="minorHAnsi" w:cstheme="minorHAnsi"/>
          <w:color w:val="24292E"/>
          <w:sz w:val="21"/>
          <w:szCs w:val="21"/>
        </w:rPr>
        <w:t> de estos.</w:t>
      </w:r>
    </w:p>
    <w:p w14:paraId="28A001FD" w14:textId="77777777" w:rsidR="00BF0113" w:rsidRPr="00702EB0" w:rsidRDefault="00BF0113" w:rsidP="00EF282D">
      <w:pPr>
        <w:pStyle w:val="Ttulo3"/>
      </w:pPr>
      <w:bookmarkStart w:id="52" w:name="_Toc31654074"/>
      <w:r w:rsidRPr="00702EB0">
        <w:lastRenderedPageBreak/>
        <w:t>CONCEPT ART PERSONAJES</w:t>
      </w:r>
      <w:bookmarkEnd w:id="52"/>
    </w:p>
    <w:p w14:paraId="1D78FE10" w14:textId="77777777" w:rsidR="00BF0113" w:rsidRPr="00702EB0" w:rsidRDefault="00BF0113" w:rsidP="00EF282D">
      <w:pPr>
        <w:pStyle w:val="Ttulo4"/>
      </w:pPr>
      <w:proofErr w:type="spellStart"/>
      <w:r w:rsidRPr="00702EB0">
        <w:t>Ahikoa</w:t>
      </w:r>
      <w:proofErr w:type="spellEnd"/>
    </w:p>
    <w:p w14:paraId="45B76A4D" w14:textId="360C7201"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65AB845B" wp14:editId="5EEFF164">
            <wp:extent cx="5732145" cy="8108315"/>
            <wp:effectExtent l="0" t="0" r="1905" b="6985"/>
            <wp:docPr id="29" name="Imagen 29" descr="25">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5">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8108315"/>
                    </a:xfrm>
                    <a:prstGeom prst="rect">
                      <a:avLst/>
                    </a:prstGeom>
                    <a:noFill/>
                    <a:ln>
                      <a:noFill/>
                    </a:ln>
                  </pic:spPr>
                </pic:pic>
              </a:graphicData>
            </a:graphic>
          </wp:inline>
        </w:drawing>
      </w:r>
    </w:p>
    <w:p w14:paraId="2875F88C" w14:textId="77777777" w:rsidR="00BF0113" w:rsidRPr="00702EB0" w:rsidRDefault="00BF0113" w:rsidP="00EF282D">
      <w:pPr>
        <w:pStyle w:val="Ttulo4"/>
      </w:pPr>
      <w:proofErr w:type="spellStart"/>
      <w:r w:rsidRPr="00702EB0">
        <w:lastRenderedPageBreak/>
        <w:t>Makani</w:t>
      </w:r>
      <w:proofErr w:type="spellEnd"/>
    </w:p>
    <w:p w14:paraId="50CCCDE7" w14:textId="3B189E75"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00018E5A" wp14:editId="51D6DE3D">
            <wp:extent cx="5732145" cy="8108315"/>
            <wp:effectExtent l="0" t="0" r="1905" b="6985"/>
            <wp:docPr id="28" name="Imagen 28" descr="26">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6">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8108315"/>
                    </a:xfrm>
                    <a:prstGeom prst="rect">
                      <a:avLst/>
                    </a:prstGeom>
                    <a:noFill/>
                    <a:ln>
                      <a:noFill/>
                    </a:ln>
                  </pic:spPr>
                </pic:pic>
              </a:graphicData>
            </a:graphic>
          </wp:inline>
        </w:drawing>
      </w:r>
    </w:p>
    <w:p w14:paraId="5C03F5DA" w14:textId="77777777" w:rsidR="00BF0113" w:rsidRPr="00702EB0" w:rsidRDefault="00BF0113" w:rsidP="00EF282D">
      <w:pPr>
        <w:pStyle w:val="Ttulo4"/>
      </w:pPr>
      <w:proofErr w:type="spellStart"/>
      <w:r w:rsidRPr="00702EB0">
        <w:lastRenderedPageBreak/>
        <w:t>Naluko</w:t>
      </w:r>
      <w:proofErr w:type="spellEnd"/>
    </w:p>
    <w:p w14:paraId="1EFB8B5B" w14:textId="0DBE5B85"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56BEB1DD" wp14:editId="3832BE61">
            <wp:extent cx="5732145" cy="8108315"/>
            <wp:effectExtent l="0" t="0" r="1905" b="6985"/>
            <wp:docPr id="27" name="Imagen 27" descr="27">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7">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8108315"/>
                    </a:xfrm>
                    <a:prstGeom prst="rect">
                      <a:avLst/>
                    </a:prstGeom>
                    <a:noFill/>
                    <a:ln>
                      <a:noFill/>
                    </a:ln>
                  </pic:spPr>
                </pic:pic>
              </a:graphicData>
            </a:graphic>
          </wp:inline>
        </w:drawing>
      </w:r>
    </w:p>
    <w:p w14:paraId="331DEFC3" w14:textId="77777777" w:rsidR="00BF0113" w:rsidRPr="00702EB0" w:rsidRDefault="00BF0113" w:rsidP="00EF282D">
      <w:pPr>
        <w:pStyle w:val="Ttulo4"/>
      </w:pPr>
      <w:proofErr w:type="spellStart"/>
      <w:r w:rsidRPr="00702EB0">
        <w:lastRenderedPageBreak/>
        <w:t>Pohaku</w:t>
      </w:r>
      <w:proofErr w:type="spellEnd"/>
    </w:p>
    <w:p w14:paraId="1E83CD2E" w14:textId="21F574F1"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6CBA5AB4" wp14:editId="42967AE5">
            <wp:extent cx="5732145" cy="8108315"/>
            <wp:effectExtent l="0" t="0" r="1905" b="6985"/>
            <wp:docPr id="26" name="Imagen 26" descr="28">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8">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8108315"/>
                    </a:xfrm>
                    <a:prstGeom prst="rect">
                      <a:avLst/>
                    </a:prstGeom>
                    <a:noFill/>
                    <a:ln>
                      <a:noFill/>
                    </a:ln>
                  </pic:spPr>
                </pic:pic>
              </a:graphicData>
            </a:graphic>
          </wp:inline>
        </w:drawing>
      </w:r>
    </w:p>
    <w:p w14:paraId="4163202C" w14:textId="77777777" w:rsidR="00BF0113" w:rsidRPr="00702EB0" w:rsidRDefault="00BF0113" w:rsidP="00EF282D">
      <w:pPr>
        <w:pStyle w:val="Ttulo4"/>
      </w:pPr>
      <w:r w:rsidRPr="00702EB0">
        <w:lastRenderedPageBreak/>
        <w:t>Tótems</w:t>
      </w:r>
    </w:p>
    <w:p w14:paraId="12D6163F" w14:textId="57E3474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443696EA" wp14:editId="75083B99">
            <wp:extent cx="5732145" cy="8108315"/>
            <wp:effectExtent l="0" t="0" r="1905" b="6985"/>
            <wp:docPr id="25" name="Imagen 25" descr="29">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9">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145" cy="8108315"/>
                    </a:xfrm>
                    <a:prstGeom prst="rect">
                      <a:avLst/>
                    </a:prstGeom>
                    <a:noFill/>
                    <a:ln>
                      <a:noFill/>
                    </a:ln>
                  </pic:spPr>
                </pic:pic>
              </a:graphicData>
            </a:graphic>
          </wp:inline>
        </w:drawing>
      </w:r>
    </w:p>
    <w:p w14:paraId="3A2035B2" w14:textId="77777777" w:rsidR="00BF0113" w:rsidRPr="00702EB0" w:rsidRDefault="00BF0113" w:rsidP="00EF282D">
      <w:pPr>
        <w:pStyle w:val="Ttulo3"/>
      </w:pPr>
      <w:bookmarkStart w:id="53" w:name="_Toc31654075"/>
      <w:r w:rsidRPr="00702EB0">
        <w:t>ESTILO ESCENARIOS</w:t>
      </w:r>
      <w:bookmarkEnd w:id="53"/>
    </w:p>
    <w:p w14:paraId="00B8BA18"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escenario planteado para el modo multijugador se plantea como un conjunto de distintas zonas:</w:t>
      </w:r>
    </w:p>
    <w:p w14:paraId="49C7E8AF" w14:textId="77777777" w:rsidR="00BF0113" w:rsidRPr="00702EB0" w:rsidRDefault="00BF0113" w:rsidP="006D57A0">
      <w:pPr>
        <w:numPr>
          <w:ilvl w:val="0"/>
          <w:numId w:val="6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Zona central, circular y amplia, donde se concentra la acción.</w:t>
      </w:r>
    </w:p>
    <w:p w14:paraId="153663BC" w14:textId="77777777" w:rsidR="00BF0113" w:rsidRPr="00702EB0" w:rsidRDefault="00BF0113" w:rsidP="006D57A0">
      <w:pPr>
        <w:numPr>
          <w:ilvl w:val="0"/>
          <w:numId w:val="6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 </w:t>
      </w:r>
      <w:r w:rsidRPr="00702EB0">
        <w:rPr>
          <w:rStyle w:val="Textoennegrita"/>
          <w:rFonts w:cstheme="minorHAnsi"/>
          <w:color w:val="24292E"/>
          <w:sz w:val="21"/>
          <w:szCs w:val="21"/>
        </w:rPr>
        <w:t>disposición</w:t>
      </w:r>
      <w:r w:rsidRPr="00702EB0">
        <w:rPr>
          <w:rFonts w:cstheme="minorHAnsi"/>
          <w:color w:val="24292E"/>
          <w:sz w:val="21"/>
          <w:szCs w:val="21"/>
        </w:rPr>
        <w:t> de los Tótems de cada equipo hace la forma de un triángulo isósceles. La combinación de ambos da lugar a una </w:t>
      </w:r>
      <w:r w:rsidRPr="00702EB0">
        <w:rPr>
          <w:rStyle w:val="Textoennegrita"/>
          <w:rFonts w:cstheme="minorHAnsi"/>
          <w:color w:val="24292E"/>
          <w:sz w:val="21"/>
          <w:szCs w:val="21"/>
        </w:rPr>
        <w:t>forma de X</w:t>
      </w:r>
      <w:r w:rsidRPr="00702EB0">
        <w:rPr>
          <w:rFonts w:cstheme="minorHAnsi"/>
          <w:color w:val="24292E"/>
          <w:sz w:val="21"/>
          <w:szCs w:val="21"/>
        </w:rPr>
        <w:t>.</w:t>
      </w:r>
    </w:p>
    <w:p w14:paraId="629CE049" w14:textId="77777777" w:rsidR="00BF0113" w:rsidRPr="00702EB0" w:rsidRDefault="00BF0113" w:rsidP="006D57A0">
      <w:pPr>
        <w:numPr>
          <w:ilvl w:val="0"/>
          <w:numId w:val="6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Mapa se encuentra </w:t>
      </w:r>
      <w:r w:rsidRPr="00702EB0">
        <w:rPr>
          <w:rStyle w:val="Textoennegrita"/>
          <w:rFonts w:cstheme="minorHAnsi"/>
          <w:color w:val="24292E"/>
          <w:sz w:val="21"/>
          <w:szCs w:val="21"/>
        </w:rPr>
        <w:t>totalmente conectado con objetivos separados en distintos lugares de este</w:t>
      </w:r>
      <w:r w:rsidRPr="00702EB0">
        <w:rPr>
          <w:rFonts w:cstheme="minorHAnsi"/>
          <w:color w:val="24292E"/>
          <w:sz w:val="21"/>
          <w:szCs w:val="21"/>
        </w:rPr>
        <w:t>. Este tipo de disposición permite la defensa y el ataque estratégicos a los puntos objetivo, haciendo que la previsión también tenga cierta importancia.</w:t>
      </w:r>
    </w:p>
    <w:p w14:paraId="37554B2E" w14:textId="77777777" w:rsidR="00BF0113" w:rsidRPr="00702EB0" w:rsidRDefault="00BF0113" w:rsidP="006D57A0">
      <w:pPr>
        <w:numPr>
          <w:ilvl w:val="0"/>
          <w:numId w:val="6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Las formas y el color se corresponden con el estilo de los personajes, siendo </w:t>
      </w:r>
      <w:r w:rsidRPr="00702EB0">
        <w:rPr>
          <w:rStyle w:val="Textoennegrita"/>
          <w:rFonts w:cstheme="minorHAnsi"/>
          <w:color w:val="24292E"/>
          <w:sz w:val="21"/>
          <w:szCs w:val="21"/>
        </w:rPr>
        <w:t>formas sencillas y coloridas, con amplio espectro de tintes y tonos</w:t>
      </w:r>
      <w:r w:rsidRPr="00702EB0">
        <w:rPr>
          <w:rFonts w:cstheme="minorHAnsi"/>
          <w:color w:val="24292E"/>
          <w:sz w:val="21"/>
          <w:szCs w:val="21"/>
        </w:rPr>
        <w:t>.</w:t>
      </w:r>
    </w:p>
    <w:p w14:paraId="5E31E473"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mapa para un jugador se dispone como:</w:t>
      </w:r>
    </w:p>
    <w:p w14:paraId="3B15E738" w14:textId="77777777" w:rsidR="00BF0113" w:rsidRPr="00702EB0" w:rsidRDefault="00BF0113" w:rsidP="006D57A0">
      <w:pPr>
        <w:numPr>
          <w:ilvl w:val="0"/>
          <w:numId w:val="6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Una </w:t>
      </w:r>
      <w:r w:rsidRPr="00702EB0">
        <w:rPr>
          <w:rStyle w:val="Textoennegrita"/>
          <w:rFonts w:cstheme="minorHAnsi"/>
          <w:color w:val="24292E"/>
          <w:sz w:val="21"/>
          <w:szCs w:val="21"/>
        </w:rPr>
        <w:t>Arena circular</w:t>
      </w:r>
      <w:r w:rsidRPr="00702EB0">
        <w:rPr>
          <w:rFonts w:cstheme="minorHAnsi"/>
          <w:color w:val="24292E"/>
          <w:sz w:val="21"/>
          <w:szCs w:val="21"/>
        </w:rPr>
        <w:t> sin cobertura.</w:t>
      </w:r>
    </w:p>
    <w:p w14:paraId="52542835" w14:textId="77777777" w:rsidR="00BF0113" w:rsidRPr="00702EB0" w:rsidRDefault="00BF0113" w:rsidP="006D57A0">
      <w:pPr>
        <w:numPr>
          <w:ilvl w:val="0"/>
          <w:numId w:val="6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Permite el </w:t>
      </w:r>
      <w:r w:rsidRPr="00702EB0">
        <w:rPr>
          <w:rStyle w:val="Textoennegrita"/>
          <w:rFonts w:cstheme="minorHAnsi"/>
          <w:color w:val="24292E"/>
          <w:sz w:val="21"/>
          <w:szCs w:val="21"/>
        </w:rPr>
        <w:t>movimiento libre total</w:t>
      </w:r>
      <w:r w:rsidRPr="00702EB0">
        <w:rPr>
          <w:rFonts w:cstheme="minorHAnsi"/>
          <w:color w:val="24292E"/>
          <w:sz w:val="21"/>
          <w:szCs w:val="21"/>
        </w:rPr>
        <w:t> del jugador mientras desempeña su tarea en la partida.</w:t>
      </w:r>
    </w:p>
    <w:p w14:paraId="0197636E" w14:textId="77777777" w:rsidR="00BF0113" w:rsidRPr="00702EB0" w:rsidRDefault="00BF0113" w:rsidP="006D57A0">
      <w:pPr>
        <w:numPr>
          <w:ilvl w:val="0"/>
          <w:numId w:val="6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El estilo coincide con el del mapa multijugador.</w:t>
      </w:r>
    </w:p>
    <w:p w14:paraId="27CE3533" w14:textId="77777777" w:rsidR="00BF0113" w:rsidRPr="00702EB0" w:rsidRDefault="00BF0113" w:rsidP="00EF282D">
      <w:pPr>
        <w:pStyle w:val="Ttulo3"/>
      </w:pPr>
      <w:bookmarkStart w:id="54" w:name="_Toc31654076"/>
      <w:r w:rsidRPr="00702EB0">
        <w:t>CONCEPT ART ESCENARIOS</w:t>
      </w:r>
      <w:bookmarkEnd w:id="54"/>
    </w:p>
    <w:p w14:paraId="2CDBAEE3" w14:textId="77777777" w:rsidR="00BF0113" w:rsidRPr="00702EB0" w:rsidRDefault="00BF0113" w:rsidP="00EF282D">
      <w:pPr>
        <w:pStyle w:val="Ttulo4"/>
      </w:pPr>
      <w:r w:rsidRPr="00702EB0">
        <w:t>Base de distribución de mapa (multijugador)</w:t>
      </w:r>
    </w:p>
    <w:p w14:paraId="02D0F2C7" w14:textId="73BCD51A"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7D485BA8" wp14:editId="73E3583B">
            <wp:extent cx="5732145" cy="3630295"/>
            <wp:effectExtent l="0" t="0" r="1905" b="8255"/>
            <wp:docPr id="24" name="Imagen 24" descr="30">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0">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3630295"/>
                    </a:xfrm>
                    <a:prstGeom prst="rect">
                      <a:avLst/>
                    </a:prstGeom>
                    <a:noFill/>
                    <a:ln>
                      <a:noFill/>
                    </a:ln>
                  </pic:spPr>
                </pic:pic>
              </a:graphicData>
            </a:graphic>
          </wp:inline>
        </w:drawing>
      </w:r>
    </w:p>
    <w:p w14:paraId="24FE6FE2" w14:textId="77777777" w:rsidR="00BF0113" w:rsidRPr="00702EB0" w:rsidRDefault="00BF0113" w:rsidP="00EF282D">
      <w:pPr>
        <w:pStyle w:val="Ttulo4"/>
      </w:pPr>
      <w:r w:rsidRPr="00702EB0">
        <w:lastRenderedPageBreak/>
        <w:t>Base de distribución de mapa (un jugador)</w:t>
      </w:r>
    </w:p>
    <w:p w14:paraId="5016FA0C" w14:textId="3F82D823"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5BF13544" wp14:editId="325D473E">
            <wp:extent cx="5732145" cy="4204970"/>
            <wp:effectExtent l="0" t="0" r="1905" b="5080"/>
            <wp:docPr id="23" name="Imagen 23" descr="31">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1">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4204970"/>
                    </a:xfrm>
                    <a:prstGeom prst="rect">
                      <a:avLst/>
                    </a:prstGeom>
                    <a:noFill/>
                    <a:ln>
                      <a:noFill/>
                    </a:ln>
                  </pic:spPr>
                </pic:pic>
              </a:graphicData>
            </a:graphic>
          </wp:inline>
        </w:drawing>
      </w:r>
    </w:p>
    <w:p w14:paraId="1C837564" w14:textId="77777777" w:rsidR="00BF0113" w:rsidRPr="00702EB0" w:rsidRDefault="00BF0113" w:rsidP="00EF282D">
      <w:pPr>
        <w:pStyle w:val="Ttulo4"/>
      </w:pPr>
      <w:r w:rsidRPr="00702EB0">
        <w:t>Base de color y formas</w:t>
      </w:r>
    </w:p>
    <w:p w14:paraId="7A3B4302" w14:textId="443D3E48"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4F9547A5" wp14:editId="62647DDC">
            <wp:extent cx="5732145" cy="4052570"/>
            <wp:effectExtent l="0" t="0" r="1905" b="5080"/>
            <wp:docPr id="22" name="Imagen 22" descr="32">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2">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4052570"/>
                    </a:xfrm>
                    <a:prstGeom prst="rect">
                      <a:avLst/>
                    </a:prstGeom>
                    <a:noFill/>
                    <a:ln>
                      <a:noFill/>
                    </a:ln>
                  </pic:spPr>
                </pic:pic>
              </a:graphicData>
            </a:graphic>
          </wp:inline>
        </w:drawing>
      </w:r>
    </w:p>
    <w:p w14:paraId="4E86A115" w14:textId="77777777" w:rsidR="00BF0113" w:rsidRPr="00702EB0" w:rsidRDefault="00BF0113" w:rsidP="00EF282D">
      <w:pPr>
        <w:pStyle w:val="Ttulo3"/>
      </w:pPr>
      <w:bookmarkStart w:id="55" w:name="_Toc31654077"/>
      <w:r w:rsidRPr="00702EB0">
        <w:lastRenderedPageBreak/>
        <w:t>3D ESCENARIOS</w:t>
      </w:r>
      <w:bookmarkEnd w:id="55"/>
    </w:p>
    <w:p w14:paraId="1DDE7820" w14:textId="77777777" w:rsidR="00BF0113" w:rsidRPr="00702EB0" w:rsidRDefault="00BF0113" w:rsidP="00EF282D">
      <w:pPr>
        <w:pStyle w:val="Ttulo4"/>
      </w:pPr>
      <w:r w:rsidRPr="00702EB0">
        <w:t>Multijugador (X)</w:t>
      </w:r>
    </w:p>
    <w:p w14:paraId="7AB320C3" w14:textId="4EF580A3"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2CEA6BE5" wp14:editId="0BFB9E53">
            <wp:extent cx="5648325" cy="2933700"/>
            <wp:effectExtent l="0" t="0" r="9525" b="0"/>
            <wp:docPr id="21" name="Imagen 21" descr="33">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3">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48325" cy="2933700"/>
                    </a:xfrm>
                    <a:prstGeom prst="rect">
                      <a:avLst/>
                    </a:prstGeom>
                    <a:noFill/>
                    <a:ln>
                      <a:noFill/>
                    </a:ln>
                  </pic:spPr>
                </pic:pic>
              </a:graphicData>
            </a:graphic>
          </wp:inline>
        </w:drawing>
      </w:r>
    </w:p>
    <w:p w14:paraId="44FCE16F" w14:textId="1BED5A00"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3839F9B2" wp14:editId="6D1D6660">
            <wp:extent cx="5732145" cy="2607945"/>
            <wp:effectExtent l="0" t="0" r="1905" b="1905"/>
            <wp:docPr id="20" name="Imagen 20" descr="34">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4">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607945"/>
                    </a:xfrm>
                    <a:prstGeom prst="rect">
                      <a:avLst/>
                    </a:prstGeom>
                    <a:noFill/>
                    <a:ln>
                      <a:noFill/>
                    </a:ln>
                  </pic:spPr>
                </pic:pic>
              </a:graphicData>
            </a:graphic>
          </wp:inline>
        </w:drawing>
      </w:r>
    </w:p>
    <w:p w14:paraId="34613E42" w14:textId="77777777" w:rsidR="00BF0113" w:rsidRPr="00702EB0" w:rsidRDefault="00BF0113" w:rsidP="00EF282D">
      <w:pPr>
        <w:pStyle w:val="Ttulo4"/>
      </w:pPr>
      <w:r w:rsidRPr="00702EB0">
        <w:lastRenderedPageBreak/>
        <w:t>Un jugador (Arena)</w:t>
      </w:r>
    </w:p>
    <w:p w14:paraId="119E4923" w14:textId="34E2B985"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232D02C6" wp14:editId="04F1374A">
            <wp:extent cx="5732145" cy="2703195"/>
            <wp:effectExtent l="0" t="0" r="1905" b="1905"/>
            <wp:docPr id="19" name="Imagen 19" descr="35">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35">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703195"/>
                    </a:xfrm>
                    <a:prstGeom prst="rect">
                      <a:avLst/>
                    </a:prstGeom>
                    <a:noFill/>
                    <a:ln>
                      <a:noFill/>
                    </a:ln>
                  </pic:spPr>
                </pic:pic>
              </a:graphicData>
            </a:graphic>
          </wp:inline>
        </w:drawing>
      </w:r>
    </w:p>
    <w:p w14:paraId="0068916B" w14:textId="28EFA77E"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10D028FE" wp14:editId="626A73F7">
            <wp:extent cx="5732145" cy="2604135"/>
            <wp:effectExtent l="0" t="0" r="1905" b="5715"/>
            <wp:docPr id="18" name="Imagen 18" descr="36">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6">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604135"/>
                    </a:xfrm>
                    <a:prstGeom prst="rect">
                      <a:avLst/>
                    </a:prstGeom>
                    <a:noFill/>
                    <a:ln>
                      <a:noFill/>
                    </a:ln>
                  </pic:spPr>
                </pic:pic>
              </a:graphicData>
            </a:graphic>
          </wp:inline>
        </w:drawing>
      </w:r>
    </w:p>
    <w:p w14:paraId="469F7735" w14:textId="77777777" w:rsidR="00BF0113" w:rsidRPr="00702EB0" w:rsidRDefault="00BF0113" w:rsidP="00EF282D">
      <w:pPr>
        <w:pStyle w:val="Ttulo3"/>
      </w:pPr>
      <w:bookmarkStart w:id="56" w:name="_Toc31654078"/>
      <w:r w:rsidRPr="00702EB0">
        <w:t>ESTILO VFX</w:t>
      </w:r>
      <w:bookmarkEnd w:id="56"/>
    </w:p>
    <w:p w14:paraId="6EAD1514" w14:textId="73DC825D" w:rsidR="00BF0113"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w:t>
      </w:r>
      <w:r w:rsidRPr="00702EB0">
        <w:rPr>
          <w:rStyle w:val="nfasis"/>
          <w:rFonts w:asciiTheme="minorHAnsi" w:eastAsiaTheme="majorEastAsia" w:hAnsiTheme="minorHAnsi" w:cstheme="minorHAnsi"/>
          <w:color w:val="24292E"/>
          <w:sz w:val="21"/>
          <w:szCs w:val="21"/>
        </w:rPr>
        <w:t>VFX</w:t>
      </w:r>
      <w:r w:rsidRPr="00702EB0">
        <w:rPr>
          <w:rFonts w:asciiTheme="minorHAnsi" w:hAnsiTheme="minorHAnsi" w:cstheme="minorHAnsi"/>
          <w:color w:val="24292E"/>
          <w:sz w:val="21"/>
          <w:szCs w:val="21"/>
        </w:rPr>
        <w:t>, así como los personajes y los escenarios, cuentan con </w:t>
      </w:r>
      <w:r w:rsidRPr="00702EB0">
        <w:rPr>
          <w:rStyle w:val="Textoennegrita"/>
          <w:rFonts w:asciiTheme="minorHAnsi" w:hAnsiTheme="minorHAnsi" w:cstheme="minorHAnsi"/>
          <w:color w:val="24292E"/>
          <w:sz w:val="21"/>
          <w:szCs w:val="21"/>
        </w:rPr>
        <w:t>formas sencillas, saturadas en color y distintivas</w:t>
      </w:r>
      <w:r w:rsidRPr="00702EB0">
        <w:rPr>
          <w:rFonts w:asciiTheme="minorHAnsi" w:hAnsiTheme="minorHAnsi" w:cstheme="minorHAnsi"/>
          <w:color w:val="24292E"/>
          <w:sz w:val="21"/>
          <w:szCs w:val="21"/>
        </w:rPr>
        <w:t>, que indiquen a la perfección el efecto que simbolizan.</w:t>
      </w:r>
    </w:p>
    <w:p w14:paraId="6D8217C7" w14:textId="32D72002"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1F3CA2B" w14:textId="009F7425"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0375C7B" w14:textId="66E38529"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41786299" w14:textId="426B5B47"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2B998883" w14:textId="3C16DBA3"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3F4D215" w14:textId="77777777" w:rsidR="00220A15"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10E8CEA" w14:textId="77777777" w:rsidR="00BF0113" w:rsidRPr="00702EB0" w:rsidRDefault="00BF0113" w:rsidP="00EF282D">
      <w:pPr>
        <w:pStyle w:val="Ttulo1"/>
      </w:pPr>
      <w:bookmarkStart w:id="57" w:name="_Toc31654079"/>
      <w:r w:rsidRPr="00702EB0">
        <w:lastRenderedPageBreak/>
        <w:t>MÚSICA</w:t>
      </w:r>
      <w:bookmarkEnd w:id="57"/>
    </w:p>
    <w:p w14:paraId="2640AF2C"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esta sección se reflejará toda la información referida a la banda sonora y los efectos de sonido.</w:t>
      </w:r>
    </w:p>
    <w:p w14:paraId="1A8CED60" w14:textId="77777777" w:rsidR="00BF0113" w:rsidRPr="00702EB0" w:rsidRDefault="00BF0113" w:rsidP="00EF282D">
      <w:pPr>
        <w:pStyle w:val="Ttulo3"/>
      </w:pPr>
      <w:bookmarkStart w:id="58" w:name="_Toc31654080"/>
      <w:r w:rsidRPr="00702EB0">
        <w:t>BANDA SONORA</w:t>
      </w:r>
      <w:bookmarkEnd w:id="58"/>
    </w:p>
    <w:p w14:paraId="2B7B384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La banda sonora del juego constará de varias </w:t>
      </w:r>
      <w:r w:rsidRPr="00702EB0">
        <w:rPr>
          <w:rStyle w:val="Textoennegrita"/>
          <w:rFonts w:asciiTheme="minorHAnsi" w:hAnsiTheme="minorHAnsi" w:cstheme="minorHAnsi"/>
          <w:color w:val="24292E"/>
          <w:sz w:val="21"/>
          <w:szCs w:val="21"/>
        </w:rPr>
        <w:t>pistas rápidas</w:t>
      </w:r>
      <w:r w:rsidRPr="00702EB0">
        <w:rPr>
          <w:rFonts w:asciiTheme="minorHAnsi" w:hAnsiTheme="minorHAnsi" w:cstheme="minorHAnsi"/>
          <w:color w:val="24292E"/>
          <w:sz w:val="21"/>
          <w:szCs w:val="21"/>
        </w:rPr>
        <w:t>, de música tonal en tonos menores y mayores, mezclando </w:t>
      </w:r>
      <w:r w:rsidRPr="00702EB0">
        <w:rPr>
          <w:rStyle w:val="Textoennegrita"/>
          <w:rFonts w:asciiTheme="minorHAnsi" w:hAnsiTheme="minorHAnsi" w:cstheme="minorHAnsi"/>
          <w:color w:val="24292E"/>
          <w:sz w:val="21"/>
          <w:szCs w:val="21"/>
        </w:rPr>
        <w:t>instrumentos electrónicos y clásicos</w:t>
      </w:r>
      <w:r w:rsidRPr="00702EB0">
        <w:rPr>
          <w:rFonts w:asciiTheme="minorHAnsi" w:hAnsiTheme="minorHAnsi" w:cstheme="minorHAnsi"/>
          <w:color w:val="24292E"/>
          <w:sz w:val="21"/>
          <w:szCs w:val="21"/>
        </w:rPr>
        <w:t>:</w:t>
      </w:r>
    </w:p>
    <w:p w14:paraId="312BE1EA" w14:textId="77777777" w:rsidR="00BF0113" w:rsidRPr="00702EB0" w:rsidRDefault="00BF0113" w:rsidP="006D57A0">
      <w:pPr>
        <w:numPr>
          <w:ilvl w:val="0"/>
          <w:numId w:val="6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Tema para el modo multijugador.</w:t>
      </w:r>
    </w:p>
    <w:p w14:paraId="7B869A78" w14:textId="77777777" w:rsidR="00BF0113" w:rsidRPr="00702EB0" w:rsidRDefault="00BF0113" w:rsidP="006D57A0">
      <w:pPr>
        <w:numPr>
          <w:ilvl w:val="0"/>
          <w:numId w:val="6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Tema para el modo un jugador, con variaciones sobre la pista para indicar la dificultad de manera sonora.</w:t>
      </w:r>
    </w:p>
    <w:p w14:paraId="75E0E896" w14:textId="77777777" w:rsidR="00BF0113" w:rsidRPr="00702EB0" w:rsidRDefault="00BF0113" w:rsidP="006D57A0">
      <w:pPr>
        <w:numPr>
          <w:ilvl w:val="0"/>
          <w:numId w:val="6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Tema de menú principal, más tranquilo que los de juego, pero que dé una pequeña pista de lo que el jugador se va a encontrar en partida.</w:t>
      </w:r>
    </w:p>
    <w:p w14:paraId="5047B5CE" w14:textId="77777777" w:rsidR="00BF0113" w:rsidRPr="00702EB0" w:rsidRDefault="00BF0113" w:rsidP="006D57A0">
      <w:pPr>
        <w:numPr>
          <w:ilvl w:val="0"/>
          <w:numId w:val="6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Tema de selección de personajes, de ritmo mayor que el del menú principal, pero de la misma complejidad.</w:t>
      </w:r>
    </w:p>
    <w:p w14:paraId="6A168EA7" w14:textId="77777777" w:rsidR="00BF0113" w:rsidRPr="00702EB0" w:rsidRDefault="00BF0113" w:rsidP="006D57A0">
      <w:pPr>
        <w:numPr>
          <w:ilvl w:val="0"/>
          <w:numId w:val="6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Tema de tienda, ajustes y colección. Tema que permita al jugador mantenerse dentro del juego, con ritmo parecido al del menú.</w:t>
      </w:r>
    </w:p>
    <w:p w14:paraId="7E6B8F4E" w14:textId="77777777" w:rsidR="00BF0113" w:rsidRPr="00702EB0" w:rsidRDefault="00BF0113" w:rsidP="006D57A0">
      <w:pPr>
        <w:numPr>
          <w:ilvl w:val="0"/>
          <w:numId w:val="6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Tema de la pantalla de puntuación </w:t>
      </w:r>
      <w:proofErr w:type="spellStart"/>
      <w:r w:rsidRPr="00702EB0">
        <w:rPr>
          <w:rFonts w:cstheme="minorHAnsi"/>
          <w:color w:val="24292E"/>
          <w:sz w:val="21"/>
          <w:szCs w:val="21"/>
        </w:rPr>
        <w:t>postpartida</w:t>
      </w:r>
      <w:proofErr w:type="spellEnd"/>
      <w:r w:rsidRPr="00702EB0">
        <w:rPr>
          <w:rFonts w:cstheme="minorHAnsi"/>
          <w:color w:val="24292E"/>
          <w:sz w:val="21"/>
          <w:szCs w:val="21"/>
        </w:rPr>
        <w:t>. Tema simple, rápido y pegadizo.</w:t>
      </w:r>
    </w:p>
    <w:p w14:paraId="7F65A017" w14:textId="77777777" w:rsidR="00BF0113" w:rsidRPr="00702EB0" w:rsidRDefault="00BF0113" w:rsidP="00EF282D">
      <w:pPr>
        <w:pStyle w:val="Ttulo3"/>
      </w:pPr>
      <w:bookmarkStart w:id="59" w:name="_Toc31654081"/>
      <w:r w:rsidRPr="00702EB0">
        <w:t>EFECTOS DE SONIDO</w:t>
      </w:r>
      <w:bookmarkEnd w:id="59"/>
    </w:p>
    <w:p w14:paraId="78BB7CD3" w14:textId="77777777" w:rsidR="00BF0113" w:rsidRPr="00702EB0" w:rsidRDefault="00BF0113" w:rsidP="006D57A0">
      <w:pPr>
        <w:numPr>
          <w:ilvl w:val="0"/>
          <w:numId w:val="63"/>
        </w:numPr>
        <w:shd w:val="clear" w:color="auto" w:fill="FFFFFF"/>
        <w:spacing w:before="100" w:beforeAutospacing="1" w:after="100" w:afterAutospacing="1" w:line="240" w:lineRule="auto"/>
        <w:rPr>
          <w:rFonts w:cstheme="minorHAnsi"/>
          <w:color w:val="24292E"/>
          <w:sz w:val="21"/>
          <w:szCs w:val="21"/>
        </w:rPr>
      </w:pPr>
      <w:r w:rsidRPr="00702EB0">
        <w:rPr>
          <w:rStyle w:val="Textoennegrita"/>
          <w:rFonts w:cstheme="minorHAnsi"/>
          <w:color w:val="24292E"/>
          <w:sz w:val="21"/>
          <w:szCs w:val="21"/>
        </w:rPr>
        <w:t>Cortos, concisos y reconocibles</w:t>
      </w:r>
      <w:r w:rsidRPr="00702EB0">
        <w:rPr>
          <w:rFonts w:cstheme="minorHAnsi"/>
          <w:color w:val="24292E"/>
          <w:sz w:val="21"/>
          <w:szCs w:val="21"/>
        </w:rPr>
        <w:t>.</w:t>
      </w:r>
    </w:p>
    <w:p w14:paraId="4BB0AF33" w14:textId="77777777" w:rsidR="00BF0113" w:rsidRPr="00702EB0" w:rsidRDefault="00BF0113" w:rsidP="006D57A0">
      <w:pPr>
        <w:numPr>
          <w:ilvl w:val="0"/>
          <w:numId w:val="6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No se alejarán mucho de la </w:t>
      </w:r>
      <w:r w:rsidRPr="00702EB0">
        <w:rPr>
          <w:rStyle w:val="Textoennegrita"/>
          <w:rFonts w:cstheme="minorHAnsi"/>
          <w:color w:val="24292E"/>
          <w:sz w:val="21"/>
          <w:szCs w:val="21"/>
        </w:rPr>
        <w:t>realidad</w:t>
      </w:r>
      <w:r w:rsidRPr="00702EB0">
        <w:rPr>
          <w:rFonts w:cstheme="minorHAnsi"/>
          <w:color w:val="24292E"/>
          <w:sz w:val="21"/>
          <w:szCs w:val="21"/>
        </w:rPr>
        <w:t>, pero tendrán un </w:t>
      </w:r>
      <w:r w:rsidRPr="00702EB0">
        <w:rPr>
          <w:rStyle w:val="Textoennegrita"/>
          <w:rFonts w:cstheme="minorHAnsi"/>
          <w:color w:val="24292E"/>
          <w:sz w:val="21"/>
          <w:szCs w:val="21"/>
        </w:rPr>
        <w:t>punto de fantasía</w:t>
      </w:r>
      <w:r w:rsidRPr="00702EB0">
        <w:rPr>
          <w:rFonts w:cstheme="minorHAnsi"/>
          <w:color w:val="24292E"/>
          <w:sz w:val="21"/>
          <w:szCs w:val="21"/>
        </w:rPr>
        <w:t> que ayude a la inmersión del jugador.</w:t>
      </w:r>
    </w:p>
    <w:p w14:paraId="543E1DCE" w14:textId="77777777" w:rsidR="00BF0113" w:rsidRPr="00702EB0" w:rsidRDefault="00BF0113" w:rsidP="006D57A0">
      <w:pPr>
        <w:numPr>
          <w:ilvl w:val="0"/>
          <w:numId w:val="6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Número total de sonidos: 30.</w:t>
      </w:r>
    </w:p>
    <w:p w14:paraId="6E0A3F5A" w14:textId="77777777" w:rsidR="00BF0113" w:rsidRPr="00702EB0" w:rsidRDefault="00BF0113" w:rsidP="00EF282D">
      <w:pPr>
        <w:pStyle w:val="Ttulo4"/>
      </w:pPr>
      <w:r w:rsidRPr="00702EB0">
        <w:t>Menú</w:t>
      </w:r>
    </w:p>
    <w:p w14:paraId="1A2D3F88" w14:textId="77777777" w:rsidR="00BF0113" w:rsidRPr="00702EB0" w:rsidRDefault="00BF0113" w:rsidP="006D57A0">
      <w:pPr>
        <w:numPr>
          <w:ilvl w:val="0"/>
          <w:numId w:val="6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Click_Botones_Opciones_SFX</w:t>
      </w:r>
      <w:proofErr w:type="spellEnd"/>
      <w:r w:rsidRPr="00702EB0">
        <w:rPr>
          <w:rFonts w:cstheme="minorHAnsi"/>
          <w:color w:val="24292E"/>
          <w:sz w:val="21"/>
          <w:szCs w:val="21"/>
        </w:rPr>
        <w:t>.</w:t>
      </w:r>
    </w:p>
    <w:p w14:paraId="54EB042B" w14:textId="77777777" w:rsidR="00BF0113" w:rsidRPr="00702EB0" w:rsidRDefault="00BF0113" w:rsidP="006D57A0">
      <w:pPr>
        <w:numPr>
          <w:ilvl w:val="0"/>
          <w:numId w:val="6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el cambio de algún parámetro de las opciones.</w:t>
      </w:r>
    </w:p>
    <w:p w14:paraId="570BD590" w14:textId="77777777" w:rsidR="00BF0113" w:rsidRPr="00702EB0" w:rsidRDefault="00BF0113" w:rsidP="006D57A0">
      <w:pPr>
        <w:numPr>
          <w:ilvl w:val="0"/>
          <w:numId w:val="6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En el menú de ajustes fuera de partida o en el menú </w:t>
      </w:r>
      <w:proofErr w:type="spellStart"/>
      <w:r w:rsidRPr="00702EB0">
        <w:rPr>
          <w:rFonts w:cstheme="minorHAnsi"/>
          <w:color w:val="24292E"/>
          <w:sz w:val="21"/>
          <w:szCs w:val="21"/>
        </w:rPr>
        <w:t>in-game</w:t>
      </w:r>
      <w:proofErr w:type="spellEnd"/>
      <w:r w:rsidRPr="00702EB0">
        <w:rPr>
          <w:rFonts w:cstheme="minorHAnsi"/>
          <w:color w:val="24292E"/>
          <w:sz w:val="21"/>
          <w:szCs w:val="21"/>
        </w:rPr>
        <w:t>, cuando se hace algún cambio dentro de los ajustes disponibles, se reproduce el sonido (cambiar volumen de la música, los efectos de sonido o seleccionar el idioma).</w:t>
      </w:r>
    </w:p>
    <w:p w14:paraId="7C0CDD62" w14:textId="77777777" w:rsidR="00BF0113" w:rsidRPr="00702EB0" w:rsidRDefault="00BF0113" w:rsidP="006D57A0">
      <w:pPr>
        <w:numPr>
          <w:ilvl w:val="0"/>
          <w:numId w:val="6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Click_Botones_SFX</w:t>
      </w:r>
      <w:proofErr w:type="spellEnd"/>
      <w:r w:rsidRPr="00702EB0">
        <w:rPr>
          <w:rFonts w:cstheme="minorHAnsi"/>
          <w:color w:val="24292E"/>
          <w:sz w:val="21"/>
          <w:szCs w:val="21"/>
        </w:rPr>
        <w:t>.</w:t>
      </w:r>
    </w:p>
    <w:p w14:paraId="14960445" w14:textId="77777777" w:rsidR="00BF0113" w:rsidRPr="00702EB0" w:rsidRDefault="00BF0113" w:rsidP="006D57A0">
      <w:pPr>
        <w:numPr>
          <w:ilvl w:val="0"/>
          <w:numId w:val="6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indicar el pulsa algún botón en los diferentes menús (a excepción del de opciones, que tiene sonido propio).</w:t>
      </w:r>
    </w:p>
    <w:p w14:paraId="5A2E94B8" w14:textId="77777777" w:rsidR="00BF0113" w:rsidRPr="00702EB0" w:rsidRDefault="00BF0113" w:rsidP="006D57A0">
      <w:pPr>
        <w:numPr>
          <w:ilvl w:val="0"/>
          <w:numId w:val="6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se clica en alguna opción de los menús, suena este sonido.</w:t>
      </w:r>
    </w:p>
    <w:p w14:paraId="480C45E3" w14:textId="77777777" w:rsidR="00BF0113" w:rsidRPr="00702EB0" w:rsidRDefault="00BF0113" w:rsidP="006D57A0">
      <w:pPr>
        <w:numPr>
          <w:ilvl w:val="0"/>
          <w:numId w:val="6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Comprar_SFX</w:t>
      </w:r>
      <w:proofErr w:type="spellEnd"/>
      <w:r w:rsidRPr="00702EB0">
        <w:rPr>
          <w:rFonts w:cstheme="minorHAnsi"/>
          <w:color w:val="24292E"/>
          <w:sz w:val="21"/>
          <w:szCs w:val="21"/>
        </w:rPr>
        <w:t>.</w:t>
      </w:r>
    </w:p>
    <w:p w14:paraId="19E1F6A6" w14:textId="77777777" w:rsidR="00BF0113" w:rsidRPr="00702EB0" w:rsidRDefault="00BF0113" w:rsidP="006D57A0">
      <w:pPr>
        <w:numPr>
          <w:ilvl w:val="0"/>
          <w:numId w:val="6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aparece con la compra en la tienda.</w:t>
      </w:r>
    </w:p>
    <w:p w14:paraId="0CC00856" w14:textId="77777777" w:rsidR="00BF0113" w:rsidRPr="00702EB0" w:rsidRDefault="00BF0113" w:rsidP="006D57A0">
      <w:pPr>
        <w:numPr>
          <w:ilvl w:val="0"/>
          <w:numId w:val="6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Al comprar en la tienda se reproduce este sonido.</w:t>
      </w:r>
    </w:p>
    <w:p w14:paraId="3E0C9067" w14:textId="77777777" w:rsidR="00BF0113" w:rsidRPr="00702EB0" w:rsidRDefault="00BF0113" w:rsidP="006D57A0">
      <w:pPr>
        <w:numPr>
          <w:ilvl w:val="0"/>
          <w:numId w:val="6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Confirmacion_Personaje_SFX</w:t>
      </w:r>
      <w:proofErr w:type="spellEnd"/>
      <w:r w:rsidRPr="00702EB0">
        <w:rPr>
          <w:rFonts w:cstheme="minorHAnsi"/>
          <w:color w:val="24292E"/>
          <w:sz w:val="21"/>
          <w:szCs w:val="21"/>
        </w:rPr>
        <w:t>.</w:t>
      </w:r>
    </w:p>
    <w:p w14:paraId="030C8C00" w14:textId="77777777" w:rsidR="00BF0113" w:rsidRPr="00702EB0" w:rsidRDefault="00BF0113" w:rsidP="006D57A0">
      <w:pPr>
        <w:numPr>
          <w:ilvl w:val="0"/>
          <w:numId w:val="6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confirmación de personaje.</w:t>
      </w:r>
    </w:p>
    <w:p w14:paraId="1363818B" w14:textId="722C4F9C" w:rsidR="00BF0113" w:rsidRDefault="00BF0113" w:rsidP="006D57A0">
      <w:pPr>
        <w:numPr>
          <w:ilvl w:val="0"/>
          <w:numId w:val="6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el jugador confirma con un clic el personaje que va a jugar en la pantalla de selección de personaje, se reproduce este sonido.</w:t>
      </w:r>
    </w:p>
    <w:p w14:paraId="28F707AA"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6B6D650C" w14:textId="77777777" w:rsidR="00BF0113" w:rsidRPr="00702EB0" w:rsidRDefault="00BF0113" w:rsidP="006D57A0">
      <w:pPr>
        <w:numPr>
          <w:ilvl w:val="0"/>
          <w:numId w:val="6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 xml:space="preserve">Nombre de archivo: </w:t>
      </w:r>
      <w:proofErr w:type="spellStart"/>
      <w:r w:rsidRPr="00702EB0">
        <w:rPr>
          <w:rFonts w:cstheme="minorHAnsi"/>
          <w:color w:val="24292E"/>
          <w:sz w:val="21"/>
          <w:szCs w:val="21"/>
        </w:rPr>
        <w:t>Subir_Nivel_SFX</w:t>
      </w:r>
      <w:proofErr w:type="spellEnd"/>
      <w:r w:rsidRPr="00702EB0">
        <w:rPr>
          <w:rFonts w:cstheme="minorHAnsi"/>
          <w:color w:val="24292E"/>
          <w:sz w:val="21"/>
          <w:szCs w:val="21"/>
        </w:rPr>
        <w:t>.</w:t>
      </w:r>
    </w:p>
    <w:p w14:paraId="5ECA6D00" w14:textId="77777777" w:rsidR="00BF0113" w:rsidRPr="00702EB0" w:rsidRDefault="00BF0113" w:rsidP="006D57A0">
      <w:pPr>
        <w:numPr>
          <w:ilvl w:val="0"/>
          <w:numId w:val="6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de subida de nivel.</w:t>
      </w:r>
    </w:p>
    <w:p w14:paraId="16C48BB8" w14:textId="77777777" w:rsidR="00BF0113" w:rsidRPr="00702EB0" w:rsidRDefault="00BF0113" w:rsidP="006D57A0">
      <w:pPr>
        <w:numPr>
          <w:ilvl w:val="0"/>
          <w:numId w:val="6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Si el jugador sube de nivel al terminar la partida, en la pantalla de puntuaciones de la partida suena este sonido una vez.</w:t>
      </w:r>
    </w:p>
    <w:p w14:paraId="0D30C8D8" w14:textId="77777777" w:rsidR="00BF0113" w:rsidRPr="00702EB0" w:rsidRDefault="00BF0113" w:rsidP="006D57A0">
      <w:pPr>
        <w:numPr>
          <w:ilvl w:val="0"/>
          <w:numId w:val="6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Volver_Atras_SFX</w:t>
      </w:r>
      <w:proofErr w:type="spellEnd"/>
      <w:r w:rsidRPr="00702EB0">
        <w:rPr>
          <w:rFonts w:cstheme="minorHAnsi"/>
          <w:color w:val="24292E"/>
          <w:sz w:val="21"/>
          <w:szCs w:val="21"/>
        </w:rPr>
        <w:t>.</w:t>
      </w:r>
    </w:p>
    <w:p w14:paraId="2395C662" w14:textId="77777777" w:rsidR="00BF0113" w:rsidRPr="00702EB0" w:rsidRDefault="00BF0113" w:rsidP="006D57A0">
      <w:pPr>
        <w:numPr>
          <w:ilvl w:val="0"/>
          <w:numId w:val="6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indicar la vuelta a un menú anterior.</w:t>
      </w:r>
    </w:p>
    <w:p w14:paraId="43E8751E" w14:textId="77777777" w:rsidR="00BF0113" w:rsidRPr="00702EB0" w:rsidRDefault="00BF0113" w:rsidP="006D57A0">
      <w:pPr>
        <w:numPr>
          <w:ilvl w:val="0"/>
          <w:numId w:val="6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el jugador pulsa el botón para volver atrás de alguno de los menús en que está disponible, el sonido se reproduce.</w:t>
      </w:r>
    </w:p>
    <w:p w14:paraId="47E1DFBB" w14:textId="77777777" w:rsidR="00BF0113" w:rsidRPr="00702EB0" w:rsidRDefault="00BF0113" w:rsidP="00EF282D">
      <w:pPr>
        <w:pStyle w:val="Ttulo4"/>
      </w:pPr>
      <w:r w:rsidRPr="00702EB0">
        <w:t>In-</w:t>
      </w:r>
      <w:proofErr w:type="spellStart"/>
      <w:r w:rsidRPr="00702EB0">
        <w:t>Game</w:t>
      </w:r>
      <w:proofErr w:type="spellEnd"/>
      <w:r w:rsidRPr="00702EB0">
        <w:t xml:space="preserve"> </w:t>
      </w:r>
      <w:proofErr w:type="spellStart"/>
      <w:r w:rsidRPr="00702EB0">
        <w:t>Info</w:t>
      </w:r>
      <w:proofErr w:type="spellEnd"/>
    </w:p>
    <w:p w14:paraId="3F50EEFC" w14:textId="77777777" w:rsidR="00BF0113" w:rsidRPr="00702EB0" w:rsidRDefault="00BF0113" w:rsidP="006D57A0">
      <w:pPr>
        <w:numPr>
          <w:ilvl w:val="0"/>
          <w:numId w:val="7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Nombre de archivo: Cuenta_Atras_5_Sec_SFX.</w:t>
      </w:r>
    </w:p>
    <w:p w14:paraId="1EED2286" w14:textId="77777777" w:rsidR="00BF0113" w:rsidRPr="00702EB0" w:rsidRDefault="00BF0113" w:rsidP="006D57A0">
      <w:pPr>
        <w:numPr>
          <w:ilvl w:val="0"/>
          <w:numId w:val="7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de cuenta atrás para el inicio y finalización de partida.</w:t>
      </w:r>
    </w:p>
    <w:p w14:paraId="0A523484" w14:textId="77777777" w:rsidR="00BF0113" w:rsidRPr="00702EB0" w:rsidRDefault="00BF0113" w:rsidP="006D57A0">
      <w:pPr>
        <w:numPr>
          <w:ilvl w:val="0"/>
          <w:numId w:val="7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se entra en partida, este sonido indica el tiempo restante para que los jugadores se puedan mover y realizar acciones (5 segundos). Cuando quedan 5 segundos para que acabe el tiempo de partida se reproduce de nuevo.</w:t>
      </w:r>
    </w:p>
    <w:p w14:paraId="0EB56A86" w14:textId="77777777" w:rsidR="00BF0113" w:rsidRPr="00702EB0" w:rsidRDefault="00BF0113" w:rsidP="006D57A0">
      <w:pPr>
        <w:numPr>
          <w:ilvl w:val="0"/>
          <w:numId w:val="7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Cuenta_Atras_SFX</w:t>
      </w:r>
      <w:proofErr w:type="spellEnd"/>
      <w:r w:rsidRPr="00702EB0">
        <w:rPr>
          <w:rFonts w:cstheme="minorHAnsi"/>
          <w:color w:val="24292E"/>
          <w:sz w:val="21"/>
          <w:szCs w:val="21"/>
        </w:rPr>
        <w:t>.</w:t>
      </w:r>
    </w:p>
    <w:p w14:paraId="60C43D7E" w14:textId="77777777" w:rsidR="00BF0113" w:rsidRPr="00702EB0" w:rsidRDefault="00BF0113" w:rsidP="006D57A0">
      <w:pPr>
        <w:numPr>
          <w:ilvl w:val="0"/>
          <w:numId w:val="7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de cuenta atrás para el inicio y finalización de partida.</w:t>
      </w:r>
    </w:p>
    <w:p w14:paraId="6377E80F" w14:textId="77777777" w:rsidR="00BF0113" w:rsidRPr="00702EB0" w:rsidRDefault="00BF0113" w:rsidP="006D57A0">
      <w:pPr>
        <w:numPr>
          <w:ilvl w:val="0"/>
          <w:numId w:val="7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se entra en partida, este sonido indica el tiempo restante para que los jugadores se puedan mover y realizar acciones (10 segundos). Cuando quedan 10 segundos para que acabe el tiempo de partida se reproduce de nuevo.</w:t>
      </w:r>
    </w:p>
    <w:p w14:paraId="0A0E66C3" w14:textId="77777777" w:rsidR="00BF0113" w:rsidRPr="00702EB0" w:rsidRDefault="00BF0113" w:rsidP="006D57A0">
      <w:pPr>
        <w:numPr>
          <w:ilvl w:val="0"/>
          <w:numId w:val="7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Final_Tiempo_SFX</w:t>
      </w:r>
      <w:proofErr w:type="spellEnd"/>
      <w:r w:rsidRPr="00702EB0">
        <w:rPr>
          <w:rFonts w:cstheme="minorHAnsi"/>
          <w:color w:val="24292E"/>
          <w:sz w:val="21"/>
          <w:szCs w:val="21"/>
        </w:rPr>
        <w:t>.</w:t>
      </w:r>
    </w:p>
    <w:p w14:paraId="6588FC1D" w14:textId="77777777" w:rsidR="00BF0113" w:rsidRPr="00702EB0" w:rsidRDefault="00BF0113" w:rsidP="006D57A0">
      <w:pPr>
        <w:numPr>
          <w:ilvl w:val="0"/>
          <w:numId w:val="7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el fin de partida.</w:t>
      </w:r>
    </w:p>
    <w:p w14:paraId="533CC3FE" w14:textId="77777777" w:rsidR="00BF0113" w:rsidRPr="00702EB0" w:rsidRDefault="00BF0113" w:rsidP="006D57A0">
      <w:pPr>
        <w:numPr>
          <w:ilvl w:val="0"/>
          <w:numId w:val="7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se termina el tiempo se reproduce este sonido, para informar a los jugadores que la partida ha terminado.</w:t>
      </w:r>
    </w:p>
    <w:p w14:paraId="5D37D0D9" w14:textId="77777777" w:rsidR="00BF0113" w:rsidRPr="00702EB0" w:rsidRDefault="00BF0113" w:rsidP="00EF282D">
      <w:pPr>
        <w:pStyle w:val="Ttulo4"/>
      </w:pPr>
      <w:proofErr w:type="spellStart"/>
      <w:r w:rsidRPr="00702EB0">
        <w:t>Items</w:t>
      </w:r>
      <w:proofErr w:type="spellEnd"/>
    </w:p>
    <w:p w14:paraId="4153EC0C" w14:textId="77777777" w:rsidR="00BF0113" w:rsidRPr="00702EB0" w:rsidRDefault="00BF0113" w:rsidP="006D57A0">
      <w:pPr>
        <w:numPr>
          <w:ilvl w:val="0"/>
          <w:numId w:val="7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Abrir_Caja_SFX</w:t>
      </w:r>
      <w:proofErr w:type="spellEnd"/>
      <w:r w:rsidRPr="00702EB0">
        <w:rPr>
          <w:rFonts w:cstheme="minorHAnsi"/>
          <w:color w:val="24292E"/>
          <w:sz w:val="21"/>
          <w:szCs w:val="21"/>
        </w:rPr>
        <w:t>.</w:t>
      </w:r>
    </w:p>
    <w:p w14:paraId="4B9372AF" w14:textId="77777777" w:rsidR="00BF0113" w:rsidRPr="00702EB0" w:rsidRDefault="00BF0113" w:rsidP="006D57A0">
      <w:pPr>
        <w:numPr>
          <w:ilvl w:val="0"/>
          <w:numId w:val="7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apertura de una caja.</w:t>
      </w:r>
    </w:p>
    <w:p w14:paraId="72A373BF" w14:textId="77777777" w:rsidR="00BF0113" w:rsidRPr="00702EB0" w:rsidRDefault="00BF0113" w:rsidP="006D57A0">
      <w:pPr>
        <w:numPr>
          <w:ilvl w:val="0"/>
          <w:numId w:val="7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pasa por encima de una caja el sonido se reproduce para indicar que la caja se ha abierto.</w:t>
      </w:r>
    </w:p>
    <w:p w14:paraId="039C4DDE" w14:textId="77777777" w:rsidR="00BF0113" w:rsidRPr="00702EB0" w:rsidRDefault="00BF0113" w:rsidP="006D57A0">
      <w:pPr>
        <w:numPr>
          <w:ilvl w:val="0"/>
          <w:numId w:val="7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Activar_Trampa_SFX</w:t>
      </w:r>
      <w:proofErr w:type="spellEnd"/>
      <w:r w:rsidRPr="00702EB0">
        <w:rPr>
          <w:rFonts w:cstheme="minorHAnsi"/>
          <w:color w:val="24292E"/>
          <w:sz w:val="21"/>
          <w:szCs w:val="21"/>
        </w:rPr>
        <w:t>.</w:t>
      </w:r>
    </w:p>
    <w:p w14:paraId="1E63EB48" w14:textId="77777777" w:rsidR="00BF0113" w:rsidRPr="00702EB0" w:rsidRDefault="00BF0113" w:rsidP="006D57A0">
      <w:pPr>
        <w:numPr>
          <w:ilvl w:val="0"/>
          <w:numId w:val="7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activación de una trampa.</w:t>
      </w:r>
    </w:p>
    <w:p w14:paraId="7A45F462" w14:textId="77777777" w:rsidR="00BF0113" w:rsidRPr="00702EB0" w:rsidRDefault="00BF0113" w:rsidP="006D57A0">
      <w:pPr>
        <w:numPr>
          <w:ilvl w:val="0"/>
          <w:numId w:val="7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pasa por encima de una trampa el sonido se reproduce para indicar que la trampa se ha activado.</w:t>
      </w:r>
    </w:p>
    <w:p w14:paraId="68BD3B86" w14:textId="77777777" w:rsidR="00BF0113" w:rsidRPr="00702EB0" w:rsidRDefault="00BF0113" w:rsidP="006D57A0">
      <w:pPr>
        <w:numPr>
          <w:ilvl w:val="0"/>
          <w:numId w:val="7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Colocar_Trampa_SFX</w:t>
      </w:r>
      <w:proofErr w:type="spellEnd"/>
      <w:r w:rsidRPr="00702EB0">
        <w:rPr>
          <w:rFonts w:cstheme="minorHAnsi"/>
          <w:color w:val="24292E"/>
          <w:sz w:val="21"/>
          <w:szCs w:val="21"/>
        </w:rPr>
        <w:t>.</w:t>
      </w:r>
    </w:p>
    <w:p w14:paraId="3EA1817C" w14:textId="77777777" w:rsidR="00BF0113" w:rsidRPr="00702EB0" w:rsidRDefault="00BF0113" w:rsidP="006D57A0">
      <w:pPr>
        <w:numPr>
          <w:ilvl w:val="0"/>
          <w:numId w:val="7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colocación de una trampa.</w:t>
      </w:r>
    </w:p>
    <w:p w14:paraId="54F14AE9" w14:textId="27EDBF21" w:rsidR="00BF0113" w:rsidRDefault="00BF0113" w:rsidP="006D57A0">
      <w:pPr>
        <w:numPr>
          <w:ilvl w:val="0"/>
          <w:numId w:val="7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posee una trampa y la lanza se reproduce el sonido para indicar que la trampa ha sido colocada.</w:t>
      </w:r>
    </w:p>
    <w:p w14:paraId="66CA1B92" w14:textId="72908DEC" w:rsidR="00220A15" w:rsidRDefault="00220A15" w:rsidP="00220A15">
      <w:pPr>
        <w:shd w:val="clear" w:color="auto" w:fill="FFFFFF"/>
        <w:spacing w:before="60" w:after="100" w:afterAutospacing="1" w:line="240" w:lineRule="auto"/>
        <w:rPr>
          <w:rFonts w:cstheme="minorHAnsi"/>
          <w:color w:val="24292E"/>
          <w:sz w:val="21"/>
          <w:szCs w:val="21"/>
        </w:rPr>
      </w:pPr>
    </w:p>
    <w:p w14:paraId="2EA1876E"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47D3B6D1" w14:textId="77777777" w:rsidR="00BF0113" w:rsidRPr="00702EB0" w:rsidRDefault="00BF0113" w:rsidP="006D57A0">
      <w:pPr>
        <w:numPr>
          <w:ilvl w:val="0"/>
          <w:numId w:val="7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 xml:space="preserve">Nombre de archivo: </w:t>
      </w:r>
      <w:proofErr w:type="spellStart"/>
      <w:r w:rsidRPr="00702EB0">
        <w:rPr>
          <w:rFonts w:cstheme="minorHAnsi"/>
          <w:color w:val="24292E"/>
          <w:sz w:val="21"/>
          <w:szCs w:val="21"/>
        </w:rPr>
        <w:t>Curacion_SFX</w:t>
      </w:r>
      <w:proofErr w:type="spellEnd"/>
      <w:r w:rsidRPr="00702EB0">
        <w:rPr>
          <w:rFonts w:cstheme="minorHAnsi"/>
          <w:color w:val="24292E"/>
          <w:sz w:val="21"/>
          <w:szCs w:val="21"/>
        </w:rPr>
        <w:t>.</w:t>
      </w:r>
    </w:p>
    <w:p w14:paraId="20195887" w14:textId="77777777" w:rsidR="00BF0113" w:rsidRPr="00702EB0" w:rsidRDefault="00BF0113" w:rsidP="006D57A0">
      <w:pPr>
        <w:numPr>
          <w:ilvl w:val="0"/>
          <w:numId w:val="7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el uso de una curación.</w:t>
      </w:r>
    </w:p>
    <w:p w14:paraId="0765FC67" w14:textId="77777777" w:rsidR="00BF0113" w:rsidRPr="00702EB0" w:rsidRDefault="00BF0113" w:rsidP="006D57A0">
      <w:pPr>
        <w:numPr>
          <w:ilvl w:val="0"/>
          <w:numId w:val="7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posee una curación y la usa se reproduce el sonido para indicar el efecto de esta.</w:t>
      </w:r>
    </w:p>
    <w:p w14:paraId="6E90A839" w14:textId="77777777" w:rsidR="00BF0113" w:rsidRPr="00702EB0" w:rsidRDefault="00BF0113" w:rsidP="006D57A0">
      <w:pPr>
        <w:numPr>
          <w:ilvl w:val="0"/>
          <w:numId w:val="7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Daño_Recibido_SFX</w:t>
      </w:r>
      <w:proofErr w:type="spellEnd"/>
      <w:r w:rsidRPr="00702EB0">
        <w:rPr>
          <w:rFonts w:cstheme="minorHAnsi"/>
          <w:color w:val="24292E"/>
          <w:sz w:val="21"/>
          <w:szCs w:val="21"/>
        </w:rPr>
        <w:t>.</w:t>
      </w:r>
    </w:p>
    <w:p w14:paraId="3E928460" w14:textId="77777777" w:rsidR="00BF0113" w:rsidRPr="00702EB0" w:rsidRDefault="00BF0113" w:rsidP="006D57A0">
      <w:pPr>
        <w:numPr>
          <w:ilvl w:val="0"/>
          <w:numId w:val="7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indicar la recepción de daño por parte de algún jugador.</w:t>
      </w:r>
    </w:p>
    <w:p w14:paraId="15ED1F7C" w14:textId="77777777" w:rsidR="00BF0113" w:rsidRPr="00702EB0" w:rsidRDefault="00BF0113" w:rsidP="006D57A0">
      <w:pPr>
        <w:numPr>
          <w:ilvl w:val="0"/>
          <w:numId w:val="7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recibe daño se reproduce el sonido para indicarlo.</w:t>
      </w:r>
    </w:p>
    <w:p w14:paraId="44DD8BE6" w14:textId="77777777" w:rsidR="00BF0113" w:rsidRPr="00702EB0" w:rsidRDefault="00BF0113" w:rsidP="006D57A0">
      <w:pPr>
        <w:numPr>
          <w:ilvl w:val="0"/>
          <w:numId w:val="7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Escudo_SFX</w:t>
      </w:r>
      <w:proofErr w:type="spellEnd"/>
      <w:r w:rsidRPr="00702EB0">
        <w:rPr>
          <w:rFonts w:cstheme="minorHAnsi"/>
          <w:color w:val="24292E"/>
          <w:sz w:val="21"/>
          <w:szCs w:val="21"/>
        </w:rPr>
        <w:t>.</w:t>
      </w:r>
    </w:p>
    <w:p w14:paraId="024CC4B6" w14:textId="77777777" w:rsidR="00BF0113" w:rsidRPr="00702EB0" w:rsidRDefault="00BF0113" w:rsidP="006D57A0">
      <w:pPr>
        <w:numPr>
          <w:ilvl w:val="0"/>
          <w:numId w:val="7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activación de un escudo.</w:t>
      </w:r>
    </w:p>
    <w:p w14:paraId="56231889" w14:textId="77777777" w:rsidR="00BF0113" w:rsidRPr="00702EB0" w:rsidRDefault="00BF0113" w:rsidP="006D57A0">
      <w:pPr>
        <w:numPr>
          <w:ilvl w:val="0"/>
          <w:numId w:val="7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posee un escudo y lo usa se reproduce el sonido para indicar el efecto de este.</w:t>
      </w:r>
    </w:p>
    <w:p w14:paraId="1B71363C" w14:textId="77777777" w:rsidR="00BF0113" w:rsidRPr="00702EB0" w:rsidRDefault="00BF0113" w:rsidP="006D57A0">
      <w:pPr>
        <w:numPr>
          <w:ilvl w:val="0"/>
          <w:numId w:val="7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Explosion_SFX</w:t>
      </w:r>
      <w:proofErr w:type="spellEnd"/>
      <w:r w:rsidRPr="00702EB0">
        <w:rPr>
          <w:rFonts w:cstheme="minorHAnsi"/>
          <w:color w:val="24292E"/>
          <w:sz w:val="21"/>
          <w:szCs w:val="21"/>
        </w:rPr>
        <w:t>.</w:t>
      </w:r>
    </w:p>
    <w:p w14:paraId="613A6CF1" w14:textId="77777777" w:rsidR="00BF0113" w:rsidRPr="00702EB0" w:rsidRDefault="00BF0113" w:rsidP="006D57A0">
      <w:pPr>
        <w:numPr>
          <w:ilvl w:val="0"/>
          <w:numId w:val="7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de explosión por el impacto de una bomba.</w:t>
      </w:r>
    </w:p>
    <w:p w14:paraId="19724EE4" w14:textId="77777777" w:rsidR="00BF0113" w:rsidRPr="00702EB0" w:rsidRDefault="00BF0113" w:rsidP="006D57A0">
      <w:pPr>
        <w:numPr>
          <w:ilvl w:val="0"/>
          <w:numId w:val="7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la runa explosiva choca con algo se reproduce este sonido para indicar la explosión de esta.</w:t>
      </w:r>
    </w:p>
    <w:p w14:paraId="51494589" w14:textId="77777777" w:rsidR="00BF0113" w:rsidRPr="00702EB0" w:rsidRDefault="00BF0113" w:rsidP="006D57A0">
      <w:pPr>
        <w:numPr>
          <w:ilvl w:val="0"/>
          <w:numId w:val="8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Speedup_SFX</w:t>
      </w:r>
      <w:proofErr w:type="spellEnd"/>
      <w:r w:rsidRPr="00702EB0">
        <w:rPr>
          <w:rFonts w:cstheme="minorHAnsi"/>
          <w:color w:val="24292E"/>
          <w:sz w:val="21"/>
          <w:szCs w:val="21"/>
        </w:rPr>
        <w:t>.</w:t>
      </w:r>
    </w:p>
    <w:p w14:paraId="02FD8844" w14:textId="77777777" w:rsidR="00BF0113" w:rsidRPr="00702EB0" w:rsidRDefault="00BF0113" w:rsidP="006D57A0">
      <w:pPr>
        <w:numPr>
          <w:ilvl w:val="0"/>
          <w:numId w:val="8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de aceleración por el uso de un potenciador de velocidad.</w:t>
      </w:r>
    </w:p>
    <w:p w14:paraId="536156F8" w14:textId="77777777" w:rsidR="00BF0113" w:rsidRPr="00702EB0" w:rsidRDefault="00BF0113" w:rsidP="006D57A0">
      <w:pPr>
        <w:numPr>
          <w:ilvl w:val="0"/>
          <w:numId w:val="8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posee un potenciador de velocidad y lo usa se reproduce el sonido para indicar el efecto de este.</w:t>
      </w:r>
    </w:p>
    <w:p w14:paraId="58523FC3" w14:textId="77777777" w:rsidR="00BF0113" w:rsidRPr="00702EB0" w:rsidRDefault="00BF0113" w:rsidP="006D57A0">
      <w:pPr>
        <w:numPr>
          <w:ilvl w:val="0"/>
          <w:numId w:val="8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Stun_SFX</w:t>
      </w:r>
      <w:proofErr w:type="spellEnd"/>
      <w:r w:rsidRPr="00702EB0">
        <w:rPr>
          <w:rFonts w:cstheme="minorHAnsi"/>
          <w:color w:val="24292E"/>
          <w:sz w:val="21"/>
          <w:szCs w:val="21"/>
        </w:rPr>
        <w:t>.</w:t>
      </w:r>
    </w:p>
    <w:p w14:paraId="6664FA3F" w14:textId="77777777" w:rsidR="00BF0113" w:rsidRPr="00702EB0" w:rsidRDefault="00BF0113" w:rsidP="006D57A0">
      <w:pPr>
        <w:numPr>
          <w:ilvl w:val="0"/>
          <w:numId w:val="8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indicar que el jugador ha sido paralizado temporalmente.</w:t>
      </w:r>
    </w:p>
    <w:p w14:paraId="4AE13DFE" w14:textId="77777777" w:rsidR="00BF0113" w:rsidRPr="00702EB0" w:rsidRDefault="00BF0113" w:rsidP="006D57A0">
      <w:pPr>
        <w:numPr>
          <w:ilvl w:val="0"/>
          <w:numId w:val="8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es paralizado se reproduce el sonido para indicar la situación a los demás jugadores.</w:t>
      </w:r>
    </w:p>
    <w:p w14:paraId="3E1423D2" w14:textId="77777777" w:rsidR="00BF0113" w:rsidRPr="00702EB0" w:rsidRDefault="00BF0113" w:rsidP="00EF282D">
      <w:pPr>
        <w:pStyle w:val="Ttulo4"/>
      </w:pPr>
      <w:r w:rsidRPr="00702EB0">
        <w:t>Personajes</w:t>
      </w:r>
    </w:p>
    <w:p w14:paraId="25AF145F" w14:textId="77777777" w:rsidR="00BF0113" w:rsidRPr="00702EB0" w:rsidRDefault="00BF0113" w:rsidP="006D57A0">
      <w:pPr>
        <w:numPr>
          <w:ilvl w:val="0"/>
          <w:numId w:val="8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Ataque_Agua_SFX</w:t>
      </w:r>
      <w:proofErr w:type="spellEnd"/>
      <w:r w:rsidRPr="00702EB0">
        <w:rPr>
          <w:rFonts w:cstheme="minorHAnsi"/>
          <w:color w:val="24292E"/>
          <w:sz w:val="21"/>
          <w:szCs w:val="21"/>
        </w:rPr>
        <w:t>.</w:t>
      </w:r>
    </w:p>
    <w:p w14:paraId="48AD3543" w14:textId="77777777" w:rsidR="00BF0113" w:rsidRPr="00702EB0" w:rsidRDefault="00BF0113" w:rsidP="006D57A0">
      <w:pPr>
        <w:numPr>
          <w:ilvl w:val="0"/>
          <w:numId w:val="8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ataque de </w:t>
      </w:r>
      <w:proofErr w:type="spellStart"/>
      <w:r w:rsidRPr="00702EB0">
        <w:rPr>
          <w:rFonts w:cstheme="minorHAnsi"/>
          <w:color w:val="24292E"/>
          <w:sz w:val="21"/>
          <w:szCs w:val="21"/>
        </w:rPr>
        <w:t>Naluko</w:t>
      </w:r>
      <w:proofErr w:type="spellEnd"/>
      <w:r w:rsidRPr="00702EB0">
        <w:rPr>
          <w:rFonts w:cstheme="minorHAnsi"/>
          <w:color w:val="24292E"/>
          <w:sz w:val="21"/>
          <w:szCs w:val="21"/>
        </w:rPr>
        <w:t>.</w:t>
      </w:r>
    </w:p>
    <w:p w14:paraId="37E12062" w14:textId="77777777" w:rsidR="00BF0113" w:rsidRPr="00702EB0" w:rsidRDefault="00BF0113" w:rsidP="006D57A0">
      <w:pPr>
        <w:numPr>
          <w:ilvl w:val="0"/>
          <w:numId w:val="8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usa su ataque, se reproduce este sonido.</w:t>
      </w:r>
    </w:p>
    <w:p w14:paraId="52A42FA9" w14:textId="77777777" w:rsidR="00BF0113" w:rsidRPr="00702EB0" w:rsidRDefault="00BF0113" w:rsidP="006D57A0">
      <w:pPr>
        <w:numPr>
          <w:ilvl w:val="0"/>
          <w:numId w:val="8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Ataque_Fuego_SFX</w:t>
      </w:r>
      <w:proofErr w:type="spellEnd"/>
      <w:r w:rsidRPr="00702EB0">
        <w:rPr>
          <w:rFonts w:cstheme="minorHAnsi"/>
          <w:color w:val="24292E"/>
          <w:sz w:val="21"/>
          <w:szCs w:val="21"/>
        </w:rPr>
        <w:t>.</w:t>
      </w:r>
    </w:p>
    <w:p w14:paraId="7FC53AFC" w14:textId="77777777" w:rsidR="00BF0113" w:rsidRPr="00702EB0" w:rsidRDefault="00BF0113" w:rsidP="006D57A0">
      <w:pPr>
        <w:numPr>
          <w:ilvl w:val="0"/>
          <w:numId w:val="8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ataque de </w:t>
      </w:r>
      <w:proofErr w:type="spellStart"/>
      <w:r w:rsidRPr="00702EB0">
        <w:rPr>
          <w:rFonts w:cstheme="minorHAnsi"/>
          <w:color w:val="24292E"/>
          <w:sz w:val="21"/>
          <w:szCs w:val="21"/>
        </w:rPr>
        <w:t>Ahikoa</w:t>
      </w:r>
      <w:proofErr w:type="spellEnd"/>
      <w:r w:rsidRPr="00702EB0">
        <w:rPr>
          <w:rFonts w:cstheme="minorHAnsi"/>
          <w:color w:val="24292E"/>
          <w:sz w:val="21"/>
          <w:szCs w:val="21"/>
        </w:rPr>
        <w:t>.</w:t>
      </w:r>
    </w:p>
    <w:p w14:paraId="4C74D885" w14:textId="77777777" w:rsidR="00BF0113" w:rsidRPr="00702EB0" w:rsidRDefault="00BF0113" w:rsidP="006D57A0">
      <w:pPr>
        <w:numPr>
          <w:ilvl w:val="0"/>
          <w:numId w:val="8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usa su ataque, se reproduce este sonido.</w:t>
      </w:r>
    </w:p>
    <w:p w14:paraId="39A353A3" w14:textId="77777777" w:rsidR="00BF0113" w:rsidRPr="00702EB0" w:rsidRDefault="00BF0113" w:rsidP="006D57A0">
      <w:pPr>
        <w:numPr>
          <w:ilvl w:val="0"/>
          <w:numId w:val="8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Ataque_Piedra_SFX</w:t>
      </w:r>
      <w:proofErr w:type="spellEnd"/>
      <w:r w:rsidRPr="00702EB0">
        <w:rPr>
          <w:rFonts w:cstheme="minorHAnsi"/>
          <w:color w:val="24292E"/>
          <w:sz w:val="21"/>
          <w:szCs w:val="21"/>
        </w:rPr>
        <w:t>.</w:t>
      </w:r>
    </w:p>
    <w:p w14:paraId="49CC6E94" w14:textId="77777777" w:rsidR="00BF0113" w:rsidRPr="00702EB0" w:rsidRDefault="00BF0113" w:rsidP="006D57A0">
      <w:pPr>
        <w:numPr>
          <w:ilvl w:val="0"/>
          <w:numId w:val="8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ataque de </w:t>
      </w:r>
      <w:proofErr w:type="spellStart"/>
      <w:r w:rsidRPr="00702EB0">
        <w:rPr>
          <w:rFonts w:cstheme="minorHAnsi"/>
          <w:color w:val="24292E"/>
          <w:sz w:val="21"/>
          <w:szCs w:val="21"/>
        </w:rPr>
        <w:t>Pohaku</w:t>
      </w:r>
      <w:proofErr w:type="spellEnd"/>
      <w:r w:rsidRPr="00702EB0">
        <w:rPr>
          <w:rFonts w:cstheme="minorHAnsi"/>
          <w:color w:val="24292E"/>
          <w:sz w:val="21"/>
          <w:szCs w:val="21"/>
        </w:rPr>
        <w:t>.</w:t>
      </w:r>
    </w:p>
    <w:p w14:paraId="42BAFFDA" w14:textId="77777777" w:rsidR="00BF0113" w:rsidRPr="00702EB0" w:rsidRDefault="00BF0113" w:rsidP="006D57A0">
      <w:pPr>
        <w:numPr>
          <w:ilvl w:val="0"/>
          <w:numId w:val="8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usa su ataque, se reproduce este sonido.</w:t>
      </w:r>
    </w:p>
    <w:p w14:paraId="1AF6311A" w14:textId="77777777" w:rsidR="00BF0113" w:rsidRPr="00702EB0" w:rsidRDefault="00BF0113" w:rsidP="006D57A0">
      <w:pPr>
        <w:numPr>
          <w:ilvl w:val="0"/>
          <w:numId w:val="8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Ataque_Viento_SFX</w:t>
      </w:r>
      <w:proofErr w:type="spellEnd"/>
      <w:r w:rsidRPr="00702EB0">
        <w:rPr>
          <w:rFonts w:cstheme="minorHAnsi"/>
          <w:color w:val="24292E"/>
          <w:sz w:val="21"/>
          <w:szCs w:val="21"/>
        </w:rPr>
        <w:t>.</w:t>
      </w:r>
    </w:p>
    <w:p w14:paraId="71C6834A" w14:textId="77777777" w:rsidR="00BF0113" w:rsidRPr="00702EB0" w:rsidRDefault="00BF0113" w:rsidP="006D57A0">
      <w:pPr>
        <w:numPr>
          <w:ilvl w:val="0"/>
          <w:numId w:val="8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ataque de </w:t>
      </w:r>
      <w:proofErr w:type="spellStart"/>
      <w:r w:rsidRPr="00702EB0">
        <w:rPr>
          <w:rFonts w:cstheme="minorHAnsi"/>
          <w:color w:val="24292E"/>
          <w:sz w:val="21"/>
          <w:szCs w:val="21"/>
        </w:rPr>
        <w:t>Makani</w:t>
      </w:r>
      <w:proofErr w:type="spellEnd"/>
      <w:r w:rsidRPr="00702EB0">
        <w:rPr>
          <w:rFonts w:cstheme="minorHAnsi"/>
          <w:color w:val="24292E"/>
          <w:sz w:val="21"/>
          <w:szCs w:val="21"/>
        </w:rPr>
        <w:t>.</w:t>
      </w:r>
    </w:p>
    <w:p w14:paraId="67A7ADB5" w14:textId="05D541A2" w:rsidR="00BF0113" w:rsidRDefault="00BF0113" w:rsidP="006D57A0">
      <w:pPr>
        <w:numPr>
          <w:ilvl w:val="0"/>
          <w:numId w:val="8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usa su ataque, se reproduce este sonido.</w:t>
      </w:r>
    </w:p>
    <w:p w14:paraId="61439FF1"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26BFF476" w14:textId="77777777" w:rsidR="00BF0113" w:rsidRPr="00702EB0" w:rsidRDefault="00BF0113" w:rsidP="006D57A0">
      <w:pPr>
        <w:numPr>
          <w:ilvl w:val="0"/>
          <w:numId w:val="8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 xml:space="preserve">Nombre de archivo: </w:t>
      </w:r>
      <w:proofErr w:type="spellStart"/>
      <w:r w:rsidRPr="00702EB0">
        <w:rPr>
          <w:rFonts w:cstheme="minorHAnsi"/>
          <w:color w:val="24292E"/>
          <w:sz w:val="21"/>
          <w:szCs w:val="21"/>
        </w:rPr>
        <w:t>Correr_SFX</w:t>
      </w:r>
      <w:proofErr w:type="spellEnd"/>
      <w:r w:rsidRPr="00702EB0">
        <w:rPr>
          <w:rFonts w:cstheme="minorHAnsi"/>
          <w:color w:val="24292E"/>
          <w:sz w:val="21"/>
          <w:szCs w:val="21"/>
        </w:rPr>
        <w:t>.</w:t>
      </w:r>
    </w:p>
    <w:p w14:paraId="2D122870" w14:textId="77777777" w:rsidR="00BF0113" w:rsidRPr="00702EB0" w:rsidRDefault="00BF0113" w:rsidP="006D57A0">
      <w:pPr>
        <w:numPr>
          <w:ilvl w:val="0"/>
          <w:numId w:val="8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que un jugador está en movimiento.</w:t>
      </w:r>
    </w:p>
    <w:p w14:paraId="2CA614CC" w14:textId="77777777" w:rsidR="00BF0113" w:rsidRPr="00702EB0" w:rsidRDefault="00BF0113" w:rsidP="006D57A0">
      <w:pPr>
        <w:numPr>
          <w:ilvl w:val="0"/>
          <w:numId w:val="8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se está moviendo en partida, se reproduce este sonido.</w:t>
      </w:r>
    </w:p>
    <w:p w14:paraId="7A78B437" w14:textId="77777777" w:rsidR="00BF0113" w:rsidRPr="00702EB0" w:rsidRDefault="00BF0113" w:rsidP="006D57A0">
      <w:pPr>
        <w:numPr>
          <w:ilvl w:val="0"/>
          <w:numId w:val="8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Daño_Totem_SFX</w:t>
      </w:r>
      <w:proofErr w:type="spellEnd"/>
      <w:r w:rsidRPr="00702EB0">
        <w:rPr>
          <w:rFonts w:cstheme="minorHAnsi"/>
          <w:color w:val="24292E"/>
          <w:sz w:val="21"/>
          <w:szCs w:val="21"/>
        </w:rPr>
        <w:t>.</w:t>
      </w:r>
    </w:p>
    <w:p w14:paraId="03A6A795" w14:textId="77777777" w:rsidR="00BF0113" w:rsidRPr="00702EB0" w:rsidRDefault="00BF0113" w:rsidP="006D57A0">
      <w:pPr>
        <w:numPr>
          <w:ilvl w:val="0"/>
          <w:numId w:val="8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la realización de daño a algún Tótem.</w:t>
      </w:r>
    </w:p>
    <w:p w14:paraId="2B77AD83" w14:textId="77777777" w:rsidR="00BF0113" w:rsidRPr="00702EB0" w:rsidRDefault="00BF0113" w:rsidP="006D57A0">
      <w:pPr>
        <w:numPr>
          <w:ilvl w:val="0"/>
          <w:numId w:val="8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Tótem recibe un ataque (cualquier Tótem), se reproduce este sonido.</w:t>
      </w:r>
    </w:p>
    <w:p w14:paraId="29483EC7" w14:textId="77777777" w:rsidR="00BF0113" w:rsidRPr="00702EB0" w:rsidRDefault="00BF0113" w:rsidP="006D57A0">
      <w:pPr>
        <w:numPr>
          <w:ilvl w:val="0"/>
          <w:numId w:val="8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Habilidad_Agua_SFX</w:t>
      </w:r>
      <w:proofErr w:type="spellEnd"/>
      <w:r w:rsidRPr="00702EB0">
        <w:rPr>
          <w:rFonts w:cstheme="minorHAnsi"/>
          <w:color w:val="24292E"/>
          <w:sz w:val="21"/>
          <w:szCs w:val="21"/>
        </w:rPr>
        <w:t>.</w:t>
      </w:r>
    </w:p>
    <w:p w14:paraId="539D1702" w14:textId="77777777" w:rsidR="00BF0113" w:rsidRPr="00702EB0" w:rsidRDefault="00BF0113" w:rsidP="006D57A0">
      <w:pPr>
        <w:numPr>
          <w:ilvl w:val="0"/>
          <w:numId w:val="8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habilidad de </w:t>
      </w:r>
      <w:proofErr w:type="spellStart"/>
      <w:r w:rsidRPr="00702EB0">
        <w:rPr>
          <w:rFonts w:cstheme="minorHAnsi"/>
          <w:color w:val="24292E"/>
          <w:sz w:val="21"/>
          <w:szCs w:val="21"/>
        </w:rPr>
        <w:t>Naluko</w:t>
      </w:r>
      <w:proofErr w:type="spellEnd"/>
      <w:r w:rsidRPr="00702EB0">
        <w:rPr>
          <w:rFonts w:cstheme="minorHAnsi"/>
          <w:color w:val="24292E"/>
          <w:sz w:val="21"/>
          <w:szCs w:val="21"/>
        </w:rPr>
        <w:t>.</w:t>
      </w:r>
    </w:p>
    <w:p w14:paraId="4C8882D7" w14:textId="77777777" w:rsidR="00BF0113" w:rsidRPr="00702EB0" w:rsidRDefault="00BF0113" w:rsidP="006D57A0">
      <w:pPr>
        <w:numPr>
          <w:ilvl w:val="0"/>
          <w:numId w:val="8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Naluko</w:t>
      </w:r>
      <w:proofErr w:type="spellEnd"/>
      <w:r w:rsidRPr="00702EB0">
        <w:rPr>
          <w:rFonts w:cstheme="minorHAnsi"/>
          <w:color w:val="24292E"/>
          <w:sz w:val="21"/>
          <w:szCs w:val="21"/>
        </w:rPr>
        <w:t xml:space="preserve"> usa su habilidad, se reproduce este sonido.</w:t>
      </w:r>
    </w:p>
    <w:p w14:paraId="2C104727" w14:textId="77777777" w:rsidR="00BF0113" w:rsidRPr="00702EB0" w:rsidRDefault="00BF0113" w:rsidP="006D57A0">
      <w:pPr>
        <w:numPr>
          <w:ilvl w:val="0"/>
          <w:numId w:val="8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Habilidad_Fuego_SFX</w:t>
      </w:r>
      <w:proofErr w:type="spellEnd"/>
      <w:r w:rsidRPr="00702EB0">
        <w:rPr>
          <w:rFonts w:cstheme="minorHAnsi"/>
          <w:color w:val="24292E"/>
          <w:sz w:val="21"/>
          <w:szCs w:val="21"/>
        </w:rPr>
        <w:t>.</w:t>
      </w:r>
    </w:p>
    <w:p w14:paraId="07865CDE" w14:textId="77777777" w:rsidR="00BF0113" w:rsidRPr="00702EB0" w:rsidRDefault="00BF0113" w:rsidP="006D57A0">
      <w:pPr>
        <w:numPr>
          <w:ilvl w:val="0"/>
          <w:numId w:val="8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habilidad de </w:t>
      </w:r>
      <w:proofErr w:type="spellStart"/>
      <w:r w:rsidRPr="00702EB0">
        <w:rPr>
          <w:rFonts w:cstheme="minorHAnsi"/>
          <w:color w:val="24292E"/>
          <w:sz w:val="21"/>
          <w:szCs w:val="21"/>
        </w:rPr>
        <w:t>Ahikoa</w:t>
      </w:r>
      <w:proofErr w:type="spellEnd"/>
      <w:r w:rsidRPr="00702EB0">
        <w:rPr>
          <w:rFonts w:cstheme="minorHAnsi"/>
          <w:color w:val="24292E"/>
          <w:sz w:val="21"/>
          <w:szCs w:val="21"/>
        </w:rPr>
        <w:t>.</w:t>
      </w:r>
    </w:p>
    <w:p w14:paraId="48A55EE1" w14:textId="77777777" w:rsidR="00BF0113" w:rsidRPr="00702EB0" w:rsidRDefault="00BF0113" w:rsidP="006D57A0">
      <w:pPr>
        <w:numPr>
          <w:ilvl w:val="0"/>
          <w:numId w:val="8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Ahikoa</w:t>
      </w:r>
      <w:proofErr w:type="spellEnd"/>
      <w:r w:rsidRPr="00702EB0">
        <w:rPr>
          <w:rFonts w:cstheme="minorHAnsi"/>
          <w:color w:val="24292E"/>
          <w:sz w:val="21"/>
          <w:szCs w:val="21"/>
        </w:rPr>
        <w:t xml:space="preserve"> usa su habilidad, se reproduce este sonido.</w:t>
      </w:r>
    </w:p>
    <w:p w14:paraId="0B35BA5A" w14:textId="77777777" w:rsidR="00BF0113" w:rsidRPr="00702EB0" w:rsidRDefault="00BF0113" w:rsidP="006D57A0">
      <w:pPr>
        <w:numPr>
          <w:ilvl w:val="0"/>
          <w:numId w:val="9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Habilidad_Piedra_SFX</w:t>
      </w:r>
      <w:proofErr w:type="spellEnd"/>
      <w:r w:rsidRPr="00702EB0">
        <w:rPr>
          <w:rFonts w:cstheme="minorHAnsi"/>
          <w:color w:val="24292E"/>
          <w:sz w:val="21"/>
          <w:szCs w:val="21"/>
        </w:rPr>
        <w:t>.</w:t>
      </w:r>
    </w:p>
    <w:p w14:paraId="273AD5A7" w14:textId="77777777" w:rsidR="00BF0113" w:rsidRPr="00702EB0" w:rsidRDefault="00BF0113" w:rsidP="006D57A0">
      <w:pPr>
        <w:numPr>
          <w:ilvl w:val="0"/>
          <w:numId w:val="9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habilidad de </w:t>
      </w:r>
      <w:proofErr w:type="spellStart"/>
      <w:r w:rsidRPr="00702EB0">
        <w:rPr>
          <w:rFonts w:cstheme="minorHAnsi"/>
          <w:color w:val="24292E"/>
          <w:sz w:val="21"/>
          <w:szCs w:val="21"/>
        </w:rPr>
        <w:t>Pohaku</w:t>
      </w:r>
      <w:proofErr w:type="spellEnd"/>
      <w:r w:rsidRPr="00702EB0">
        <w:rPr>
          <w:rFonts w:cstheme="minorHAnsi"/>
          <w:color w:val="24292E"/>
          <w:sz w:val="21"/>
          <w:szCs w:val="21"/>
        </w:rPr>
        <w:t>.</w:t>
      </w:r>
    </w:p>
    <w:p w14:paraId="17234209" w14:textId="77777777" w:rsidR="00BF0113" w:rsidRPr="00702EB0" w:rsidRDefault="00BF0113" w:rsidP="006D57A0">
      <w:pPr>
        <w:numPr>
          <w:ilvl w:val="0"/>
          <w:numId w:val="9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Pohaku</w:t>
      </w:r>
      <w:proofErr w:type="spellEnd"/>
      <w:r w:rsidRPr="00702EB0">
        <w:rPr>
          <w:rFonts w:cstheme="minorHAnsi"/>
          <w:color w:val="24292E"/>
          <w:sz w:val="21"/>
          <w:szCs w:val="21"/>
        </w:rPr>
        <w:t xml:space="preserve"> usa su habilidad, se reproduce este sonido.</w:t>
      </w:r>
    </w:p>
    <w:p w14:paraId="3EA908FE" w14:textId="77777777" w:rsidR="00BF0113" w:rsidRPr="00702EB0" w:rsidRDefault="00BF0113" w:rsidP="006D57A0">
      <w:pPr>
        <w:numPr>
          <w:ilvl w:val="0"/>
          <w:numId w:val="9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Habilidad_Viento_SFX</w:t>
      </w:r>
      <w:proofErr w:type="spellEnd"/>
      <w:r w:rsidRPr="00702EB0">
        <w:rPr>
          <w:rFonts w:cstheme="minorHAnsi"/>
          <w:color w:val="24292E"/>
          <w:sz w:val="21"/>
          <w:szCs w:val="21"/>
        </w:rPr>
        <w:t>.</w:t>
      </w:r>
    </w:p>
    <w:p w14:paraId="75CADB2D" w14:textId="77777777" w:rsidR="00BF0113" w:rsidRPr="00702EB0" w:rsidRDefault="00BF0113" w:rsidP="006D57A0">
      <w:pPr>
        <w:numPr>
          <w:ilvl w:val="0"/>
          <w:numId w:val="9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Descripción: Sonido de habilidad de </w:t>
      </w:r>
      <w:proofErr w:type="spellStart"/>
      <w:r w:rsidRPr="00702EB0">
        <w:rPr>
          <w:rFonts w:cstheme="minorHAnsi"/>
          <w:color w:val="24292E"/>
          <w:sz w:val="21"/>
          <w:szCs w:val="21"/>
        </w:rPr>
        <w:t>Makani</w:t>
      </w:r>
      <w:proofErr w:type="spellEnd"/>
      <w:r w:rsidRPr="00702EB0">
        <w:rPr>
          <w:rFonts w:cstheme="minorHAnsi"/>
          <w:color w:val="24292E"/>
          <w:sz w:val="21"/>
          <w:szCs w:val="21"/>
        </w:rPr>
        <w:t>.</w:t>
      </w:r>
    </w:p>
    <w:p w14:paraId="02474490" w14:textId="77777777" w:rsidR="00BF0113" w:rsidRPr="00702EB0" w:rsidRDefault="00BF0113" w:rsidP="006D57A0">
      <w:pPr>
        <w:numPr>
          <w:ilvl w:val="0"/>
          <w:numId w:val="9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Uso: Cuando un jugador que controla a </w:t>
      </w:r>
      <w:proofErr w:type="spellStart"/>
      <w:r w:rsidRPr="00702EB0">
        <w:rPr>
          <w:rFonts w:cstheme="minorHAnsi"/>
          <w:color w:val="24292E"/>
          <w:sz w:val="21"/>
          <w:szCs w:val="21"/>
        </w:rPr>
        <w:t>Makani</w:t>
      </w:r>
      <w:proofErr w:type="spellEnd"/>
      <w:r w:rsidRPr="00702EB0">
        <w:rPr>
          <w:rFonts w:cstheme="minorHAnsi"/>
          <w:color w:val="24292E"/>
          <w:sz w:val="21"/>
          <w:szCs w:val="21"/>
        </w:rPr>
        <w:t xml:space="preserve"> usa su habilidad, se reproduce este sonido.</w:t>
      </w:r>
    </w:p>
    <w:p w14:paraId="031DFB7E" w14:textId="77777777" w:rsidR="00BF0113" w:rsidRPr="00702EB0" w:rsidRDefault="00BF0113" w:rsidP="006D57A0">
      <w:pPr>
        <w:numPr>
          <w:ilvl w:val="0"/>
          <w:numId w:val="9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Lanzar_Item_SFX</w:t>
      </w:r>
      <w:proofErr w:type="spellEnd"/>
      <w:r w:rsidRPr="00702EB0">
        <w:rPr>
          <w:rFonts w:cstheme="minorHAnsi"/>
          <w:color w:val="24292E"/>
          <w:sz w:val="21"/>
          <w:szCs w:val="21"/>
        </w:rPr>
        <w:t>.</w:t>
      </w:r>
    </w:p>
    <w:p w14:paraId="3045C693" w14:textId="77777777" w:rsidR="00BF0113" w:rsidRPr="00702EB0" w:rsidRDefault="00BF0113" w:rsidP="006D57A0">
      <w:pPr>
        <w:numPr>
          <w:ilvl w:val="0"/>
          <w:numId w:val="9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que indica el lanzamiento de un ítem arrojadizo.</w:t>
      </w:r>
    </w:p>
    <w:p w14:paraId="7FDFCFE8" w14:textId="77777777" w:rsidR="00BF0113" w:rsidRPr="00702EB0" w:rsidRDefault="00BF0113" w:rsidP="006D57A0">
      <w:pPr>
        <w:numPr>
          <w:ilvl w:val="0"/>
          <w:numId w:val="9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posee un ítem arrojadizo y lo lanza, se reproduce este sonido.</w:t>
      </w:r>
    </w:p>
    <w:p w14:paraId="48380006" w14:textId="77777777" w:rsidR="00BF0113" w:rsidRPr="00702EB0" w:rsidRDefault="00BF0113" w:rsidP="006D57A0">
      <w:pPr>
        <w:numPr>
          <w:ilvl w:val="0"/>
          <w:numId w:val="9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 xml:space="preserve">Nombre de archivo: </w:t>
      </w:r>
      <w:proofErr w:type="spellStart"/>
      <w:r w:rsidRPr="00702EB0">
        <w:rPr>
          <w:rFonts w:cstheme="minorHAnsi"/>
          <w:color w:val="24292E"/>
          <w:sz w:val="21"/>
          <w:szCs w:val="21"/>
        </w:rPr>
        <w:t>Muerte_SFX</w:t>
      </w:r>
      <w:proofErr w:type="spellEnd"/>
      <w:r w:rsidRPr="00702EB0">
        <w:rPr>
          <w:rFonts w:cstheme="minorHAnsi"/>
          <w:color w:val="24292E"/>
          <w:sz w:val="21"/>
          <w:szCs w:val="21"/>
        </w:rPr>
        <w:t>.</w:t>
      </w:r>
    </w:p>
    <w:p w14:paraId="2765D30D" w14:textId="77777777" w:rsidR="00BF0113" w:rsidRPr="00702EB0" w:rsidRDefault="00BF0113" w:rsidP="006D57A0">
      <w:pPr>
        <w:numPr>
          <w:ilvl w:val="0"/>
          <w:numId w:val="9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Descripción: Sonido para indicar la muerte de un jugador.</w:t>
      </w:r>
    </w:p>
    <w:p w14:paraId="085E70A5" w14:textId="77777777" w:rsidR="00BF0113" w:rsidRPr="00702EB0" w:rsidRDefault="00BF0113" w:rsidP="006D57A0">
      <w:pPr>
        <w:numPr>
          <w:ilvl w:val="0"/>
          <w:numId w:val="9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Uso: Cuando un jugador muere, se reproduce este sonido para informar de la situación al jugador.</w:t>
      </w:r>
    </w:p>
    <w:p w14:paraId="2A141208" w14:textId="77777777" w:rsidR="00BF0113" w:rsidRPr="00702EB0" w:rsidRDefault="00BF0113" w:rsidP="00EF282D">
      <w:pPr>
        <w:pStyle w:val="Ttulo1"/>
      </w:pPr>
      <w:bookmarkStart w:id="60" w:name="_Toc31654082"/>
      <w:r w:rsidRPr="00702EB0">
        <w:t>LOGROS</w:t>
      </w:r>
      <w:bookmarkEnd w:id="60"/>
    </w:p>
    <w:p w14:paraId="5F047733" w14:textId="77777777" w:rsidR="00BF0113" w:rsidRPr="00702EB0" w:rsidRDefault="00BF0113" w:rsidP="006D57A0">
      <w:pPr>
        <w:numPr>
          <w:ilvl w:val="0"/>
          <w:numId w:val="9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Cada 7 partidas jugadas, multijugador o de un jugador se ofrecerá un bonus de recompensa de 10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(moneda del juego) y 30 puntos de </w:t>
      </w:r>
      <w:r w:rsidRPr="00702EB0">
        <w:rPr>
          <w:rStyle w:val="nfasis"/>
          <w:rFonts w:cstheme="minorHAnsi"/>
          <w:color w:val="24292E"/>
          <w:sz w:val="21"/>
          <w:szCs w:val="21"/>
        </w:rPr>
        <w:t>XP</w:t>
      </w:r>
      <w:r w:rsidRPr="00702EB0">
        <w:rPr>
          <w:rFonts w:cstheme="minorHAnsi"/>
          <w:color w:val="24292E"/>
          <w:sz w:val="21"/>
          <w:szCs w:val="21"/>
        </w:rPr>
        <w:t> (puntos de experiencia).</w:t>
      </w:r>
    </w:p>
    <w:p w14:paraId="495DC581" w14:textId="7A5BD450" w:rsidR="00BF0113" w:rsidRDefault="00BF0113" w:rsidP="006D57A0">
      <w:pPr>
        <w:numPr>
          <w:ilvl w:val="0"/>
          <w:numId w:val="9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Las rachas de victorias (a partir de las 3 victorias) en el modo multijugador, se ofrecerá un bonus de 10 puntos de experiencia y 5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por cada partida ganada. En el momento en que se pierda una partida, este bonus deja de aplicarse.</w:t>
      </w:r>
    </w:p>
    <w:p w14:paraId="2FECF341"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2D6EC7DF" w14:textId="77777777" w:rsidR="00BF0113" w:rsidRPr="00702EB0" w:rsidRDefault="00BF0113" w:rsidP="00EF282D">
      <w:pPr>
        <w:pStyle w:val="Ttulo1"/>
      </w:pPr>
      <w:bookmarkStart w:id="61" w:name="_Toc31654083"/>
      <w:r w:rsidRPr="00702EB0">
        <w:lastRenderedPageBreak/>
        <w:t>MONETIZACIÓN</w:t>
      </w:r>
      <w:bookmarkEnd w:id="61"/>
    </w:p>
    <w:p w14:paraId="0DF67FF8" w14:textId="77777777" w:rsidR="00BF0113" w:rsidRPr="00702EB0" w:rsidRDefault="00BF0113" w:rsidP="00EF282D">
      <w:pPr>
        <w:pStyle w:val="Ttulo3"/>
      </w:pPr>
      <w:bookmarkStart w:id="62" w:name="_Toc31654084"/>
      <w:r w:rsidRPr="00702EB0">
        <w:t>EXPLICACIÓN BASE</w:t>
      </w:r>
      <w:bookmarkEnd w:id="62"/>
    </w:p>
    <w:p w14:paraId="44980B49"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El juego tiene como bases:</w:t>
      </w:r>
    </w:p>
    <w:p w14:paraId="17F5C038" w14:textId="77777777" w:rsidR="00BF0113" w:rsidRPr="00702EB0" w:rsidRDefault="00BF0113" w:rsidP="006D57A0">
      <w:pPr>
        <w:numPr>
          <w:ilvl w:val="0"/>
          <w:numId w:val="9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Ser </w:t>
      </w:r>
      <w:r w:rsidRPr="00702EB0">
        <w:rPr>
          <w:rStyle w:val="nfasis"/>
          <w:rFonts w:cstheme="minorHAnsi"/>
          <w:color w:val="24292E"/>
          <w:sz w:val="21"/>
          <w:szCs w:val="21"/>
        </w:rPr>
        <w:t>free-</w:t>
      </w:r>
      <w:proofErr w:type="spellStart"/>
      <w:r w:rsidRPr="00702EB0">
        <w:rPr>
          <w:rStyle w:val="nfasis"/>
          <w:rFonts w:cstheme="minorHAnsi"/>
          <w:color w:val="24292E"/>
          <w:sz w:val="21"/>
          <w:szCs w:val="21"/>
        </w:rPr>
        <w:t>to</w:t>
      </w:r>
      <w:proofErr w:type="spellEnd"/>
      <w:r w:rsidRPr="00702EB0">
        <w:rPr>
          <w:rStyle w:val="nfasis"/>
          <w:rFonts w:cstheme="minorHAnsi"/>
          <w:color w:val="24292E"/>
          <w:sz w:val="21"/>
          <w:szCs w:val="21"/>
        </w:rPr>
        <w:t>-</w:t>
      </w:r>
      <w:proofErr w:type="spellStart"/>
      <w:r w:rsidRPr="00702EB0">
        <w:rPr>
          <w:rStyle w:val="nfasis"/>
          <w:rFonts w:cstheme="minorHAnsi"/>
          <w:color w:val="24292E"/>
          <w:sz w:val="21"/>
          <w:szCs w:val="21"/>
        </w:rPr>
        <w:t>play</w:t>
      </w:r>
      <w:proofErr w:type="spellEnd"/>
      <w:r w:rsidRPr="00702EB0">
        <w:rPr>
          <w:rFonts w:cstheme="minorHAnsi"/>
          <w:color w:val="24292E"/>
          <w:sz w:val="21"/>
          <w:szCs w:val="21"/>
        </w:rPr>
        <w:t xml:space="preserve">, con posibles </w:t>
      </w:r>
      <w:proofErr w:type="spellStart"/>
      <w:r w:rsidRPr="00702EB0">
        <w:rPr>
          <w:rFonts w:cstheme="minorHAnsi"/>
          <w:color w:val="24292E"/>
          <w:sz w:val="21"/>
          <w:szCs w:val="21"/>
        </w:rPr>
        <w:t>microtransacciones</w:t>
      </w:r>
      <w:proofErr w:type="spellEnd"/>
      <w:r w:rsidRPr="00702EB0">
        <w:rPr>
          <w:rFonts w:cstheme="minorHAnsi"/>
          <w:color w:val="24292E"/>
          <w:sz w:val="21"/>
          <w:szCs w:val="21"/>
        </w:rPr>
        <w:t xml:space="preserve"> para contenido del juego.</w:t>
      </w:r>
    </w:p>
    <w:p w14:paraId="49DBEFDF" w14:textId="77777777" w:rsidR="00BF0113" w:rsidRPr="00702EB0" w:rsidRDefault="00BF0113" w:rsidP="006D57A0">
      <w:pPr>
        <w:numPr>
          <w:ilvl w:val="0"/>
          <w:numId w:val="9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 base jugable, mapas, eventos y demás actualizaciones gratuitas.</w:t>
      </w:r>
    </w:p>
    <w:p w14:paraId="158E1B73" w14:textId="77777777" w:rsidR="00BF0113" w:rsidRPr="00702EB0" w:rsidRDefault="00BF0113" w:rsidP="006D57A0">
      <w:pPr>
        <w:numPr>
          <w:ilvl w:val="0"/>
          <w:numId w:val="9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Compra de personajes y cosméticos con moneda real y moneda del juego. Balance entre precios para que ambas opciones de pago sean razonables.</w:t>
      </w:r>
    </w:p>
    <w:p w14:paraId="07BFD1AA"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Al crear una cuenta nueva se nos ofrecerá la posibilidad de añadir un personaje inicial a elegir por el usuario de entre los tres personajes base, para favorecer que cada jugador pueda escoger el que más crea que va acorde a su estilo de juego.</w:t>
      </w:r>
    </w:p>
    <w:p w14:paraId="64DB13CA"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Tanto los cosméticos como los personajes se podrán obtener a través de moneda del juego conseguida a través de las distintas recompensas que nos ofrecerá el juego al jugar partidas. La diferencia radica en la velocidad de obtención. Bajo un precio razonable designado por los desarrolladores, se podrán conseguir tanto personajes como cosméticos de manera instantánea. En su defecto, estos se podrán conseguir a través de moneda del juego, que llevará un tiempo moderado recolectar la cantidad suficiente como para poder obtener estos cosméticos y personajes.</w:t>
      </w:r>
    </w:p>
    <w:p w14:paraId="43930C97"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Los personajes serán más sencillos de conseguir, su precio tanto de moneda real como de moneda del juego será relativamente bajo como para que podamos expandir nuestra colección con frecuencia moderada pero no sea demasiado fácil obtenerlos, y así aumentar las ganas del jugador conseguirlos para su colección sin llegar a convertir este proceso en un tedioso proceso de repetición de partidas con los mismos personajes.</w:t>
      </w:r>
    </w:p>
    <w:p w14:paraId="7B56DF62"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Por el contrario, los cosméticos serán algo más complejos de obtener puesto que su precio será más elevado en moneda del juego, haciendo más razonable e interesante la idea del pago con moneda real, pero sin negarla posibilidad de pagar a través de moneda del juego, cuya cantidad será más elevada.</w:t>
      </w:r>
    </w:p>
    <w:p w14:paraId="4EC4AD55"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En un futuro, la monetización a través de anuncios podría ser una opción, con las herramientas que ofrece </w:t>
      </w:r>
      <w:r w:rsidRPr="00702EB0">
        <w:rPr>
          <w:rStyle w:val="nfasis"/>
          <w:rFonts w:asciiTheme="minorHAnsi" w:eastAsiaTheme="majorEastAsia" w:hAnsiTheme="minorHAnsi" w:cstheme="minorHAnsi"/>
          <w:color w:val="24292E"/>
          <w:sz w:val="21"/>
          <w:szCs w:val="21"/>
        </w:rPr>
        <w:t>Unity</w:t>
      </w:r>
      <w:r w:rsidRPr="00702EB0">
        <w:rPr>
          <w:rFonts w:asciiTheme="minorHAnsi" w:hAnsiTheme="minorHAnsi" w:cstheme="minorHAnsi"/>
          <w:color w:val="24292E"/>
          <w:sz w:val="21"/>
          <w:szCs w:val="21"/>
        </w:rPr>
        <w:t>.</w:t>
      </w:r>
    </w:p>
    <w:p w14:paraId="6A3A8419" w14:textId="77777777" w:rsidR="00BF0113" w:rsidRPr="00702EB0" w:rsidRDefault="00BF0113" w:rsidP="00EF282D">
      <w:pPr>
        <w:pStyle w:val="Ttulo3"/>
      </w:pPr>
      <w:bookmarkStart w:id="63" w:name="_Toc31654085"/>
      <w:r w:rsidRPr="00702EB0">
        <w:t>PRECIOS</w:t>
      </w:r>
      <w:bookmarkEnd w:id="63"/>
    </w:p>
    <w:p w14:paraId="61EA9456" w14:textId="77777777" w:rsidR="00BF0113" w:rsidRPr="00702EB0" w:rsidRDefault="00BF0113" w:rsidP="006D57A0">
      <w:pPr>
        <w:numPr>
          <w:ilvl w:val="0"/>
          <w:numId w:val="9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Pack de 1200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(2 euros).</w:t>
      </w:r>
    </w:p>
    <w:p w14:paraId="7F499E99"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Pack de 1800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(3 euros).</w:t>
      </w:r>
    </w:p>
    <w:p w14:paraId="46566159"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Pack de 2400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(3,5 euros).</w:t>
      </w:r>
    </w:p>
    <w:p w14:paraId="7AE16048"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Pack de 3000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(4 euros).</w:t>
      </w:r>
    </w:p>
    <w:p w14:paraId="333798E7"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Pack de 3600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(5 euros).</w:t>
      </w:r>
    </w:p>
    <w:p w14:paraId="76F19B60"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Máscaras – 1800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xml:space="preserve"> (3 euros </w:t>
      </w:r>
      <w:proofErr w:type="spellStart"/>
      <w:r w:rsidRPr="00702EB0">
        <w:rPr>
          <w:rFonts w:cstheme="minorHAnsi"/>
          <w:color w:val="24292E"/>
          <w:sz w:val="21"/>
          <w:szCs w:val="21"/>
        </w:rPr>
        <w:t>aprox</w:t>
      </w:r>
      <w:proofErr w:type="spellEnd"/>
      <w:r w:rsidRPr="00702EB0">
        <w:rPr>
          <w:rFonts w:cstheme="minorHAnsi"/>
          <w:color w:val="24292E"/>
          <w:sz w:val="21"/>
          <w:szCs w:val="21"/>
        </w:rPr>
        <w:t>).</w:t>
      </w:r>
    </w:p>
    <w:p w14:paraId="2DE29A54"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Packs de 4 máscaras – 10 euros (El usuario ahorra 2 euros). </w:t>
      </w:r>
      <w:proofErr w:type="gramStart"/>
      <w:r w:rsidRPr="00702EB0">
        <w:rPr>
          <w:rFonts w:cstheme="minorHAnsi"/>
          <w:color w:val="24292E"/>
          <w:sz w:val="21"/>
          <w:szCs w:val="21"/>
        </w:rPr>
        <w:t>Oferta a implementar más adelante</w:t>
      </w:r>
      <w:proofErr w:type="gramEnd"/>
      <w:r w:rsidRPr="00702EB0">
        <w:rPr>
          <w:rFonts w:cstheme="minorHAnsi"/>
          <w:color w:val="24292E"/>
          <w:sz w:val="21"/>
          <w:szCs w:val="21"/>
        </w:rPr>
        <w:t>.</w:t>
      </w:r>
    </w:p>
    <w:p w14:paraId="69474415" w14:textId="77777777" w:rsidR="00BF0113" w:rsidRPr="00702EB0"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Personajes – 1200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xml:space="preserve"> (2 euros </w:t>
      </w:r>
      <w:proofErr w:type="spellStart"/>
      <w:r w:rsidRPr="00702EB0">
        <w:rPr>
          <w:rFonts w:cstheme="minorHAnsi"/>
          <w:color w:val="24292E"/>
          <w:sz w:val="21"/>
          <w:szCs w:val="21"/>
        </w:rPr>
        <w:t>aprox</w:t>
      </w:r>
      <w:proofErr w:type="spellEnd"/>
      <w:r w:rsidRPr="00702EB0">
        <w:rPr>
          <w:rFonts w:cstheme="minorHAnsi"/>
          <w:color w:val="24292E"/>
          <w:sz w:val="21"/>
          <w:szCs w:val="21"/>
        </w:rPr>
        <w:t>).</w:t>
      </w:r>
    </w:p>
    <w:p w14:paraId="6E0BC2FA" w14:textId="303CD78F" w:rsidR="00BF0113" w:rsidRDefault="00BF0113" w:rsidP="006D57A0">
      <w:pPr>
        <w:numPr>
          <w:ilvl w:val="0"/>
          <w:numId w:val="9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 xml:space="preserve">Packs de 4 personajes – 6 euros (El usuario ahorra 2 euros). </w:t>
      </w:r>
      <w:proofErr w:type="gramStart"/>
      <w:r w:rsidRPr="00702EB0">
        <w:rPr>
          <w:rFonts w:cstheme="minorHAnsi"/>
          <w:color w:val="24292E"/>
          <w:sz w:val="21"/>
          <w:szCs w:val="21"/>
        </w:rPr>
        <w:t>Oferta a implementar más adelante</w:t>
      </w:r>
      <w:proofErr w:type="gramEnd"/>
      <w:r w:rsidRPr="00702EB0">
        <w:rPr>
          <w:rFonts w:cstheme="minorHAnsi"/>
          <w:color w:val="24292E"/>
          <w:sz w:val="21"/>
          <w:szCs w:val="21"/>
        </w:rPr>
        <w:t>.</w:t>
      </w:r>
    </w:p>
    <w:p w14:paraId="292665B6" w14:textId="4118CC03" w:rsidR="00220A15" w:rsidRDefault="00220A15" w:rsidP="00220A15">
      <w:pPr>
        <w:shd w:val="clear" w:color="auto" w:fill="FFFFFF"/>
        <w:spacing w:before="60" w:after="100" w:afterAutospacing="1" w:line="240" w:lineRule="auto"/>
        <w:rPr>
          <w:rFonts w:cstheme="minorHAnsi"/>
          <w:color w:val="24292E"/>
          <w:sz w:val="21"/>
          <w:szCs w:val="21"/>
        </w:rPr>
      </w:pPr>
    </w:p>
    <w:p w14:paraId="6F576135"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5443D97F" w14:textId="77777777" w:rsidR="00BF0113" w:rsidRPr="00702EB0" w:rsidRDefault="00BF0113" w:rsidP="00EF282D">
      <w:pPr>
        <w:pStyle w:val="Ttulo3"/>
      </w:pPr>
      <w:bookmarkStart w:id="64" w:name="_Toc31654086"/>
      <w:r w:rsidRPr="00702EB0">
        <w:lastRenderedPageBreak/>
        <w:t>NIVELES DE JUGADOR</w:t>
      </w:r>
      <w:bookmarkEnd w:id="64"/>
    </w:p>
    <w:p w14:paraId="49FBAD89" w14:textId="77777777" w:rsidR="00BF0113" w:rsidRPr="00702EB0" w:rsidRDefault="00BF0113" w:rsidP="006D57A0">
      <w:pPr>
        <w:numPr>
          <w:ilvl w:val="0"/>
          <w:numId w:val="9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El nivel de jugador es un número infinito que aumenta al conseguir una cierta cantidad de puntos de </w:t>
      </w:r>
      <w:r w:rsidRPr="00702EB0">
        <w:rPr>
          <w:rStyle w:val="nfasis"/>
          <w:rFonts w:cstheme="minorHAnsi"/>
          <w:color w:val="24292E"/>
          <w:sz w:val="21"/>
          <w:szCs w:val="21"/>
        </w:rPr>
        <w:t>XP</w:t>
      </w:r>
      <w:r w:rsidRPr="00702EB0">
        <w:rPr>
          <w:rFonts w:cstheme="minorHAnsi"/>
          <w:color w:val="24292E"/>
          <w:sz w:val="21"/>
          <w:szCs w:val="21"/>
        </w:rPr>
        <w:t>.</w:t>
      </w:r>
    </w:p>
    <w:p w14:paraId="573D36C9" w14:textId="77777777" w:rsidR="00BF0113" w:rsidRPr="00702EB0" w:rsidRDefault="00BF0113" w:rsidP="006D57A0">
      <w:pPr>
        <w:numPr>
          <w:ilvl w:val="0"/>
          <w:numId w:val="9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Para subir de nivel se necesitan 200 puntos de </w:t>
      </w:r>
      <w:r w:rsidRPr="00702EB0">
        <w:rPr>
          <w:rStyle w:val="nfasis"/>
          <w:rFonts w:cstheme="minorHAnsi"/>
          <w:color w:val="24292E"/>
          <w:sz w:val="21"/>
          <w:szCs w:val="21"/>
        </w:rPr>
        <w:t>XP</w:t>
      </w:r>
      <w:r w:rsidRPr="00702EB0">
        <w:rPr>
          <w:rFonts w:cstheme="minorHAnsi"/>
          <w:color w:val="24292E"/>
          <w:sz w:val="21"/>
          <w:szCs w:val="21"/>
        </w:rPr>
        <w:t>. Con la subida de nivel el jugador gana 300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w:t>
      </w:r>
    </w:p>
    <w:p w14:paraId="626BAAF0" w14:textId="77777777" w:rsidR="00BF0113" w:rsidRPr="00702EB0" w:rsidRDefault="00BF0113" w:rsidP="006D57A0">
      <w:pPr>
        <w:numPr>
          <w:ilvl w:val="0"/>
          <w:numId w:val="9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Si el nivel al que se sube es múltiplo de 10, la recompensa por nivel se triplica solo por ese nivel, en los siguientes se otorga la recompensa habitual, hasta llegar a otro múltiplo de 10.</w:t>
      </w:r>
    </w:p>
    <w:p w14:paraId="5789A4EF" w14:textId="77777777" w:rsidR="00BF0113" w:rsidRPr="00702EB0" w:rsidRDefault="00BF0113" w:rsidP="00EF282D">
      <w:pPr>
        <w:pStyle w:val="Ttulo3"/>
      </w:pPr>
      <w:bookmarkStart w:id="65" w:name="_Toc31654087"/>
      <w:r w:rsidRPr="00702EB0">
        <w:t>RECOMPENSAS</w:t>
      </w:r>
      <w:bookmarkEnd w:id="65"/>
    </w:p>
    <w:p w14:paraId="5689464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Recompensas por partida multijugador:</w:t>
      </w:r>
    </w:p>
    <w:p w14:paraId="6B5B043C" w14:textId="77777777" w:rsidR="00BF0113" w:rsidRPr="00702EB0" w:rsidRDefault="00BF0113" w:rsidP="006D57A0">
      <w:pPr>
        <w:numPr>
          <w:ilvl w:val="0"/>
          <w:numId w:val="9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Victorias: 50 puntos </w:t>
      </w:r>
      <w:r w:rsidRPr="00702EB0">
        <w:rPr>
          <w:rStyle w:val="nfasis"/>
          <w:rFonts w:cstheme="minorHAnsi"/>
          <w:color w:val="24292E"/>
          <w:sz w:val="21"/>
          <w:szCs w:val="21"/>
        </w:rPr>
        <w:t>XP</w:t>
      </w:r>
      <w:r w:rsidRPr="00702EB0">
        <w:rPr>
          <w:rFonts w:cstheme="minorHAnsi"/>
          <w:color w:val="24292E"/>
          <w:sz w:val="21"/>
          <w:szCs w:val="21"/>
        </w:rPr>
        <w:t> y 20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(aplicables bonus de la sección de logros).</w:t>
      </w:r>
    </w:p>
    <w:p w14:paraId="1DBE7333" w14:textId="77777777" w:rsidR="00BF0113" w:rsidRPr="00702EB0" w:rsidRDefault="00BF0113" w:rsidP="006D57A0">
      <w:pPr>
        <w:numPr>
          <w:ilvl w:val="0"/>
          <w:numId w:val="9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Derrotas: 30 puntos </w:t>
      </w:r>
      <w:r w:rsidRPr="00702EB0">
        <w:rPr>
          <w:rStyle w:val="nfasis"/>
          <w:rFonts w:cstheme="minorHAnsi"/>
          <w:color w:val="24292E"/>
          <w:sz w:val="21"/>
          <w:szCs w:val="21"/>
        </w:rPr>
        <w:t>XP</w:t>
      </w:r>
      <w:r w:rsidRPr="00702EB0">
        <w:rPr>
          <w:rFonts w:cstheme="minorHAnsi"/>
          <w:color w:val="24292E"/>
          <w:sz w:val="21"/>
          <w:szCs w:val="21"/>
        </w:rPr>
        <w:t> y 10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(aplicables bonus de la sección de logros).</w:t>
      </w:r>
    </w:p>
    <w:p w14:paraId="2E5639AE"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Recompensas por partida de un jugador:</w:t>
      </w:r>
    </w:p>
    <w:p w14:paraId="3CEF8CFF" w14:textId="77777777" w:rsidR="00BF0113" w:rsidRPr="00702EB0" w:rsidRDefault="00BF0113" w:rsidP="006D57A0">
      <w:pPr>
        <w:numPr>
          <w:ilvl w:val="0"/>
          <w:numId w:val="9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Logro Bronce (Destruir 25 Tótems): (4 puntos </w:t>
      </w:r>
      <w:r w:rsidRPr="00702EB0">
        <w:rPr>
          <w:rStyle w:val="nfasis"/>
          <w:rFonts w:cstheme="minorHAnsi"/>
          <w:color w:val="24292E"/>
          <w:sz w:val="21"/>
          <w:szCs w:val="21"/>
        </w:rPr>
        <w:t>XP</w:t>
      </w:r>
      <w:r w:rsidRPr="00702EB0">
        <w:rPr>
          <w:rFonts w:cstheme="minorHAnsi"/>
          <w:color w:val="24292E"/>
          <w:sz w:val="21"/>
          <w:szCs w:val="21"/>
        </w:rPr>
        <w:t> y 2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Multiplicador de dificultad.</w:t>
      </w:r>
    </w:p>
    <w:p w14:paraId="4D00E2BC" w14:textId="77777777" w:rsidR="00BF0113" w:rsidRPr="00702EB0" w:rsidRDefault="00BF0113" w:rsidP="006D57A0">
      <w:pPr>
        <w:numPr>
          <w:ilvl w:val="0"/>
          <w:numId w:val="9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Logro Plata (Destruir 50 Tótems): (8 puntos </w:t>
      </w:r>
      <w:r w:rsidRPr="00702EB0">
        <w:rPr>
          <w:rStyle w:val="nfasis"/>
          <w:rFonts w:cstheme="minorHAnsi"/>
          <w:color w:val="24292E"/>
          <w:sz w:val="21"/>
          <w:szCs w:val="21"/>
        </w:rPr>
        <w:t>XP</w:t>
      </w:r>
      <w:r w:rsidRPr="00702EB0">
        <w:rPr>
          <w:rFonts w:cstheme="minorHAnsi"/>
          <w:color w:val="24292E"/>
          <w:sz w:val="21"/>
          <w:szCs w:val="21"/>
        </w:rPr>
        <w:t> y 4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Multiplicador de dificultad.</w:t>
      </w:r>
    </w:p>
    <w:p w14:paraId="360726CE" w14:textId="77777777" w:rsidR="00BF0113" w:rsidRPr="00702EB0" w:rsidRDefault="00BF0113" w:rsidP="006D57A0">
      <w:pPr>
        <w:numPr>
          <w:ilvl w:val="0"/>
          <w:numId w:val="9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Logro Oro (Destruir 75 Tótems): (12 puntos </w:t>
      </w:r>
      <w:r w:rsidRPr="00702EB0">
        <w:rPr>
          <w:rStyle w:val="nfasis"/>
          <w:rFonts w:cstheme="minorHAnsi"/>
          <w:color w:val="24292E"/>
          <w:sz w:val="21"/>
          <w:szCs w:val="21"/>
        </w:rPr>
        <w:t>XP</w:t>
      </w:r>
      <w:r w:rsidRPr="00702EB0">
        <w:rPr>
          <w:rFonts w:cstheme="minorHAnsi"/>
          <w:color w:val="24292E"/>
          <w:sz w:val="21"/>
          <w:szCs w:val="21"/>
        </w:rPr>
        <w:t> y (8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+ 1 </w:t>
      </w:r>
      <w:proofErr w:type="spellStart"/>
      <w:r w:rsidRPr="00702EB0">
        <w:rPr>
          <w:rStyle w:val="nfasis"/>
          <w:rFonts w:cstheme="minorHAnsi"/>
          <w:color w:val="24292E"/>
          <w:sz w:val="21"/>
          <w:szCs w:val="21"/>
        </w:rPr>
        <w:t>Koins</w:t>
      </w:r>
      <w:proofErr w:type="spellEnd"/>
      <w:r w:rsidRPr="00702EB0">
        <w:rPr>
          <w:rFonts w:cstheme="minorHAnsi"/>
          <w:color w:val="24292E"/>
          <w:sz w:val="21"/>
          <w:szCs w:val="21"/>
        </w:rPr>
        <w:t> por cada 25 Tótems extra)) * Multiplicador de dificultad.</w:t>
      </w:r>
    </w:p>
    <w:p w14:paraId="4B6884E0" w14:textId="77777777"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color w:val="24292E"/>
          <w:sz w:val="21"/>
          <w:szCs w:val="21"/>
        </w:rPr>
        <w:t>Multiplicadores de dificultad para partidas de un jugador:</w:t>
      </w:r>
    </w:p>
    <w:p w14:paraId="03BE6FA1" w14:textId="77777777" w:rsidR="00BF0113" w:rsidRPr="00702EB0" w:rsidRDefault="00BF0113" w:rsidP="006D57A0">
      <w:pPr>
        <w:numPr>
          <w:ilvl w:val="0"/>
          <w:numId w:val="10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Normal: 1</w:t>
      </w:r>
    </w:p>
    <w:p w14:paraId="3BCD1655" w14:textId="77777777" w:rsidR="00BF0113" w:rsidRPr="00702EB0" w:rsidRDefault="00BF0113" w:rsidP="006D57A0">
      <w:pPr>
        <w:numPr>
          <w:ilvl w:val="0"/>
          <w:numId w:val="10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Difícil: 1,5</w:t>
      </w:r>
    </w:p>
    <w:p w14:paraId="45DE801D" w14:textId="06393175" w:rsidR="00BF0113" w:rsidRDefault="00BF0113" w:rsidP="006D57A0">
      <w:pPr>
        <w:numPr>
          <w:ilvl w:val="0"/>
          <w:numId w:val="10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Extremo: 2</w:t>
      </w:r>
    </w:p>
    <w:p w14:paraId="5B2B0B14"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03E5AC16" w14:textId="77777777" w:rsidR="00BF0113" w:rsidRPr="00702EB0" w:rsidRDefault="00BF0113" w:rsidP="00EF282D">
      <w:pPr>
        <w:pStyle w:val="Ttulo1"/>
      </w:pPr>
      <w:bookmarkStart w:id="66" w:name="_Toc31654088"/>
      <w:r w:rsidRPr="00702EB0">
        <w:t>IMPLEMENTACIONES OPCIONALES</w:t>
      </w:r>
      <w:bookmarkEnd w:id="66"/>
    </w:p>
    <w:p w14:paraId="1D07696A" w14:textId="77777777" w:rsidR="00BF0113" w:rsidRPr="00702EB0" w:rsidRDefault="00BF0113" w:rsidP="006D57A0">
      <w:pPr>
        <w:numPr>
          <w:ilvl w:val="0"/>
          <w:numId w:val="10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Opción de repetir una partida con los mismos oponentes y aliados.</w:t>
      </w:r>
    </w:p>
    <w:p w14:paraId="4063BB6F" w14:textId="1D54D33D" w:rsidR="00BF0113" w:rsidRDefault="00BF0113" w:rsidP="006D57A0">
      <w:pPr>
        <w:numPr>
          <w:ilvl w:val="0"/>
          <w:numId w:val="10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Opción de jugar otra partida con el mismo aliado.</w:t>
      </w:r>
    </w:p>
    <w:p w14:paraId="5A387DE3" w14:textId="77777777" w:rsidR="00220A15" w:rsidRPr="00702EB0" w:rsidRDefault="00220A15" w:rsidP="00220A15">
      <w:pPr>
        <w:shd w:val="clear" w:color="auto" w:fill="FFFFFF"/>
        <w:spacing w:before="60" w:after="100" w:afterAutospacing="1" w:line="240" w:lineRule="auto"/>
        <w:ind w:left="720"/>
        <w:rPr>
          <w:rFonts w:cstheme="minorHAnsi"/>
          <w:color w:val="24292E"/>
          <w:sz w:val="21"/>
          <w:szCs w:val="21"/>
        </w:rPr>
      </w:pPr>
    </w:p>
    <w:p w14:paraId="4D1A6671" w14:textId="77777777" w:rsidR="00BF0113" w:rsidRPr="00702EB0" w:rsidRDefault="00BF0113" w:rsidP="00EF282D">
      <w:pPr>
        <w:pStyle w:val="Ttulo1"/>
      </w:pPr>
      <w:bookmarkStart w:id="67" w:name="_Toc31654089"/>
      <w:r w:rsidRPr="00702EB0">
        <w:t>ROADMAP Y FUTURO DEL PROYECTO</w:t>
      </w:r>
      <w:bookmarkEnd w:id="67"/>
    </w:p>
    <w:p w14:paraId="08D8E415" w14:textId="77777777" w:rsidR="00BF0113" w:rsidRPr="00702EB0" w:rsidRDefault="00BF0113" w:rsidP="00EF282D">
      <w:pPr>
        <w:pStyle w:val="Ttulo3"/>
      </w:pPr>
      <w:bookmarkStart w:id="68" w:name="_Toc31654090"/>
      <w:r w:rsidRPr="00702EB0">
        <w:t>AÑO 2019:</w:t>
      </w:r>
      <w:bookmarkEnd w:id="68"/>
    </w:p>
    <w:p w14:paraId="03B2A3BE" w14:textId="77777777" w:rsidR="00BF0113" w:rsidRPr="00702EB0" w:rsidRDefault="00BF0113" w:rsidP="006D57A0">
      <w:pPr>
        <w:numPr>
          <w:ilvl w:val="0"/>
          <w:numId w:val="10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Diciembre 2019:</w:t>
      </w:r>
    </w:p>
    <w:p w14:paraId="774066A5" w14:textId="77777777" w:rsidR="00BF0113" w:rsidRPr="00702EB0" w:rsidRDefault="00BF0113" w:rsidP="006D57A0">
      <w:pPr>
        <w:numPr>
          <w:ilvl w:val="1"/>
          <w:numId w:val="10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Salida del juego base.</w:t>
      </w:r>
    </w:p>
    <w:p w14:paraId="7CAEB1BD" w14:textId="4442462E" w:rsidR="00BF0113" w:rsidRDefault="00BF0113" w:rsidP="006D57A0">
      <w:pPr>
        <w:numPr>
          <w:ilvl w:val="1"/>
          <w:numId w:val="10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Periodo de </w:t>
      </w:r>
      <w:r w:rsidRPr="00702EB0">
        <w:rPr>
          <w:rStyle w:val="nfasis"/>
          <w:rFonts w:cstheme="minorHAnsi"/>
          <w:color w:val="24292E"/>
          <w:sz w:val="21"/>
          <w:szCs w:val="21"/>
        </w:rPr>
        <w:t>beta</w:t>
      </w:r>
      <w:r w:rsidRPr="00702EB0">
        <w:rPr>
          <w:rFonts w:cstheme="minorHAnsi"/>
          <w:color w:val="24292E"/>
          <w:sz w:val="21"/>
          <w:szCs w:val="21"/>
        </w:rPr>
        <w:t> pública.</w:t>
      </w:r>
    </w:p>
    <w:p w14:paraId="3D8B2EF3" w14:textId="1F94EAC2" w:rsidR="00220A15" w:rsidRDefault="00220A15" w:rsidP="00220A15">
      <w:pPr>
        <w:shd w:val="clear" w:color="auto" w:fill="FFFFFF"/>
        <w:spacing w:before="60" w:after="100" w:afterAutospacing="1" w:line="240" w:lineRule="auto"/>
        <w:rPr>
          <w:rFonts w:cstheme="minorHAnsi"/>
          <w:color w:val="24292E"/>
          <w:sz w:val="21"/>
          <w:szCs w:val="21"/>
        </w:rPr>
      </w:pPr>
    </w:p>
    <w:p w14:paraId="2EFEDD15"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54E58BC8" w14:textId="77777777" w:rsidR="00BF0113" w:rsidRPr="00702EB0" w:rsidRDefault="00BF0113" w:rsidP="00EF282D">
      <w:pPr>
        <w:pStyle w:val="Ttulo3"/>
      </w:pPr>
      <w:bookmarkStart w:id="69" w:name="_Toc31654091"/>
      <w:r w:rsidRPr="00702EB0">
        <w:lastRenderedPageBreak/>
        <w:t>AÑO 2020:</w:t>
      </w:r>
      <w:bookmarkEnd w:id="69"/>
    </w:p>
    <w:p w14:paraId="053055B2" w14:textId="77777777" w:rsidR="00BF0113" w:rsidRPr="00702EB0" w:rsidRDefault="00BF0113" w:rsidP="006D57A0">
      <w:pPr>
        <w:numPr>
          <w:ilvl w:val="0"/>
          <w:numId w:val="10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Enero 2020:</w:t>
      </w:r>
    </w:p>
    <w:p w14:paraId="2A543F91" w14:textId="77777777" w:rsidR="00BF0113" w:rsidRPr="00702EB0" w:rsidRDefault="00BF0113" w:rsidP="006D57A0">
      <w:pPr>
        <w:numPr>
          <w:ilvl w:val="1"/>
          <w:numId w:val="10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7D177676" w14:textId="77777777" w:rsidR="00BF0113" w:rsidRPr="00702EB0" w:rsidRDefault="00BF0113" w:rsidP="006D57A0">
      <w:pPr>
        <w:numPr>
          <w:ilvl w:val="1"/>
          <w:numId w:val="10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08289670" w14:textId="77777777" w:rsidR="00BF0113" w:rsidRPr="00702EB0" w:rsidRDefault="00BF0113" w:rsidP="006D57A0">
      <w:pPr>
        <w:numPr>
          <w:ilvl w:val="1"/>
          <w:numId w:val="10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Lanzamiento oficial del juego.</w:t>
      </w:r>
    </w:p>
    <w:p w14:paraId="18200D0C" w14:textId="77777777" w:rsidR="00BF0113" w:rsidRPr="00702EB0" w:rsidRDefault="00BF0113" w:rsidP="006D57A0">
      <w:pPr>
        <w:numPr>
          <w:ilvl w:val="0"/>
          <w:numId w:val="10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Febrero 2020:</w:t>
      </w:r>
    </w:p>
    <w:p w14:paraId="20A14E57" w14:textId="77777777" w:rsidR="00BF0113" w:rsidRPr="00702EB0" w:rsidRDefault="00BF0113" w:rsidP="006D57A0">
      <w:pPr>
        <w:numPr>
          <w:ilvl w:val="1"/>
          <w:numId w:val="10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6747364C" w14:textId="77777777" w:rsidR="00BF0113" w:rsidRPr="00702EB0" w:rsidRDefault="00BF0113" w:rsidP="006D57A0">
      <w:pPr>
        <w:numPr>
          <w:ilvl w:val="1"/>
          <w:numId w:val="10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31FAE185" w14:textId="77777777" w:rsidR="00BF0113" w:rsidRPr="00702EB0" w:rsidRDefault="00BF0113" w:rsidP="006D57A0">
      <w:pPr>
        <w:numPr>
          <w:ilvl w:val="0"/>
          <w:numId w:val="10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Marzo 2020:</w:t>
      </w:r>
    </w:p>
    <w:p w14:paraId="00AA71FA" w14:textId="77777777" w:rsidR="00BF0113" w:rsidRPr="00702EB0" w:rsidRDefault="00BF0113" w:rsidP="006D57A0">
      <w:pPr>
        <w:numPr>
          <w:ilvl w:val="1"/>
          <w:numId w:val="10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25E34250" w14:textId="77777777" w:rsidR="00BF0113" w:rsidRPr="00702EB0" w:rsidRDefault="00BF0113" w:rsidP="006D57A0">
      <w:pPr>
        <w:numPr>
          <w:ilvl w:val="1"/>
          <w:numId w:val="10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1A73BD46" w14:textId="77777777" w:rsidR="00BF0113" w:rsidRPr="00702EB0" w:rsidRDefault="00BF0113" w:rsidP="006D57A0">
      <w:pPr>
        <w:numPr>
          <w:ilvl w:val="1"/>
          <w:numId w:val="10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Pascua:</w:t>
      </w:r>
    </w:p>
    <w:p w14:paraId="6530ECF9" w14:textId="77777777" w:rsidR="00BF0113" w:rsidRPr="00702EB0" w:rsidRDefault="00BF0113" w:rsidP="006D57A0">
      <w:pPr>
        <w:numPr>
          <w:ilvl w:val="2"/>
          <w:numId w:val="10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Mapa nuevo de multijugador.</w:t>
      </w:r>
    </w:p>
    <w:p w14:paraId="20FFFA0B" w14:textId="77777777" w:rsidR="00BF0113" w:rsidRPr="00702EB0" w:rsidRDefault="00BF0113" w:rsidP="006D57A0">
      <w:pPr>
        <w:numPr>
          <w:ilvl w:val="2"/>
          <w:numId w:val="10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Dos personajes nuevos.</w:t>
      </w:r>
    </w:p>
    <w:p w14:paraId="1728313E" w14:textId="77777777" w:rsidR="00BF0113" w:rsidRPr="00702EB0" w:rsidRDefault="00BF0113" w:rsidP="006D57A0">
      <w:pPr>
        <w:numPr>
          <w:ilvl w:val="0"/>
          <w:numId w:val="10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Abril 2020:</w:t>
      </w:r>
    </w:p>
    <w:p w14:paraId="7BF5E8AB" w14:textId="77777777" w:rsidR="00BF0113" w:rsidRPr="00702EB0" w:rsidRDefault="00BF0113" w:rsidP="006D57A0">
      <w:pPr>
        <w:numPr>
          <w:ilvl w:val="1"/>
          <w:numId w:val="10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23EBDD76" w14:textId="77777777" w:rsidR="00BF0113" w:rsidRPr="00702EB0" w:rsidRDefault="00BF0113" w:rsidP="006D57A0">
      <w:pPr>
        <w:numPr>
          <w:ilvl w:val="1"/>
          <w:numId w:val="10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2A9BBCBA" w14:textId="77777777" w:rsidR="00BF0113" w:rsidRPr="00702EB0" w:rsidRDefault="00BF0113" w:rsidP="006D57A0">
      <w:pPr>
        <w:numPr>
          <w:ilvl w:val="1"/>
          <w:numId w:val="10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Cosméticos nuevos para los personajes existentes.</w:t>
      </w:r>
    </w:p>
    <w:p w14:paraId="33A402A3" w14:textId="77777777" w:rsidR="00BF0113" w:rsidRPr="00702EB0" w:rsidRDefault="00BF0113" w:rsidP="006D57A0">
      <w:pPr>
        <w:numPr>
          <w:ilvl w:val="0"/>
          <w:numId w:val="10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Mayo 2020:</w:t>
      </w:r>
    </w:p>
    <w:p w14:paraId="3606039A" w14:textId="77777777" w:rsidR="00BF0113" w:rsidRPr="00702EB0" w:rsidRDefault="00BF0113" w:rsidP="006D57A0">
      <w:pPr>
        <w:numPr>
          <w:ilvl w:val="1"/>
          <w:numId w:val="10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1FC5035D" w14:textId="77777777" w:rsidR="00BF0113" w:rsidRPr="00702EB0" w:rsidRDefault="00BF0113" w:rsidP="006D57A0">
      <w:pPr>
        <w:numPr>
          <w:ilvl w:val="1"/>
          <w:numId w:val="10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641EC726" w14:textId="77777777" w:rsidR="00BF0113" w:rsidRPr="00702EB0" w:rsidRDefault="00BF0113" w:rsidP="006D57A0">
      <w:pPr>
        <w:numPr>
          <w:ilvl w:val="0"/>
          <w:numId w:val="10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Junio 2020:</w:t>
      </w:r>
    </w:p>
    <w:p w14:paraId="0BCAD7C5" w14:textId="77777777" w:rsidR="00BF0113" w:rsidRPr="00702EB0" w:rsidRDefault="00BF0113" w:rsidP="006D57A0">
      <w:pPr>
        <w:numPr>
          <w:ilvl w:val="1"/>
          <w:numId w:val="10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7FC467AB" w14:textId="77777777" w:rsidR="00BF0113" w:rsidRPr="00702EB0" w:rsidRDefault="00BF0113" w:rsidP="006D57A0">
      <w:pPr>
        <w:numPr>
          <w:ilvl w:val="1"/>
          <w:numId w:val="10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2CCA19C9" w14:textId="77777777" w:rsidR="00BF0113" w:rsidRPr="00702EB0" w:rsidRDefault="00BF0113" w:rsidP="006D57A0">
      <w:pPr>
        <w:numPr>
          <w:ilvl w:val="1"/>
          <w:numId w:val="10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verano:</w:t>
      </w:r>
    </w:p>
    <w:p w14:paraId="604C07DD" w14:textId="77777777" w:rsidR="00BF0113" w:rsidRPr="00702EB0" w:rsidRDefault="00BF0113" w:rsidP="006D57A0">
      <w:pPr>
        <w:numPr>
          <w:ilvl w:val="2"/>
          <w:numId w:val="10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Mapa nuevo.</w:t>
      </w:r>
    </w:p>
    <w:p w14:paraId="5FD68CF0" w14:textId="77777777" w:rsidR="00BF0113" w:rsidRPr="00702EB0" w:rsidRDefault="00BF0113" w:rsidP="006D57A0">
      <w:pPr>
        <w:numPr>
          <w:ilvl w:val="2"/>
          <w:numId w:val="10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Dos personajes nuevos.</w:t>
      </w:r>
    </w:p>
    <w:p w14:paraId="44E9C35B" w14:textId="77777777" w:rsidR="00BF0113" w:rsidRPr="00702EB0" w:rsidRDefault="00BF0113" w:rsidP="006D57A0">
      <w:pPr>
        <w:numPr>
          <w:ilvl w:val="1"/>
          <w:numId w:val="10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Modo aventura para un jugador.</w:t>
      </w:r>
    </w:p>
    <w:p w14:paraId="56F850AD" w14:textId="77777777" w:rsidR="00BF0113" w:rsidRPr="00702EB0" w:rsidRDefault="00BF0113" w:rsidP="006D57A0">
      <w:pPr>
        <w:numPr>
          <w:ilvl w:val="0"/>
          <w:numId w:val="10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Julio 2020:</w:t>
      </w:r>
    </w:p>
    <w:p w14:paraId="0F3BD5CA" w14:textId="77777777" w:rsidR="00BF0113" w:rsidRPr="00702EB0" w:rsidRDefault="00BF0113" w:rsidP="006D57A0">
      <w:pPr>
        <w:numPr>
          <w:ilvl w:val="1"/>
          <w:numId w:val="10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0585712A" w14:textId="77777777" w:rsidR="00BF0113" w:rsidRPr="00702EB0" w:rsidRDefault="00BF0113" w:rsidP="006D57A0">
      <w:pPr>
        <w:numPr>
          <w:ilvl w:val="1"/>
          <w:numId w:val="10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6B53165F" w14:textId="77777777" w:rsidR="00BF0113" w:rsidRPr="00702EB0" w:rsidRDefault="00BF0113" w:rsidP="006D57A0">
      <w:pPr>
        <w:numPr>
          <w:ilvl w:val="0"/>
          <w:numId w:val="11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Agosto 2020:</w:t>
      </w:r>
    </w:p>
    <w:p w14:paraId="6D8E2A9A" w14:textId="77777777" w:rsidR="00BF0113" w:rsidRPr="00702EB0" w:rsidRDefault="00BF0113" w:rsidP="006D57A0">
      <w:pPr>
        <w:numPr>
          <w:ilvl w:val="1"/>
          <w:numId w:val="11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02054BF6" w14:textId="77777777" w:rsidR="00BF0113" w:rsidRPr="00702EB0" w:rsidRDefault="00BF0113" w:rsidP="006D57A0">
      <w:pPr>
        <w:numPr>
          <w:ilvl w:val="1"/>
          <w:numId w:val="11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203FD324" w14:textId="027448D9" w:rsidR="00BF0113" w:rsidRDefault="00BF0113" w:rsidP="006D57A0">
      <w:pPr>
        <w:numPr>
          <w:ilvl w:val="1"/>
          <w:numId w:val="11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Paquete de cosméticos nuevo.</w:t>
      </w:r>
    </w:p>
    <w:p w14:paraId="421B549F" w14:textId="2D8A1C8D" w:rsidR="00220A15" w:rsidRDefault="00220A15" w:rsidP="00220A15">
      <w:pPr>
        <w:shd w:val="clear" w:color="auto" w:fill="FFFFFF"/>
        <w:spacing w:before="60" w:after="100" w:afterAutospacing="1" w:line="240" w:lineRule="auto"/>
        <w:rPr>
          <w:rFonts w:cstheme="minorHAnsi"/>
          <w:color w:val="24292E"/>
          <w:sz w:val="21"/>
          <w:szCs w:val="21"/>
        </w:rPr>
      </w:pPr>
    </w:p>
    <w:p w14:paraId="26760DF6" w14:textId="1A026DD0" w:rsidR="00220A15" w:rsidRDefault="00220A15" w:rsidP="00220A15">
      <w:pPr>
        <w:shd w:val="clear" w:color="auto" w:fill="FFFFFF"/>
        <w:spacing w:before="60" w:after="100" w:afterAutospacing="1" w:line="240" w:lineRule="auto"/>
        <w:rPr>
          <w:rFonts w:cstheme="minorHAnsi"/>
          <w:color w:val="24292E"/>
          <w:sz w:val="21"/>
          <w:szCs w:val="21"/>
        </w:rPr>
      </w:pPr>
    </w:p>
    <w:p w14:paraId="6A3B7710"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4B93DD74" w14:textId="77777777" w:rsidR="00BF0113" w:rsidRPr="00702EB0" w:rsidRDefault="00BF0113" w:rsidP="006D57A0">
      <w:pPr>
        <w:numPr>
          <w:ilvl w:val="0"/>
          <w:numId w:val="11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Septiembre 2020:</w:t>
      </w:r>
    </w:p>
    <w:p w14:paraId="02A37FAA" w14:textId="77777777" w:rsidR="00BF0113" w:rsidRPr="00702EB0" w:rsidRDefault="00BF0113" w:rsidP="006D57A0">
      <w:pPr>
        <w:numPr>
          <w:ilvl w:val="1"/>
          <w:numId w:val="11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55654C09" w14:textId="77777777" w:rsidR="00BF0113" w:rsidRPr="00702EB0" w:rsidRDefault="00BF0113" w:rsidP="006D57A0">
      <w:pPr>
        <w:numPr>
          <w:ilvl w:val="1"/>
          <w:numId w:val="1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2A22E6B7" w14:textId="77777777" w:rsidR="00BF0113" w:rsidRPr="00702EB0" w:rsidRDefault="00BF0113" w:rsidP="006D57A0">
      <w:pPr>
        <w:numPr>
          <w:ilvl w:val="1"/>
          <w:numId w:val="1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otoño:</w:t>
      </w:r>
    </w:p>
    <w:p w14:paraId="17F9C51D" w14:textId="77777777" w:rsidR="00BF0113" w:rsidRPr="00702EB0" w:rsidRDefault="00BF0113" w:rsidP="006D57A0">
      <w:pPr>
        <w:numPr>
          <w:ilvl w:val="2"/>
          <w:numId w:val="11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Mapa nuevo.</w:t>
      </w:r>
    </w:p>
    <w:p w14:paraId="640B99B6" w14:textId="77777777" w:rsidR="00BF0113" w:rsidRPr="00702EB0" w:rsidRDefault="00BF0113" w:rsidP="006D57A0">
      <w:pPr>
        <w:numPr>
          <w:ilvl w:val="2"/>
          <w:numId w:val="11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Dos personajes nuevos.</w:t>
      </w:r>
    </w:p>
    <w:p w14:paraId="2C14D374" w14:textId="77777777" w:rsidR="00BF0113" w:rsidRPr="00702EB0" w:rsidRDefault="00BF0113" w:rsidP="006D57A0">
      <w:pPr>
        <w:numPr>
          <w:ilvl w:val="0"/>
          <w:numId w:val="11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Octubre 2020:</w:t>
      </w:r>
    </w:p>
    <w:p w14:paraId="3600D80B" w14:textId="77777777" w:rsidR="00BF0113" w:rsidRPr="00702EB0" w:rsidRDefault="00BF0113" w:rsidP="006D57A0">
      <w:pPr>
        <w:numPr>
          <w:ilvl w:val="1"/>
          <w:numId w:val="11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596CDBBC" w14:textId="77777777" w:rsidR="00BF0113" w:rsidRPr="00702EB0" w:rsidRDefault="00BF0113" w:rsidP="006D57A0">
      <w:pPr>
        <w:numPr>
          <w:ilvl w:val="1"/>
          <w:numId w:val="11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4036AEE9" w14:textId="77777777" w:rsidR="00BF0113" w:rsidRPr="00702EB0" w:rsidRDefault="00BF0113" w:rsidP="006D57A0">
      <w:pPr>
        <w:numPr>
          <w:ilvl w:val="1"/>
          <w:numId w:val="11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Nuevos objetos para modo multijugador.</w:t>
      </w:r>
    </w:p>
    <w:p w14:paraId="0CE104E7" w14:textId="77777777" w:rsidR="00BF0113" w:rsidRPr="00702EB0" w:rsidRDefault="00BF0113" w:rsidP="006D57A0">
      <w:pPr>
        <w:numPr>
          <w:ilvl w:val="1"/>
          <w:numId w:val="11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Caracterización de personajes y escenarios (GRATUITO) de Halloween.</w:t>
      </w:r>
    </w:p>
    <w:p w14:paraId="2F85C6BE" w14:textId="77777777" w:rsidR="00BF0113" w:rsidRPr="00702EB0" w:rsidRDefault="00BF0113" w:rsidP="006D57A0">
      <w:pPr>
        <w:numPr>
          <w:ilvl w:val="0"/>
          <w:numId w:val="11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Noviembre 2020:</w:t>
      </w:r>
    </w:p>
    <w:p w14:paraId="3A264309" w14:textId="77777777" w:rsidR="00BF0113" w:rsidRPr="00702EB0" w:rsidRDefault="00BF0113" w:rsidP="006D57A0">
      <w:pPr>
        <w:numPr>
          <w:ilvl w:val="1"/>
          <w:numId w:val="11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68E68C34" w14:textId="77777777" w:rsidR="00BF0113" w:rsidRPr="00702EB0" w:rsidRDefault="00BF0113" w:rsidP="006D57A0">
      <w:pPr>
        <w:numPr>
          <w:ilvl w:val="1"/>
          <w:numId w:val="11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6F9DA238" w14:textId="77777777" w:rsidR="00BF0113" w:rsidRPr="00702EB0" w:rsidRDefault="00BF0113" w:rsidP="006D57A0">
      <w:pPr>
        <w:numPr>
          <w:ilvl w:val="0"/>
          <w:numId w:val="11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Diciembre 2020:</w:t>
      </w:r>
    </w:p>
    <w:p w14:paraId="0D653DCD" w14:textId="77777777" w:rsidR="00BF0113" w:rsidRPr="00702EB0" w:rsidRDefault="00BF0113" w:rsidP="006D57A0">
      <w:pPr>
        <w:numPr>
          <w:ilvl w:val="1"/>
          <w:numId w:val="11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000093E7" w14:textId="77777777" w:rsidR="00BF0113" w:rsidRPr="00702EB0" w:rsidRDefault="00BF0113" w:rsidP="006D57A0">
      <w:pPr>
        <w:numPr>
          <w:ilvl w:val="1"/>
          <w:numId w:val="1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3136C1C3" w14:textId="77777777" w:rsidR="00BF0113" w:rsidRPr="00702EB0" w:rsidRDefault="00BF0113" w:rsidP="006D57A0">
      <w:pPr>
        <w:numPr>
          <w:ilvl w:val="1"/>
          <w:numId w:val="1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invierno:</w:t>
      </w:r>
    </w:p>
    <w:p w14:paraId="1CB41C34" w14:textId="77777777" w:rsidR="00BF0113" w:rsidRPr="00702EB0" w:rsidRDefault="00BF0113" w:rsidP="006D57A0">
      <w:pPr>
        <w:numPr>
          <w:ilvl w:val="2"/>
          <w:numId w:val="11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Mapa nuevo.</w:t>
      </w:r>
    </w:p>
    <w:p w14:paraId="44AAA74B" w14:textId="77777777" w:rsidR="00BF0113" w:rsidRPr="00702EB0" w:rsidRDefault="00BF0113" w:rsidP="006D57A0">
      <w:pPr>
        <w:numPr>
          <w:ilvl w:val="2"/>
          <w:numId w:val="1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Dos personajes nuevos.</w:t>
      </w:r>
    </w:p>
    <w:p w14:paraId="61E0CF1F" w14:textId="77777777" w:rsidR="00BF0113" w:rsidRPr="00702EB0" w:rsidRDefault="00BF0113" w:rsidP="006D57A0">
      <w:pPr>
        <w:numPr>
          <w:ilvl w:val="2"/>
          <w:numId w:val="11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Caracterización de personajes y escenarios (GRATUITO) de navidad.</w:t>
      </w:r>
    </w:p>
    <w:p w14:paraId="0876C12A" w14:textId="77777777" w:rsidR="00BF0113" w:rsidRPr="00702EB0" w:rsidRDefault="00BF0113" w:rsidP="00EF282D">
      <w:pPr>
        <w:pStyle w:val="Ttulo3"/>
      </w:pPr>
      <w:bookmarkStart w:id="70" w:name="_Toc31654092"/>
      <w:r w:rsidRPr="00702EB0">
        <w:t>AÑO 2021:</w:t>
      </w:r>
      <w:bookmarkEnd w:id="70"/>
    </w:p>
    <w:p w14:paraId="4EDD271F" w14:textId="77777777" w:rsidR="00BF0113" w:rsidRPr="00702EB0" w:rsidRDefault="00BF0113" w:rsidP="006D57A0">
      <w:pPr>
        <w:numPr>
          <w:ilvl w:val="0"/>
          <w:numId w:val="11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Enero 2021:</w:t>
      </w:r>
    </w:p>
    <w:p w14:paraId="1532B950" w14:textId="77777777" w:rsidR="00BF0113" w:rsidRPr="00702EB0" w:rsidRDefault="00BF0113" w:rsidP="006D57A0">
      <w:pPr>
        <w:numPr>
          <w:ilvl w:val="1"/>
          <w:numId w:val="11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55FBFEDD" w14:textId="77777777" w:rsidR="00BF0113" w:rsidRPr="00702EB0" w:rsidRDefault="00BF0113" w:rsidP="006D57A0">
      <w:pPr>
        <w:numPr>
          <w:ilvl w:val="1"/>
          <w:numId w:val="11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3F6D4518" w14:textId="77777777" w:rsidR="00BF0113" w:rsidRPr="00702EB0" w:rsidRDefault="00BF0113" w:rsidP="006D57A0">
      <w:pPr>
        <w:numPr>
          <w:ilvl w:val="0"/>
          <w:numId w:val="11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Febrero 2021:</w:t>
      </w:r>
    </w:p>
    <w:p w14:paraId="5E007745" w14:textId="77777777" w:rsidR="00BF0113" w:rsidRPr="00702EB0" w:rsidRDefault="00BF0113" w:rsidP="006D57A0">
      <w:pPr>
        <w:numPr>
          <w:ilvl w:val="1"/>
          <w:numId w:val="11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52EC6BD4" w14:textId="77777777" w:rsidR="00BF0113" w:rsidRPr="00702EB0" w:rsidRDefault="00BF0113" w:rsidP="006D57A0">
      <w:pPr>
        <w:numPr>
          <w:ilvl w:val="1"/>
          <w:numId w:val="11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52F19515" w14:textId="77777777" w:rsidR="00BF0113" w:rsidRPr="00702EB0" w:rsidRDefault="00BF0113" w:rsidP="006D57A0">
      <w:pPr>
        <w:numPr>
          <w:ilvl w:val="0"/>
          <w:numId w:val="11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Marzo 2021:</w:t>
      </w:r>
    </w:p>
    <w:p w14:paraId="18F12424" w14:textId="77777777" w:rsidR="00BF0113" w:rsidRPr="00702EB0" w:rsidRDefault="00BF0113" w:rsidP="006D57A0">
      <w:pPr>
        <w:numPr>
          <w:ilvl w:val="1"/>
          <w:numId w:val="11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760446ED" w14:textId="77777777" w:rsidR="00BF0113" w:rsidRPr="00702EB0" w:rsidRDefault="00BF0113" w:rsidP="006D57A0">
      <w:pPr>
        <w:numPr>
          <w:ilvl w:val="1"/>
          <w:numId w:val="11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1D21E7BD" w14:textId="77777777" w:rsidR="00BF0113" w:rsidRPr="00702EB0" w:rsidRDefault="00BF0113" w:rsidP="006D57A0">
      <w:pPr>
        <w:numPr>
          <w:ilvl w:val="1"/>
          <w:numId w:val="117"/>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Pascua:</w:t>
      </w:r>
    </w:p>
    <w:p w14:paraId="38C3F808" w14:textId="77777777" w:rsidR="00BF0113" w:rsidRPr="00702EB0" w:rsidRDefault="00BF0113" w:rsidP="006D57A0">
      <w:pPr>
        <w:numPr>
          <w:ilvl w:val="2"/>
          <w:numId w:val="117"/>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Personaje nuevo.</w:t>
      </w:r>
    </w:p>
    <w:p w14:paraId="510F117D" w14:textId="77777777" w:rsidR="00BF0113" w:rsidRPr="00702EB0" w:rsidRDefault="00BF0113" w:rsidP="006D57A0">
      <w:pPr>
        <w:numPr>
          <w:ilvl w:val="0"/>
          <w:numId w:val="11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Abril 2021:</w:t>
      </w:r>
    </w:p>
    <w:p w14:paraId="4A1EC64C" w14:textId="77777777" w:rsidR="00BF0113" w:rsidRPr="00702EB0" w:rsidRDefault="00BF0113" w:rsidP="006D57A0">
      <w:pPr>
        <w:numPr>
          <w:ilvl w:val="1"/>
          <w:numId w:val="118"/>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19AA1BF1" w14:textId="77777777" w:rsidR="00BF0113" w:rsidRPr="00702EB0" w:rsidRDefault="00BF0113" w:rsidP="006D57A0">
      <w:pPr>
        <w:numPr>
          <w:ilvl w:val="1"/>
          <w:numId w:val="11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2DFEA739" w14:textId="06538AFD" w:rsidR="00BF0113" w:rsidRDefault="00BF0113" w:rsidP="006D57A0">
      <w:pPr>
        <w:numPr>
          <w:ilvl w:val="1"/>
          <w:numId w:val="118"/>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Cosméticos nuevos para los personajes existentes.</w:t>
      </w:r>
    </w:p>
    <w:p w14:paraId="4E07CE25" w14:textId="1C7C5129" w:rsidR="00220A15" w:rsidRDefault="00220A15" w:rsidP="00220A15">
      <w:pPr>
        <w:shd w:val="clear" w:color="auto" w:fill="FFFFFF"/>
        <w:spacing w:before="60" w:after="100" w:afterAutospacing="1" w:line="240" w:lineRule="auto"/>
        <w:rPr>
          <w:rFonts w:cstheme="minorHAnsi"/>
          <w:color w:val="24292E"/>
          <w:sz w:val="21"/>
          <w:szCs w:val="21"/>
        </w:rPr>
      </w:pPr>
    </w:p>
    <w:p w14:paraId="68426510" w14:textId="77777777" w:rsidR="00220A15" w:rsidRPr="00702EB0" w:rsidRDefault="00220A15" w:rsidP="00220A15">
      <w:pPr>
        <w:shd w:val="clear" w:color="auto" w:fill="FFFFFF"/>
        <w:spacing w:before="60" w:after="100" w:afterAutospacing="1" w:line="240" w:lineRule="auto"/>
        <w:rPr>
          <w:rFonts w:cstheme="minorHAnsi"/>
          <w:color w:val="24292E"/>
          <w:sz w:val="21"/>
          <w:szCs w:val="21"/>
        </w:rPr>
      </w:pPr>
    </w:p>
    <w:p w14:paraId="1D61F1CD" w14:textId="77777777" w:rsidR="00BF0113" w:rsidRPr="00702EB0" w:rsidRDefault="00BF0113" w:rsidP="006D57A0">
      <w:pPr>
        <w:numPr>
          <w:ilvl w:val="0"/>
          <w:numId w:val="11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lastRenderedPageBreak/>
        <w:t>Mayo 2021:</w:t>
      </w:r>
    </w:p>
    <w:p w14:paraId="518612DF" w14:textId="77777777" w:rsidR="00BF0113" w:rsidRPr="00702EB0" w:rsidRDefault="00BF0113" w:rsidP="006D57A0">
      <w:pPr>
        <w:numPr>
          <w:ilvl w:val="1"/>
          <w:numId w:val="119"/>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1F8EE734" w14:textId="77777777" w:rsidR="00BF0113" w:rsidRPr="00702EB0" w:rsidRDefault="00BF0113" w:rsidP="006D57A0">
      <w:pPr>
        <w:numPr>
          <w:ilvl w:val="1"/>
          <w:numId w:val="119"/>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484888D6" w14:textId="77777777" w:rsidR="00BF0113" w:rsidRPr="00702EB0" w:rsidRDefault="00BF0113" w:rsidP="006D57A0">
      <w:pPr>
        <w:numPr>
          <w:ilvl w:val="0"/>
          <w:numId w:val="12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Junio 2021:</w:t>
      </w:r>
    </w:p>
    <w:p w14:paraId="21B65681" w14:textId="77777777" w:rsidR="00BF0113" w:rsidRPr="00702EB0" w:rsidRDefault="00BF0113" w:rsidP="006D57A0">
      <w:pPr>
        <w:numPr>
          <w:ilvl w:val="1"/>
          <w:numId w:val="12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6B2167C1" w14:textId="77777777" w:rsidR="00BF0113" w:rsidRPr="00702EB0" w:rsidRDefault="00BF0113" w:rsidP="006D57A0">
      <w:pPr>
        <w:numPr>
          <w:ilvl w:val="1"/>
          <w:numId w:val="12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7B964F98" w14:textId="77777777" w:rsidR="00BF0113" w:rsidRPr="00702EB0" w:rsidRDefault="00BF0113" w:rsidP="006D57A0">
      <w:pPr>
        <w:numPr>
          <w:ilvl w:val="1"/>
          <w:numId w:val="120"/>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verano:</w:t>
      </w:r>
    </w:p>
    <w:p w14:paraId="50787D6B" w14:textId="77777777" w:rsidR="00BF0113" w:rsidRPr="00702EB0" w:rsidRDefault="00BF0113" w:rsidP="006D57A0">
      <w:pPr>
        <w:numPr>
          <w:ilvl w:val="2"/>
          <w:numId w:val="120"/>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Personaje nuevo.</w:t>
      </w:r>
    </w:p>
    <w:p w14:paraId="39704DCF" w14:textId="77777777" w:rsidR="00BF0113" w:rsidRPr="00702EB0" w:rsidRDefault="00BF0113" w:rsidP="006D57A0">
      <w:pPr>
        <w:numPr>
          <w:ilvl w:val="0"/>
          <w:numId w:val="12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Julio 2021:</w:t>
      </w:r>
    </w:p>
    <w:p w14:paraId="2465D32B" w14:textId="77777777" w:rsidR="00BF0113" w:rsidRPr="00702EB0" w:rsidRDefault="00BF0113" w:rsidP="006D57A0">
      <w:pPr>
        <w:numPr>
          <w:ilvl w:val="1"/>
          <w:numId w:val="121"/>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7162F1B5" w14:textId="77777777" w:rsidR="00BF0113" w:rsidRPr="00702EB0" w:rsidRDefault="00BF0113" w:rsidP="006D57A0">
      <w:pPr>
        <w:numPr>
          <w:ilvl w:val="1"/>
          <w:numId w:val="1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7BDFABD4" w14:textId="77777777" w:rsidR="00BF0113" w:rsidRPr="00702EB0" w:rsidRDefault="00BF0113" w:rsidP="006D57A0">
      <w:pPr>
        <w:numPr>
          <w:ilvl w:val="1"/>
          <w:numId w:val="121"/>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Nuevos objetos para modo multijugador.</w:t>
      </w:r>
    </w:p>
    <w:p w14:paraId="4ECFE69D" w14:textId="77777777" w:rsidR="00BF0113" w:rsidRPr="00702EB0" w:rsidRDefault="00BF0113" w:rsidP="006D57A0">
      <w:pPr>
        <w:numPr>
          <w:ilvl w:val="0"/>
          <w:numId w:val="12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Agosto 2021:</w:t>
      </w:r>
    </w:p>
    <w:p w14:paraId="18CF05F4" w14:textId="77777777" w:rsidR="00BF0113" w:rsidRPr="00702EB0" w:rsidRDefault="00BF0113" w:rsidP="006D57A0">
      <w:pPr>
        <w:numPr>
          <w:ilvl w:val="1"/>
          <w:numId w:val="122"/>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59243137" w14:textId="77777777" w:rsidR="00BF0113" w:rsidRPr="00702EB0" w:rsidRDefault="00BF0113" w:rsidP="006D57A0">
      <w:pPr>
        <w:numPr>
          <w:ilvl w:val="1"/>
          <w:numId w:val="1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5C80E112" w14:textId="77777777" w:rsidR="00BF0113" w:rsidRPr="00702EB0" w:rsidRDefault="00BF0113" w:rsidP="006D57A0">
      <w:pPr>
        <w:numPr>
          <w:ilvl w:val="1"/>
          <w:numId w:val="122"/>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Paquete de cosméticos nuevo.</w:t>
      </w:r>
    </w:p>
    <w:p w14:paraId="5747646D" w14:textId="77777777" w:rsidR="00BF0113" w:rsidRPr="00702EB0" w:rsidRDefault="00BF0113" w:rsidP="006D57A0">
      <w:pPr>
        <w:numPr>
          <w:ilvl w:val="0"/>
          <w:numId w:val="12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Septiembre 2021:</w:t>
      </w:r>
    </w:p>
    <w:p w14:paraId="68E49139" w14:textId="77777777" w:rsidR="00BF0113" w:rsidRPr="00702EB0" w:rsidRDefault="00BF0113" w:rsidP="006D57A0">
      <w:pPr>
        <w:numPr>
          <w:ilvl w:val="1"/>
          <w:numId w:val="12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23A41991" w14:textId="77777777" w:rsidR="00BF0113" w:rsidRPr="00702EB0" w:rsidRDefault="00BF0113" w:rsidP="006D57A0">
      <w:pPr>
        <w:numPr>
          <w:ilvl w:val="1"/>
          <w:numId w:val="12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69758BB1" w14:textId="77777777" w:rsidR="00BF0113" w:rsidRPr="00702EB0" w:rsidRDefault="00BF0113" w:rsidP="006D57A0">
      <w:pPr>
        <w:numPr>
          <w:ilvl w:val="1"/>
          <w:numId w:val="123"/>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otoño:</w:t>
      </w:r>
    </w:p>
    <w:p w14:paraId="5D7CF218" w14:textId="77777777" w:rsidR="00BF0113" w:rsidRPr="00702EB0" w:rsidRDefault="00BF0113" w:rsidP="006D57A0">
      <w:pPr>
        <w:numPr>
          <w:ilvl w:val="2"/>
          <w:numId w:val="123"/>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Personaje nuevo.</w:t>
      </w:r>
    </w:p>
    <w:p w14:paraId="1D607908" w14:textId="77777777" w:rsidR="00BF0113" w:rsidRPr="00702EB0" w:rsidRDefault="00BF0113" w:rsidP="006D57A0">
      <w:pPr>
        <w:numPr>
          <w:ilvl w:val="0"/>
          <w:numId w:val="12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Octubre 2021:</w:t>
      </w:r>
    </w:p>
    <w:p w14:paraId="190FFA7B" w14:textId="77777777" w:rsidR="00BF0113" w:rsidRPr="00702EB0" w:rsidRDefault="00BF0113" w:rsidP="006D57A0">
      <w:pPr>
        <w:numPr>
          <w:ilvl w:val="1"/>
          <w:numId w:val="124"/>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1508FA9B" w14:textId="77777777" w:rsidR="00BF0113" w:rsidRPr="00702EB0" w:rsidRDefault="00BF0113" w:rsidP="006D57A0">
      <w:pPr>
        <w:numPr>
          <w:ilvl w:val="1"/>
          <w:numId w:val="12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1482CF73" w14:textId="77777777" w:rsidR="00BF0113" w:rsidRPr="00702EB0" w:rsidRDefault="00BF0113" w:rsidP="006D57A0">
      <w:pPr>
        <w:numPr>
          <w:ilvl w:val="1"/>
          <w:numId w:val="124"/>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Caracterización de personajes y escenarios (GRATUITO) de Halloween.</w:t>
      </w:r>
    </w:p>
    <w:p w14:paraId="795D18A9" w14:textId="77777777" w:rsidR="00BF0113" w:rsidRPr="00702EB0" w:rsidRDefault="00BF0113" w:rsidP="006D57A0">
      <w:pPr>
        <w:numPr>
          <w:ilvl w:val="0"/>
          <w:numId w:val="12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Noviembre 2021:</w:t>
      </w:r>
    </w:p>
    <w:p w14:paraId="0387F9D8" w14:textId="77777777" w:rsidR="00BF0113" w:rsidRPr="00702EB0" w:rsidRDefault="00BF0113" w:rsidP="006D57A0">
      <w:pPr>
        <w:numPr>
          <w:ilvl w:val="1"/>
          <w:numId w:val="125"/>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12887D0F" w14:textId="77777777" w:rsidR="00BF0113" w:rsidRPr="00702EB0" w:rsidRDefault="00BF0113" w:rsidP="006D57A0">
      <w:pPr>
        <w:numPr>
          <w:ilvl w:val="1"/>
          <w:numId w:val="125"/>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193254A9" w14:textId="77777777" w:rsidR="00BF0113" w:rsidRPr="00702EB0" w:rsidRDefault="00BF0113" w:rsidP="006D57A0">
      <w:pPr>
        <w:numPr>
          <w:ilvl w:val="0"/>
          <w:numId w:val="12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Diciembre 2021:</w:t>
      </w:r>
    </w:p>
    <w:p w14:paraId="3AE69151" w14:textId="77777777" w:rsidR="00BF0113" w:rsidRPr="00702EB0" w:rsidRDefault="00BF0113" w:rsidP="006D57A0">
      <w:pPr>
        <w:numPr>
          <w:ilvl w:val="1"/>
          <w:numId w:val="12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Actualización para balanceo de personajes.</w:t>
      </w:r>
    </w:p>
    <w:p w14:paraId="3A619390" w14:textId="77777777" w:rsidR="00BF0113" w:rsidRPr="00702EB0" w:rsidRDefault="00BF0113" w:rsidP="006D57A0">
      <w:pPr>
        <w:numPr>
          <w:ilvl w:val="1"/>
          <w:numId w:val="1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Arreglo de </w:t>
      </w:r>
      <w:r w:rsidRPr="00702EB0">
        <w:rPr>
          <w:rStyle w:val="nfasis"/>
          <w:rFonts w:cstheme="minorHAnsi"/>
          <w:color w:val="24292E"/>
          <w:sz w:val="21"/>
          <w:szCs w:val="21"/>
        </w:rPr>
        <w:t>bugs</w:t>
      </w:r>
      <w:r w:rsidRPr="00702EB0">
        <w:rPr>
          <w:rFonts w:cstheme="minorHAnsi"/>
          <w:color w:val="24292E"/>
          <w:sz w:val="21"/>
          <w:szCs w:val="21"/>
        </w:rPr>
        <w:t>.</w:t>
      </w:r>
    </w:p>
    <w:p w14:paraId="4C66CB8F" w14:textId="77777777" w:rsidR="00BF0113" w:rsidRPr="00702EB0" w:rsidRDefault="00BF0113" w:rsidP="006D57A0">
      <w:pPr>
        <w:numPr>
          <w:ilvl w:val="1"/>
          <w:numId w:val="1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Evento de invierno:</w:t>
      </w:r>
    </w:p>
    <w:p w14:paraId="1E9C1B65" w14:textId="77777777" w:rsidR="00BF0113" w:rsidRPr="00702EB0" w:rsidRDefault="00BF0113" w:rsidP="006D57A0">
      <w:pPr>
        <w:numPr>
          <w:ilvl w:val="2"/>
          <w:numId w:val="126"/>
        </w:numPr>
        <w:shd w:val="clear" w:color="auto" w:fill="FFFFFF"/>
        <w:spacing w:before="100" w:beforeAutospacing="1" w:after="100" w:afterAutospacing="1" w:line="240" w:lineRule="auto"/>
        <w:rPr>
          <w:rFonts w:cstheme="minorHAnsi"/>
          <w:color w:val="24292E"/>
          <w:sz w:val="21"/>
          <w:szCs w:val="21"/>
        </w:rPr>
      </w:pPr>
      <w:r w:rsidRPr="00702EB0">
        <w:rPr>
          <w:rFonts w:cstheme="minorHAnsi"/>
          <w:color w:val="24292E"/>
          <w:sz w:val="21"/>
          <w:szCs w:val="21"/>
        </w:rPr>
        <w:t>Personaje nuevo.</w:t>
      </w:r>
    </w:p>
    <w:p w14:paraId="65D3C17D" w14:textId="77777777" w:rsidR="00BF0113" w:rsidRPr="00702EB0" w:rsidRDefault="00BF0113" w:rsidP="006D57A0">
      <w:pPr>
        <w:numPr>
          <w:ilvl w:val="2"/>
          <w:numId w:val="126"/>
        </w:numPr>
        <w:shd w:val="clear" w:color="auto" w:fill="FFFFFF"/>
        <w:spacing w:before="60" w:after="100" w:afterAutospacing="1" w:line="240" w:lineRule="auto"/>
        <w:rPr>
          <w:rFonts w:cstheme="minorHAnsi"/>
          <w:color w:val="24292E"/>
          <w:sz w:val="21"/>
          <w:szCs w:val="21"/>
        </w:rPr>
      </w:pPr>
      <w:r w:rsidRPr="00702EB0">
        <w:rPr>
          <w:rFonts w:cstheme="minorHAnsi"/>
          <w:color w:val="24292E"/>
          <w:sz w:val="21"/>
          <w:szCs w:val="21"/>
        </w:rPr>
        <w:t>Caracterización de personajes y escenarios (GRATUITO) de navidad.</w:t>
      </w:r>
    </w:p>
    <w:p w14:paraId="23EC5581" w14:textId="77777777"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51FFF77B" w14:textId="77777777" w:rsidR="00220A15"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07B2C369" w14:textId="46709FBC"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anchor distT="0" distB="0" distL="114300" distR="114300" simplePos="0" relativeHeight="251677696" behindDoc="0" locked="0" layoutInCell="1" allowOverlap="1" wp14:anchorId="1CC1618E" wp14:editId="220993C8">
            <wp:simplePos x="0" y="0"/>
            <wp:positionH relativeFrom="margin">
              <wp:align>center</wp:align>
            </wp:positionH>
            <wp:positionV relativeFrom="paragraph">
              <wp:posOffset>171450</wp:posOffset>
            </wp:positionV>
            <wp:extent cx="1466850" cy="4165973"/>
            <wp:effectExtent l="0" t="0" r="0" b="6350"/>
            <wp:wrapTopAndBottom/>
            <wp:docPr id="17" name="Imagen 17" descr="37">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7">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6850" cy="4165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F554E" w14:textId="48938641" w:rsidR="00BF0113"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anchor distT="0" distB="0" distL="114300" distR="114300" simplePos="0" relativeHeight="251678720" behindDoc="0" locked="0" layoutInCell="1" allowOverlap="1" wp14:anchorId="41C850CA" wp14:editId="2CA78301">
            <wp:simplePos x="0" y="0"/>
            <wp:positionH relativeFrom="margin">
              <wp:align>center</wp:align>
            </wp:positionH>
            <wp:positionV relativeFrom="paragraph">
              <wp:posOffset>4452620</wp:posOffset>
            </wp:positionV>
            <wp:extent cx="6638925" cy="3586480"/>
            <wp:effectExtent l="0" t="0" r="9525" b="0"/>
            <wp:wrapTopAndBottom/>
            <wp:docPr id="16" name="Imagen 16" descr="38">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8">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3892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87A16" w14:textId="7D8E56B3"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75F0756E" w14:textId="7800097B" w:rsidR="00BF0113"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lastRenderedPageBreak/>
        <w:drawing>
          <wp:anchor distT="0" distB="0" distL="114300" distR="114300" simplePos="0" relativeHeight="251680768" behindDoc="0" locked="0" layoutInCell="1" allowOverlap="1" wp14:anchorId="1820E15C" wp14:editId="1B546975">
            <wp:simplePos x="0" y="0"/>
            <wp:positionH relativeFrom="margin">
              <wp:align>center</wp:align>
            </wp:positionH>
            <wp:positionV relativeFrom="paragraph">
              <wp:posOffset>4010025</wp:posOffset>
            </wp:positionV>
            <wp:extent cx="6725285" cy="3619500"/>
            <wp:effectExtent l="0" t="0" r="0" b="0"/>
            <wp:wrapTopAndBottom/>
            <wp:docPr id="14" name="Imagen 14" descr="40">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40">
                      <a:hlinkClick r:id="rId93" tgtFrame="&quot;_blank&quo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2528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EB0">
        <w:rPr>
          <w:rFonts w:asciiTheme="minorHAnsi" w:hAnsiTheme="minorHAnsi" w:cstheme="minorHAnsi"/>
          <w:noProof/>
          <w:color w:val="0366D6"/>
          <w:sz w:val="21"/>
          <w:szCs w:val="21"/>
        </w:rPr>
        <w:drawing>
          <wp:anchor distT="0" distB="0" distL="114300" distR="114300" simplePos="0" relativeHeight="251679744" behindDoc="0" locked="0" layoutInCell="1" allowOverlap="1" wp14:anchorId="3CD024CF" wp14:editId="0EEF5952">
            <wp:simplePos x="0" y="0"/>
            <wp:positionH relativeFrom="margin">
              <wp:align>center</wp:align>
            </wp:positionH>
            <wp:positionV relativeFrom="paragraph">
              <wp:posOffset>0</wp:posOffset>
            </wp:positionV>
            <wp:extent cx="6787588" cy="3552825"/>
            <wp:effectExtent l="0" t="0" r="0" b="0"/>
            <wp:wrapTopAndBottom/>
            <wp:docPr id="15" name="Imagen 15" descr="39">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9">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787588"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5FC31" w14:textId="2FE097D6"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p>
    <w:p w14:paraId="369E436C" w14:textId="24D62D14" w:rsidR="00220A15" w:rsidRDefault="00220A15" w:rsidP="00220A15">
      <w:r w:rsidRPr="00702EB0">
        <w:rPr>
          <w:noProof/>
        </w:rPr>
        <w:lastRenderedPageBreak/>
        <w:drawing>
          <wp:anchor distT="0" distB="0" distL="114300" distR="114300" simplePos="0" relativeHeight="251681792" behindDoc="0" locked="0" layoutInCell="1" allowOverlap="1" wp14:anchorId="407236D3" wp14:editId="64157966">
            <wp:simplePos x="0" y="0"/>
            <wp:positionH relativeFrom="margin">
              <wp:align>center</wp:align>
            </wp:positionH>
            <wp:positionV relativeFrom="paragraph">
              <wp:posOffset>2540</wp:posOffset>
            </wp:positionV>
            <wp:extent cx="6717030" cy="3471545"/>
            <wp:effectExtent l="0" t="0" r="7620" b="0"/>
            <wp:wrapTopAndBottom/>
            <wp:docPr id="12" name="Imagen 12" descr="41">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41">
                      <a:hlinkClick r:id="rId97" tgtFrame="&quot;_blank&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717030" cy="347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8A7C3" w14:textId="131147A1" w:rsidR="00BF0113" w:rsidRPr="00702EB0" w:rsidRDefault="00BF0113" w:rsidP="00EF282D">
      <w:pPr>
        <w:pStyle w:val="Ttulo1"/>
      </w:pPr>
      <w:bookmarkStart w:id="71" w:name="_Toc31654093"/>
      <w:r w:rsidRPr="00702EB0">
        <w:t>MODELO DE LIENZO (ESTRUCTURA DE NEGOCIO)</w:t>
      </w:r>
      <w:bookmarkEnd w:id="71"/>
    </w:p>
    <w:p w14:paraId="5888B403" w14:textId="478C152F" w:rsidR="00BF0113" w:rsidRPr="00702EB0" w:rsidRDefault="00220A15"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anchor distT="0" distB="0" distL="114300" distR="114300" simplePos="0" relativeHeight="251682816" behindDoc="0" locked="0" layoutInCell="1" allowOverlap="1" wp14:anchorId="78AE2387" wp14:editId="52C218A0">
            <wp:simplePos x="0" y="0"/>
            <wp:positionH relativeFrom="margin">
              <wp:align>center</wp:align>
            </wp:positionH>
            <wp:positionV relativeFrom="paragraph">
              <wp:posOffset>168275</wp:posOffset>
            </wp:positionV>
            <wp:extent cx="6739890" cy="4371340"/>
            <wp:effectExtent l="0" t="0" r="3810" b="0"/>
            <wp:wrapTopAndBottom/>
            <wp:docPr id="11" name="Imagen 11" descr="42">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2">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3989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EBE92" w14:textId="77777777" w:rsidR="00BF0113" w:rsidRPr="00702EB0" w:rsidRDefault="00BF0113" w:rsidP="00EF282D">
      <w:pPr>
        <w:pStyle w:val="Ttulo1"/>
      </w:pPr>
      <w:bookmarkStart w:id="72" w:name="_Toc31654094"/>
      <w:r w:rsidRPr="00702EB0">
        <w:lastRenderedPageBreak/>
        <w:t>MODELO DE CAJA DE HERRAMIENTAS (ESTRUCTURA DE NEGOCIO)</w:t>
      </w:r>
      <w:bookmarkEnd w:id="72"/>
    </w:p>
    <w:p w14:paraId="26919499" w14:textId="6DB9D93C" w:rsidR="00BF0113" w:rsidRPr="00702EB0" w:rsidRDefault="00BF0113" w:rsidP="00BF0113">
      <w:pPr>
        <w:pStyle w:val="NormalWeb"/>
        <w:shd w:val="clear" w:color="auto" w:fill="FFFFFF"/>
        <w:spacing w:before="0" w:beforeAutospacing="0" w:after="240" w:afterAutospacing="0"/>
        <w:rPr>
          <w:rFonts w:asciiTheme="minorHAnsi" w:hAnsiTheme="minorHAnsi" w:cstheme="minorHAnsi"/>
          <w:color w:val="24292E"/>
          <w:sz w:val="21"/>
          <w:szCs w:val="21"/>
        </w:rPr>
      </w:pPr>
      <w:r w:rsidRPr="00702EB0">
        <w:rPr>
          <w:rFonts w:asciiTheme="minorHAnsi" w:hAnsiTheme="minorHAnsi" w:cstheme="minorHAnsi"/>
          <w:noProof/>
          <w:color w:val="0366D6"/>
          <w:sz w:val="21"/>
          <w:szCs w:val="21"/>
        </w:rPr>
        <w:drawing>
          <wp:inline distT="0" distB="0" distL="0" distR="0" wp14:anchorId="4B95DAF1" wp14:editId="109CE2EA">
            <wp:extent cx="5732145" cy="4966970"/>
            <wp:effectExtent l="0" t="0" r="1905" b="5080"/>
            <wp:docPr id="9" name="Imagen 9" descr="43">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3">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4966970"/>
                    </a:xfrm>
                    <a:prstGeom prst="rect">
                      <a:avLst/>
                    </a:prstGeom>
                    <a:noFill/>
                    <a:ln>
                      <a:noFill/>
                    </a:ln>
                  </pic:spPr>
                </pic:pic>
              </a:graphicData>
            </a:graphic>
          </wp:inline>
        </w:drawing>
      </w:r>
    </w:p>
    <w:p w14:paraId="39FE75D8" w14:textId="6E3742F1" w:rsidR="00BF0113" w:rsidRPr="00702EB0" w:rsidRDefault="00220A15" w:rsidP="00EF282D">
      <w:pPr>
        <w:pStyle w:val="Ttulo1"/>
      </w:pPr>
      <w:bookmarkStart w:id="73" w:name="_Toc31654095"/>
      <w:r w:rsidRPr="00702EB0">
        <w:rPr>
          <w:rFonts w:asciiTheme="minorHAnsi" w:hAnsiTheme="minorHAnsi" w:cstheme="minorHAnsi"/>
          <w:noProof/>
          <w:color w:val="0366D6"/>
          <w:sz w:val="21"/>
          <w:szCs w:val="21"/>
        </w:rPr>
        <w:lastRenderedPageBreak/>
        <w:drawing>
          <wp:anchor distT="0" distB="0" distL="114300" distR="114300" simplePos="0" relativeHeight="251683840" behindDoc="0" locked="0" layoutInCell="1" allowOverlap="1" wp14:anchorId="4EFD34C7" wp14:editId="2594EA71">
            <wp:simplePos x="0" y="0"/>
            <wp:positionH relativeFrom="margin">
              <wp:align>center</wp:align>
            </wp:positionH>
            <wp:positionV relativeFrom="paragraph">
              <wp:posOffset>418465</wp:posOffset>
            </wp:positionV>
            <wp:extent cx="6569710" cy="4698365"/>
            <wp:effectExtent l="0" t="0" r="2540" b="6985"/>
            <wp:wrapTopAndBottom/>
            <wp:docPr id="2" name="Imagen 2" descr="44">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4">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69710" cy="469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113" w:rsidRPr="00702EB0">
        <w:t>MAPA DE EMPATÍA DE CLIENTES POTENCIALES</w:t>
      </w:r>
      <w:bookmarkEnd w:id="73"/>
    </w:p>
    <w:p w14:paraId="221D10C6" w14:textId="6A08C9EC" w:rsidR="00BF0113" w:rsidRPr="00702EB0" w:rsidRDefault="00BF0113" w:rsidP="00BF0113">
      <w:pPr>
        <w:pStyle w:val="NormalWeb"/>
        <w:shd w:val="clear" w:color="auto" w:fill="FFFFFF"/>
        <w:spacing w:before="0" w:beforeAutospacing="0"/>
        <w:rPr>
          <w:rFonts w:asciiTheme="minorHAnsi" w:hAnsiTheme="minorHAnsi" w:cstheme="minorHAnsi"/>
          <w:color w:val="24292E"/>
          <w:sz w:val="21"/>
          <w:szCs w:val="21"/>
        </w:rPr>
      </w:pPr>
    </w:p>
    <w:p w14:paraId="21F517FF" w14:textId="08F64883" w:rsidR="006A03CB" w:rsidRPr="00702EB0" w:rsidRDefault="006A03CB" w:rsidP="00420087">
      <w:pPr>
        <w:rPr>
          <w:rFonts w:cstheme="minorHAnsi"/>
        </w:rPr>
      </w:pPr>
    </w:p>
    <w:sectPr w:rsidR="006A03CB" w:rsidRPr="00702EB0" w:rsidSect="00420087">
      <w:headerReference w:type="default" r:id="rId105"/>
      <w:footerReference w:type="default" r:id="rId106"/>
      <w:pgSz w:w="11907" w:h="16839"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61841" w14:textId="77777777" w:rsidR="003562CB" w:rsidRDefault="003562CB" w:rsidP="00855982">
      <w:pPr>
        <w:spacing w:after="0" w:line="240" w:lineRule="auto"/>
      </w:pPr>
      <w:r>
        <w:separator/>
      </w:r>
    </w:p>
  </w:endnote>
  <w:endnote w:type="continuationSeparator" w:id="0">
    <w:p w14:paraId="7B79BB90" w14:textId="77777777" w:rsidR="003562CB" w:rsidRDefault="003562CB"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u w:val="single"/>
      </w:rPr>
    </w:sdtEndPr>
    <w:sdtContent>
      <w:p w14:paraId="1997DE69" w14:textId="0C5E88A9" w:rsidR="000B3F27" w:rsidRDefault="000B3F27">
        <w:pPr>
          <w:pStyle w:val="Piedepgina"/>
        </w:pPr>
        <w:r>
          <w:rPr>
            <w:lang w:bidi="es-ES"/>
          </w:rPr>
          <w:fldChar w:fldCharType="begin"/>
        </w:r>
        <w:r>
          <w:rPr>
            <w:lang w:bidi="es-ES"/>
          </w:rPr>
          <w:instrText xml:space="preserve"> PAGE   \* MERGEFORMAT </w:instrText>
        </w:r>
        <w:r>
          <w:rPr>
            <w:lang w:bidi="es-ES"/>
          </w:rPr>
          <w:fldChar w:fldCharType="separate"/>
        </w:r>
        <w:r>
          <w:rPr>
            <w:noProof/>
            <w:lang w:bidi="es-ES"/>
          </w:rPr>
          <w:t>46</w:t>
        </w:r>
        <w:r>
          <w:rPr>
            <w:noProof/>
            <w:lang w:bidi="es-ES"/>
          </w:rPr>
          <w:fldChar w:fldCharType="end"/>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Pr>
            <w:noProof/>
            <w:lang w:bidi="es-ES"/>
          </w:rPr>
          <w:tab/>
        </w:r>
        <w:r w:rsidRPr="00601C7E">
          <w:rPr>
            <w:b/>
            <w:bCs/>
            <w:noProof/>
            <w:u w:val="single"/>
            <w:lang w:bidi="es-ES"/>
          </w:rPr>
          <w:t xml:space="preserve">Versión </w:t>
        </w:r>
        <w:r w:rsidR="00EF282D">
          <w:rPr>
            <w:b/>
            <w:bCs/>
            <w:noProof/>
            <w:u w:val="single"/>
            <w:lang w:bidi="es-ES"/>
          </w:rPr>
          <w:t>2</w:t>
        </w:r>
        <w:r w:rsidRPr="00601C7E">
          <w:rPr>
            <w:b/>
            <w:bCs/>
            <w:noProof/>
            <w:u w:val="single"/>
            <w:lang w:bidi="es-ES"/>
          </w:rPr>
          <w:t>.</w:t>
        </w:r>
        <w:r w:rsidR="00EF282D">
          <w:rPr>
            <w:b/>
            <w:bCs/>
            <w:noProof/>
            <w:u w:val="single"/>
            <w:lang w:bidi="es-ES"/>
          </w:rPr>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E5B15" w14:textId="77777777" w:rsidR="003562CB" w:rsidRDefault="003562CB" w:rsidP="00855982">
      <w:pPr>
        <w:spacing w:after="0" w:line="240" w:lineRule="auto"/>
      </w:pPr>
      <w:r>
        <w:separator/>
      </w:r>
    </w:p>
  </w:footnote>
  <w:footnote w:type="continuationSeparator" w:id="0">
    <w:p w14:paraId="75462AC3" w14:textId="77777777" w:rsidR="003562CB" w:rsidRDefault="003562CB" w:rsidP="00855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39500" w14:textId="1A96ECE8" w:rsidR="000B3F27" w:rsidRPr="007E0115" w:rsidRDefault="000B3F27">
    <w:pPr>
      <w:pStyle w:val="Encabezado"/>
      <w:rPr>
        <w:b/>
        <w:bCs/>
      </w:rPr>
    </w:pPr>
    <w:r>
      <w:rPr>
        <w:b/>
        <w:bCs/>
        <w:u w:val="single"/>
      </w:rPr>
      <w:t>DJ ALFA DEVS</w:t>
    </w:r>
    <w:r>
      <w:rPr>
        <w:b/>
        <w:bCs/>
      </w:rPr>
      <w:tab/>
    </w:r>
    <w:r>
      <w:rPr>
        <w:b/>
        <w:bCs/>
      </w:rPr>
      <w:tab/>
    </w:r>
    <w:r>
      <w:rPr>
        <w:b/>
        <w:bCs/>
      </w:rPr>
      <w:tab/>
    </w:r>
    <w:r>
      <w:rPr>
        <w:b/>
        <w:bCs/>
      </w:rPr>
      <w:tab/>
    </w:r>
    <w:r>
      <w:rPr>
        <w:b/>
        <w:bCs/>
      </w:rPr>
      <w:tab/>
    </w:r>
    <w:r>
      <w:rPr>
        <w:b/>
        <w:bCs/>
      </w:rPr>
      <w:tab/>
    </w:r>
    <w:r>
      <w:rPr>
        <w:b/>
        <w:bCs/>
      </w:rPr>
      <w:tab/>
    </w:r>
    <w:r w:rsidRPr="007E0115">
      <w:rPr>
        <w:b/>
        <w:bCs/>
        <w:u w:val="single"/>
      </w:rPr>
      <w:t>Documento de diseño de juego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1E2F"/>
    <w:multiLevelType w:val="multilevel"/>
    <w:tmpl w:val="35C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93379"/>
    <w:multiLevelType w:val="multilevel"/>
    <w:tmpl w:val="E1E0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C1272"/>
    <w:multiLevelType w:val="multilevel"/>
    <w:tmpl w:val="952E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6597D"/>
    <w:multiLevelType w:val="multilevel"/>
    <w:tmpl w:val="C076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B4765"/>
    <w:multiLevelType w:val="multilevel"/>
    <w:tmpl w:val="4E7C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54768"/>
    <w:multiLevelType w:val="multilevel"/>
    <w:tmpl w:val="5472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77FF6"/>
    <w:multiLevelType w:val="multilevel"/>
    <w:tmpl w:val="C7AC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46B5A"/>
    <w:multiLevelType w:val="multilevel"/>
    <w:tmpl w:val="61602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B1B59"/>
    <w:multiLevelType w:val="multilevel"/>
    <w:tmpl w:val="B45A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1116E"/>
    <w:multiLevelType w:val="multilevel"/>
    <w:tmpl w:val="AEEE7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6640B"/>
    <w:multiLevelType w:val="multilevel"/>
    <w:tmpl w:val="84CC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D57D6"/>
    <w:multiLevelType w:val="multilevel"/>
    <w:tmpl w:val="DFA4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73853"/>
    <w:multiLevelType w:val="multilevel"/>
    <w:tmpl w:val="1154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23002"/>
    <w:multiLevelType w:val="multilevel"/>
    <w:tmpl w:val="D76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41501"/>
    <w:multiLevelType w:val="multilevel"/>
    <w:tmpl w:val="158C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24E4D"/>
    <w:multiLevelType w:val="multilevel"/>
    <w:tmpl w:val="37C87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09103F"/>
    <w:multiLevelType w:val="multilevel"/>
    <w:tmpl w:val="E4C0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1134C4"/>
    <w:multiLevelType w:val="multilevel"/>
    <w:tmpl w:val="F052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80E59"/>
    <w:multiLevelType w:val="multilevel"/>
    <w:tmpl w:val="5F82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AE353C"/>
    <w:multiLevelType w:val="multilevel"/>
    <w:tmpl w:val="E5A6A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5A02C9"/>
    <w:multiLevelType w:val="multilevel"/>
    <w:tmpl w:val="ED0A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C0A8C"/>
    <w:multiLevelType w:val="multilevel"/>
    <w:tmpl w:val="83BC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44A7A"/>
    <w:multiLevelType w:val="multilevel"/>
    <w:tmpl w:val="C73E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9D52D4"/>
    <w:multiLevelType w:val="multilevel"/>
    <w:tmpl w:val="9BFE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EE11FF"/>
    <w:multiLevelType w:val="multilevel"/>
    <w:tmpl w:val="29BC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643ADD"/>
    <w:multiLevelType w:val="multilevel"/>
    <w:tmpl w:val="E108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180DAB"/>
    <w:multiLevelType w:val="multilevel"/>
    <w:tmpl w:val="169E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5777D4"/>
    <w:multiLevelType w:val="multilevel"/>
    <w:tmpl w:val="C47E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33A76"/>
    <w:multiLevelType w:val="multilevel"/>
    <w:tmpl w:val="193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9D4DB7"/>
    <w:multiLevelType w:val="multilevel"/>
    <w:tmpl w:val="3D1A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5598C"/>
    <w:multiLevelType w:val="multilevel"/>
    <w:tmpl w:val="461A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752039"/>
    <w:multiLevelType w:val="multilevel"/>
    <w:tmpl w:val="D8AE3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7824B0"/>
    <w:multiLevelType w:val="multilevel"/>
    <w:tmpl w:val="5E5A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8D4C31"/>
    <w:multiLevelType w:val="multilevel"/>
    <w:tmpl w:val="5E80B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EB5D45"/>
    <w:multiLevelType w:val="multilevel"/>
    <w:tmpl w:val="DCF08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96E3E"/>
    <w:multiLevelType w:val="multilevel"/>
    <w:tmpl w:val="2094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1274DD"/>
    <w:multiLevelType w:val="multilevel"/>
    <w:tmpl w:val="241A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3A3679"/>
    <w:multiLevelType w:val="multilevel"/>
    <w:tmpl w:val="D888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277355"/>
    <w:multiLevelType w:val="multilevel"/>
    <w:tmpl w:val="B7EC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D51355"/>
    <w:multiLevelType w:val="multilevel"/>
    <w:tmpl w:val="9CCCE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F1A10"/>
    <w:multiLevelType w:val="multilevel"/>
    <w:tmpl w:val="3676A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CA12B3"/>
    <w:multiLevelType w:val="multilevel"/>
    <w:tmpl w:val="1A0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DE2B57"/>
    <w:multiLevelType w:val="multilevel"/>
    <w:tmpl w:val="B614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FB03CD"/>
    <w:multiLevelType w:val="multilevel"/>
    <w:tmpl w:val="1D90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4E6A07"/>
    <w:multiLevelType w:val="multilevel"/>
    <w:tmpl w:val="C00C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B714D9"/>
    <w:multiLevelType w:val="multilevel"/>
    <w:tmpl w:val="D8D4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D46A75"/>
    <w:multiLevelType w:val="multilevel"/>
    <w:tmpl w:val="B98A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011C95"/>
    <w:multiLevelType w:val="multilevel"/>
    <w:tmpl w:val="5A00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8E0C76"/>
    <w:multiLevelType w:val="multilevel"/>
    <w:tmpl w:val="7120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A76398"/>
    <w:multiLevelType w:val="multilevel"/>
    <w:tmpl w:val="FAC2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B41EAF"/>
    <w:multiLevelType w:val="multilevel"/>
    <w:tmpl w:val="8CB8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891055"/>
    <w:multiLevelType w:val="multilevel"/>
    <w:tmpl w:val="814EE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9673E0"/>
    <w:multiLevelType w:val="multilevel"/>
    <w:tmpl w:val="586E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F9662E"/>
    <w:multiLevelType w:val="multilevel"/>
    <w:tmpl w:val="90989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6A4D4E"/>
    <w:multiLevelType w:val="multilevel"/>
    <w:tmpl w:val="B80C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A1010A"/>
    <w:multiLevelType w:val="multilevel"/>
    <w:tmpl w:val="36EA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8F396B"/>
    <w:multiLevelType w:val="multilevel"/>
    <w:tmpl w:val="1A96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C555E2"/>
    <w:multiLevelType w:val="multilevel"/>
    <w:tmpl w:val="32F6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D62EEE"/>
    <w:multiLevelType w:val="multilevel"/>
    <w:tmpl w:val="3F20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D8793E"/>
    <w:multiLevelType w:val="multilevel"/>
    <w:tmpl w:val="1382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EC107C"/>
    <w:multiLevelType w:val="multilevel"/>
    <w:tmpl w:val="43C4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496E18"/>
    <w:multiLevelType w:val="multilevel"/>
    <w:tmpl w:val="AC56E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93632B"/>
    <w:multiLevelType w:val="multilevel"/>
    <w:tmpl w:val="52D8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AC1AFC"/>
    <w:multiLevelType w:val="multilevel"/>
    <w:tmpl w:val="DD92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D37659"/>
    <w:multiLevelType w:val="multilevel"/>
    <w:tmpl w:val="EA5E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80751A"/>
    <w:multiLevelType w:val="multilevel"/>
    <w:tmpl w:val="7EAC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4A3C75"/>
    <w:multiLevelType w:val="multilevel"/>
    <w:tmpl w:val="42B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D63107"/>
    <w:multiLevelType w:val="multilevel"/>
    <w:tmpl w:val="4FD6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961057"/>
    <w:multiLevelType w:val="multilevel"/>
    <w:tmpl w:val="2748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5931D7"/>
    <w:multiLevelType w:val="multilevel"/>
    <w:tmpl w:val="9A5EA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AC2279"/>
    <w:multiLevelType w:val="multilevel"/>
    <w:tmpl w:val="739E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561FA3"/>
    <w:multiLevelType w:val="multilevel"/>
    <w:tmpl w:val="B33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28069E"/>
    <w:multiLevelType w:val="multilevel"/>
    <w:tmpl w:val="F138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092C22"/>
    <w:multiLevelType w:val="multilevel"/>
    <w:tmpl w:val="881C1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A47678"/>
    <w:multiLevelType w:val="multilevel"/>
    <w:tmpl w:val="619E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835C42"/>
    <w:multiLevelType w:val="multilevel"/>
    <w:tmpl w:val="17B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2030CA"/>
    <w:multiLevelType w:val="multilevel"/>
    <w:tmpl w:val="CEBC8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1D307D"/>
    <w:multiLevelType w:val="multilevel"/>
    <w:tmpl w:val="B71C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3C3E7A"/>
    <w:multiLevelType w:val="multilevel"/>
    <w:tmpl w:val="22E2B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EE70C4"/>
    <w:multiLevelType w:val="multilevel"/>
    <w:tmpl w:val="C0200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707982"/>
    <w:multiLevelType w:val="multilevel"/>
    <w:tmpl w:val="81B8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0D3FCC"/>
    <w:multiLevelType w:val="multilevel"/>
    <w:tmpl w:val="872AB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723439"/>
    <w:multiLevelType w:val="multilevel"/>
    <w:tmpl w:val="693C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DA3C2C"/>
    <w:multiLevelType w:val="multilevel"/>
    <w:tmpl w:val="239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3D0BDE"/>
    <w:multiLevelType w:val="multilevel"/>
    <w:tmpl w:val="0FAA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AA3595"/>
    <w:multiLevelType w:val="multilevel"/>
    <w:tmpl w:val="AC7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BE2F1E"/>
    <w:multiLevelType w:val="multilevel"/>
    <w:tmpl w:val="7F7E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4618B4"/>
    <w:multiLevelType w:val="multilevel"/>
    <w:tmpl w:val="EDF8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2C0C66"/>
    <w:multiLevelType w:val="multilevel"/>
    <w:tmpl w:val="A522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2E0C53"/>
    <w:multiLevelType w:val="multilevel"/>
    <w:tmpl w:val="082CF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FF6CC1"/>
    <w:multiLevelType w:val="multilevel"/>
    <w:tmpl w:val="1102D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CF5540"/>
    <w:multiLevelType w:val="multilevel"/>
    <w:tmpl w:val="8304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1D6635"/>
    <w:multiLevelType w:val="multilevel"/>
    <w:tmpl w:val="BE8A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2D500C"/>
    <w:multiLevelType w:val="multilevel"/>
    <w:tmpl w:val="63C62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0368A7"/>
    <w:multiLevelType w:val="multilevel"/>
    <w:tmpl w:val="53B81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C61484B"/>
    <w:multiLevelType w:val="multilevel"/>
    <w:tmpl w:val="544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7967BA"/>
    <w:multiLevelType w:val="multilevel"/>
    <w:tmpl w:val="25A8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F73110"/>
    <w:multiLevelType w:val="multilevel"/>
    <w:tmpl w:val="D07E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5D15C0"/>
    <w:multiLevelType w:val="multilevel"/>
    <w:tmpl w:val="4910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670FB8"/>
    <w:multiLevelType w:val="multilevel"/>
    <w:tmpl w:val="6C9A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23331F"/>
    <w:multiLevelType w:val="multilevel"/>
    <w:tmpl w:val="D982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143F79"/>
    <w:multiLevelType w:val="multilevel"/>
    <w:tmpl w:val="9B42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13642E"/>
    <w:multiLevelType w:val="multilevel"/>
    <w:tmpl w:val="2BB2A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2179F8"/>
    <w:multiLevelType w:val="multilevel"/>
    <w:tmpl w:val="DC8E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4271D0"/>
    <w:multiLevelType w:val="multilevel"/>
    <w:tmpl w:val="F264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52621F"/>
    <w:multiLevelType w:val="multilevel"/>
    <w:tmpl w:val="F990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D96C8B"/>
    <w:multiLevelType w:val="multilevel"/>
    <w:tmpl w:val="A57AC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0D4686"/>
    <w:multiLevelType w:val="multilevel"/>
    <w:tmpl w:val="AE66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642C6C"/>
    <w:multiLevelType w:val="multilevel"/>
    <w:tmpl w:val="EFE0F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0B38F8"/>
    <w:multiLevelType w:val="multilevel"/>
    <w:tmpl w:val="6354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751332"/>
    <w:multiLevelType w:val="multilevel"/>
    <w:tmpl w:val="4F5E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712407"/>
    <w:multiLevelType w:val="multilevel"/>
    <w:tmpl w:val="B190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552264"/>
    <w:multiLevelType w:val="multilevel"/>
    <w:tmpl w:val="1C58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BC4E2F"/>
    <w:multiLevelType w:val="multilevel"/>
    <w:tmpl w:val="61AA2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3D2AB4"/>
    <w:multiLevelType w:val="multilevel"/>
    <w:tmpl w:val="CC14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1D46D8"/>
    <w:multiLevelType w:val="multilevel"/>
    <w:tmpl w:val="1674A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834B5C"/>
    <w:multiLevelType w:val="multilevel"/>
    <w:tmpl w:val="B38C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7276A9"/>
    <w:multiLevelType w:val="multilevel"/>
    <w:tmpl w:val="0DB2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EA6D83"/>
    <w:multiLevelType w:val="multilevel"/>
    <w:tmpl w:val="0D8E5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2119D5"/>
    <w:multiLevelType w:val="multilevel"/>
    <w:tmpl w:val="586E0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7472230"/>
    <w:multiLevelType w:val="multilevel"/>
    <w:tmpl w:val="A0C8B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B86F66"/>
    <w:multiLevelType w:val="multilevel"/>
    <w:tmpl w:val="DE70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08279C"/>
    <w:multiLevelType w:val="multilevel"/>
    <w:tmpl w:val="9812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233C96"/>
    <w:multiLevelType w:val="multilevel"/>
    <w:tmpl w:val="2C481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483BA4"/>
    <w:multiLevelType w:val="multilevel"/>
    <w:tmpl w:val="68D2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3F0252"/>
    <w:multiLevelType w:val="multilevel"/>
    <w:tmpl w:val="52F01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17"/>
  </w:num>
  <w:num w:numId="3">
    <w:abstractNumId w:val="55"/>
  </w:num>
  <w:num w:numId="4">
    <w:abstractNumId w:val="31"/>
  </w:num>
  <w:num w:numId="5">
    <w:abstractNumId w:val="4"/>
  </w:num>
  <w:num w:numId="6">
    <w:abstractNumId w:val="74"/>
  </w:num>
  <w:num w:numId="7">
    <w:abstractNumId w:val="123"/>
  </w:num>
  <w:num w:numId="8">
    <w:abstractNumId w:val="15"/>
  </w:num>
  <w:num w:numId="9">
    <w:abstractNumId w:val="45"/>
  </w:num>
  <w:num w:numId="10">
    <w:abstractNumId w:val="66"/>
  </w:num>
  <w:num w:numId="11">
    <w:abstractNumId w:val="102"/>
  </w:num>
  <w:num w:numId="12">
    <w:abstractNumId w:val="91"/>
  </w:num>
  <w:num w:numId="13">
    <w:abstractNumId w:val="86"/>
  </w:num>
  <w:num w:numId="14">
    <w:abstractNumId w:val="38"/>
  </w:num>
  <w:num w:numId="15">
    <w:abstractNumId w:val="32"/>
  </w:num>
  <w:num w:numId="16">
    <w:abstractNumId w:val="26"/>
  </w:num>
  <w:num w:numId="17">
    <w:abstractNumId w:val="70"/>
  </w:num>
  <w:num w:numId="18">
    <w:abstractNumId w:val="39"/>
  </w:num>
  <w:num w:numId="19">
    <w:abstractNumId w:val="87"/>
  </w:num>
  <w:num w:numId="20">
    <w:abstractNumId w:val="36"/>
  </w:num>
  <w:num w:numId="21">
    <w:abstractNumId w:val="80"/>
  </w:num>
  <w:num w:numId="22">
    <w:abstractNumId w:val="72"/>
  </w:num>
  <w:num w:numId="23">
    <w:abstractNumId w:val="69"/>
  </w:num>
  <w:num w:numId="24">
    <w:abstractNumId w:val="47"/>
  </w:num>
  <w:num w:numId="25">
    <w:abstractNumId w:val="78"/>
  </w:num>
  <w:num w:numId="26">
    <w:abstractNumId w:val="89"/>
  </w:num>
  <w:num w:numId="27">
    <w:abstractNumId w:val="121"/>
  </w:num>
  <w:num w:numId="28">
    <w:abstractNumId w:val="98"/>
  </w:num>
  <w:num w:numId="29">
    <w:abstractNumId w:val="14"/>
  </w:num>
  <w:num w:numId="30">
    <w:abstractNumId w:val="68"/>
  </w:num>
  <w:num w:numId="31">
    <w:abstractNumId w:val="1"/>
  </w:num>
  <w:num w:numId="32">
    <w:abstractNumId w:val="44"/>
  </w:num>
  <w:num w:numId="33">
    <w:abstractNumId w:val="10"/>
  </w:num>
  <w:num w:numId="34">
    <w:abstractNumId w:val="63"/>
  </w:num>
  <w:num w:numId="35">
    <w:abstractNumId w:val="60"/>
  </w:num>
  <w:num w:numId="36">
    <w:abstractNumId w:val="17"/>
  </w:num>
  <w:num w:numId="37">
    <w:abstractNumId w:val="107"/>
  </w:num>
  <w:num w:numId="38">
    <w:abstractNumId w:val="111"/>
  </w:num>
  <w:num w:numId="39">
    <w:abstractNumId w:val="29"/>
  </w:num>
  <w:num w:numId="40">
    <w:abstractNumId w:val="27"/>
  </w:num>
  <w:num w:numId="41">
    <w:abstractNumId w:val="25"/>
  </w:num>
  <w:num w:numId="42">
    <w:abstractNumId w:val="112"/>
  </w:num>
  <w:num w:numId="43">
    <w:abstractNumId w:val="95"/>
  </w:num>
  <w:num w:numId="44">
    <w:abstractNumId w:val="9"/>
  </w:num>
  <w:num w:numId="45">
    <w:abstractNumId w:val="30"/>
  </w:num>
  <w:num w:numId="46">
    <w:abstractNumId w:val="85"/>
  </w:num>
  <w:num w:numId="47">
    <w:abstractNumId w:val="59"/>
  </w:num>
  <w:num w:numId="48">
    <w:abstractNumId w:val="21"/>
  </w:num>
  <w:num w:numId="49">
    <w:abstractNumId w:val="101"/>
  </w:num>
  <w:num w:numId="50">
    <w:abstractNumId w:val="124"/>
  </w:num>
  <w:num w:numId="51">
    <w:abstractNumId w:val="22"/>
  </w:num>
  <w:num w:numId="52">
    <w:abstractNumId w:val="62"/>
  </w:num>
  <w:num w:numId="53">
    <w:abstractNumId w:val="105"/>
  </w:num>
  <w:num w:numId="54">
    <w:abstractNumId w:val="16"/>
  </w:num>
  <w:num w:numId="55">
    <w:abstractNumId w:val="3"/>
  </w:num>
  <w:num w:numId="56">
    <w:abstractNumId w:val="46"/>
  </w:num>
  <w:num w:numId="57">
    <w:abstractNumId w:val="88"/>
  </w:num>
  <w:num w:numId="58">
    <w:abstractNumId w:val="64"/>
  </w:num>
  <w:num w:numId="59">
    <w:abstractNumId w:val="119"/>
  </w:num>
  <w:num w:numId="60">
    <w:abstractNumId w:val="23"/>
  </w:num>
  <w:num w:numId="61">
    <w:abstractNumId w:val="54"/>
  </w:num>
  <w:num w:numId="62">
    <w:abstractNumId w:val="77"/>
  </w:num>
  <w:num w:numId="63">
    <w:abstractNumId w:val="65"/>
  </w:num>
  <w:num w:numId="64">
    <w:abstractNumId w:val="83"/>
  </w:num>
  <w:num w:numId="65">
    <w:abstractNumId w:val="6"/>
  </w:num>
  <w:num w:numId="66">
    <w:abstractNumId w:val="50"/>
  </w:num>
  <w:num w:numId="67">
    <w:abstractNumId w:val="58"/>
  </w:num>
  <w:num w:numId="68">
    <w:abstractNumId w:val="92"/>
  </w:num>
  <w:num w:numId="69">
    <w:abstractNumId w:val="24"/>
  </w:num>
  <w:num w:numId="70">
    <w:abstractNumId w:val="13"/>
  </w:num>
  <w:num w:numId="71">
    <w:abstractNumId w:val="35"/>
  </w:num>
  <w:num w:numId="72">
    <w:abstractNumId w:val="49"/>
  </w:num>
  <w:num w:numId="73">
    <w:abstractNumId w:val="5"/>
  </w:num>
  <w:num w:numId="74">
    <w:abstractNumId w:val="110"/>
  </w:num>
  <w:num w:numId="75">
    <w:abstractNumId w:val="67"/>
  </w:num>
  <w:num w:numId="76">
    <w:abstractNumId w:val="116"/>
  </w:num>
  <w:num w:numId="77">
    <w:abstractNumId w:val="0"/>
  </w:num>
  <w:num w:numId="78">
    <w:abstractNumId w:val="52"/>
  </w:num>
  <w:num w:numId="79">
    <w:abstractNumId w:val="99"/>
  </w:num>
  <w:num w:numId="80">
    <w:abstractNumId w:val="12"/>
  </w:num>
  <w:num w:numId="81">
    <w:abstractNumId w:val="2"/>
  </w:num>
  <w:num w:numId="82">
    <w:abstractNumId w:val="104"/>
  </w:num>
  <w:num w:numId="83">
    <w:abstractNumId w:val="42"/>
  </w:num>
  <w:num w:numId="84">
    <w:abstractNumId w:val="100"/>
  </w:num>
  <w:num w:numId="85">
    <w:abstractNumId w:val="18"/>
  </w:num>
  <w:num w:numId="86">
    <w:abstractNumId w:val="43"/>
  </w:num>
  <w:num w:numId="87">
    <w:abstractNumId w:val="20"/>
  </w:num>
  <w:num w:numId="88">
    <w:abstractNumId w:val="8"/>
  </w:num>
  <w:num w:numId="89">
    <w:abstractNumId w:val="103"/>
  </w:num>
  <w:num w:numId="90">
    <w:abstractNumId w:val="109"/>
  </w:num>
  <w:num w:numId="91">
    <w:abstractNumId w:val="48"/>
  </w:num>
  <w:num w:numId="92">
    <w:abstractNumId w:val="71"/>
  </w:num>
  <w:num w:numId="93">
    <w:abstractNumId w:val="114"/>
  </w:num>
  <w:num w:numId="94">
    <w:abstractNumId w:val="97"/>
  </w:num>
  <w:num w:numId="95">
    <w:abstractNumId w:val="56"/>
  </w:num>
  <w:num w:numId="96">
    <w:abstractNumId w:val="82"/>
  </w:num>
  <w:num w:numId="97">
    <w:abstractNumId w:val="75"/>
  </w:num>
  <w:num w:numId="98">
    <w:abstractNumId w:val="41"/>
  </w:num>
  <w:num w:numId="99">
    <w:abstractNumId w:val="57"/>
  </w:num>
  <w:num w:numId="100">
    <w:abstractNumId w:val="11"/>
  </w:num>
  <w:num w:numId="101">
    <w:abstractNumId w:val="28"/>
  </w:num>
  <w:num w:numId="102">
    <w:abstractNumId w:val="53"/>
  </w:num>
  <w:num w:numId="103">
    <w:abstractNumId w:val="120"/>
  </w:num>
  <w:num w:numId="104">
    <w:abstractNumId w:val="118"/>
  </w:num>
  <w:num w:numId="105">
    <w:abstractNumId w:val="73"/>
  </w:num>
  <w:num w:numId="106">
    <w:abstractNumId w:val="34"/>
  </w:num>
  <w:num w:numId="107">
    <w:abstractNumId w:val="7"/>
  </w:num>
  <w:num w:numId="108">
    <w:abstractNumId w:val="40"/>
  </w:num>
  <w:num w:numId="109">
    <w:abstractNumId w:val="61"/>
  </w:num>
  <w:num w:numId="110">
    <w:abstractNumId w:val="19"/>
  </w:num>
  <w:num w:numId="111">
    <w:abstractNumId w:val="93"/>
  </w:num>
  <w:num w:numId="112">
    <w:abstractNumId w:val="81"/>
  </w:num>
  <w:num w:numId="113">
    <w:abstractNumId w:val="33"/>
  </w:num>
  <w:num w:numId="114">
    <w:abstractNumId w:val="108"/>
  </w:num>
  <w:num w:numId="115">
    <w:abstractNumId w:val="51"/>
  </w:num>
  <w:num w:numId="116">
    <w:abstractNumId w:val="94"/>
  </w:num>
  <w:num w:numId="117">
    <w:abstractNumId w:val="125"/>
  </w:num>
  <w:num w:numId="118">
    <w:abstractNumId w:val="122"/>
  </w:num>
  <w:num w:numId="119">
    <w:abstractNumId w:val="79"/>
  </w:num>
  <w:num w:numId="120">
    <w:abstractNumId w:val="106"/>
  </w:num>
  <w:num w:numId="121">
    <w:abstractNumId w:val="113"/>
  </w:num>
  <w:num w:numId="122">
    <w:abstractNumId w:val="84"/>
  </w:num>
  <w:num w:numId="123">
    <w:abstractNumId w:val="76"/>
  </w:num>
  <w:num w:numId="124">
    <w:abstractNumId w:val="96"/>
  </w:num>
  <w:num w:numId="125">
    <w:abstractNumId w:val="115"/>
  </w:num>
  <w:num w:numId="126">
    <w:abstractNumId w:val="90"/>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s-ES" w:vendorID="64" w:dllVersion="0" w:nlCheck="1" w:checkStyle="0"/>
  <w:activeWritingStyle w:appName="MSWord" w:lang="en-US" w:vendorID="64" w:dllVersion="6" w:nlCheck="1" w:checkStyle="1"/>
  <w:activeWritingStyle w:appName="MSWord" w:lang="en-US" w:vendorID="64" w:dllVersion="0" w:nlCheck="1" w:checkStyle="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087"/>
    <w:rsid w:val="00002323"/>
    <w:rsid w:val="00006897"/>
    <w:rsid w:val="00040EB0"/>
    <w:rsid w:val="000518FF"/>
    <w:rsid w:val="00083DD2"/>
    <w:rsid w:val="00097F5B"/>
    <w:rsid w:val="000A6EE8"/>
    <w:rsid w:val="000A7D74"/>
    <w:rsid w:val="000B1C12"/>
    <w:rsid w:val="000B3F27"/>
    <w:rsid w:val="000E7D15"/>
    <w:rsid w:val="000F4661"/>
    <w:rsid w:val="00124EC1"/>
    <w:rsid w:val="00131DA6"/>
    <w:rsid w:val="00141785"/>
    <w:rsid w:val="00144905"/>
    <w:rsid w:val="001467F9"/>
    <w:rsid w:val="0016104E"/>
    <w:rsid w:val="00190659"/>
    <w:rsid w:val="00191217"/>
    <w:rsid w:val="001925AC"/>
    <w:rsid w:val="001A4C50"/>
    <w:rsid w:val="001A4EAB"/>
    <w:rsid w:val="001A7EBD"/>
    <w:rsid w:val="001B49A2"/>
    <w:rsid w:val="001C22D0"/>
    <w:rsid w:val="001C3F3D"/>
    <w:rsid w:val="001D4362"/>
    <w:rsid w:val="001F4247"/>
    <w:rsid w:val="00200546"/>
    <w:rsid w:val="00220A15"/>
    <w:rsid w:val="00225A18"/>
    <w:rsid w:val="00227EBB"/>
    <w:rsid w:val="00231714"/>
    <w:rsid w:val="00233C9D"/>
    <w:rsid w:val="002428C7"/>
    <w:rsid w:val="00243981"/>
    <w:rsid w:val="002458F0"/>
    <w:rsid w:val="0025155C"/>
    <w:rsid w:val="0025319F"/>
    <w:rsid w:val="0025784B"/>
    <w:rsid w:val="002619C3"/>
    <w:rsid w:val="002773AA"/>
    <w:rsid w:val="0028174B"/>
    <w:rsid w:val="0028213F"/>
    <w:rsid w:val="002847DC"/>
    <w:rsid w:val="00284C08"/>
    <w:rsid w:val="00292B52"/>
    <w:rsid w:val="00294050"/>
    <w:rsid w:val="002972C5"/>
    <w:rsid w:val="002C46FC"/>
    <w:rsid w:val="002C7390"/>
    <w:rsid w:val="002D60E8"/>
    <w:rsid w:val="002E281D"/>
    <w:rsid w:val="002E7165"/>
    <w:rsid w:val="002F0B45"/>
    <w:rsid w:val="002F3F8D"/>
    <w:rsid w:val="0030188A"/>
    <w:rsid w:val="00302D8D"/>
    <w:rsid w:val="003054EE"/>
    <w:rsid w:val="00307589"/>
    <w:rsid w:val="00332C6A"/>
    <w:rsid w:val="003429BC"/>
    <w:rsid w:val="00343EF8"/>
    <w:rsid w:val="003562CB"/>
    <w:rsid w:val="00374E65"/>
    <w:rsid w:val="00382ED2"/>
    <w:rsid w:val="00383888"/>
    <w:rsid w:val="00390C9D"/>
    <w:rsid w:val="0039191B"/>
    <w:rsid w:val="00392C61"/>
    <w:rsid w:val="003945FB"/>
    <w:rsid w:val="003A7B05"/>
    <w:rsid w:val="003B416C"/>
    <w:rsid w:val="003B4DBD"/>
    <w:rsid w:val="003B75C5"/>
    <w:rsid w:val="003C3B40"/>
    <w:rsid w:val="003E008C"/>
    <w:rsid w:val="003E2114"/>
    <w:rsid w:val="00406FC9"/>
    <w:rsid w:val="004076DE"/>
    <w:rsid w:val="00410F1E"/>
    <w:rsid w:val="00420087"/>
    <w:rsid w:val="00426BB0"/>
    <w:rsid w:val="004336B9"/>
    <w:rsid w:val="0044094D"/>
    <w:rsid w:val="00441EE2"/>
    <w:rsid w:val="0045269E"/>
    <w:rsid w:val="0045416A"/>
    <w:rsid w:val="00467A88"/>
    <w:rsid w:val="00472FB6"/>
    <w:rsid w:val="00473ABA"/>
    <w:rsid w:val="004834AD"/>
    <w:rsid w:val="00493B4F"/>
    <w:rsid w:val="004968A3"/>
    <w:rsid w:val="004A4D52"/>
    <w:rsid w:val="004A71E4"/>
    <w:rsid w:val="004B6DEF"/>
    <w:rsid w:val="004D23CA"/>
    <w:rsid w:val="004F301D"/>
    <w:rsid w:val="004F51D0"/>
    <w:rsid w:val="005411F2"/>
    <w:rsid w:val="00546ABA"/>
    <w:rsid w:val="005524BD"/>
    <w:rsid w:val="0055317E"/>
    <w:rsid w:val="00556993"/>
    <w:rsid w:val="00556BB2"/>
    <w:rsid w:val="0056585E"/>
    <w:rsid w:val="0057178C"/>
    <w:rsid w:val="00585D8A"/>
    <w:rsid w:val="005A3BF9"/>
    <w:rsid w:val="005A7C9A"/>
    <w:rsid w:val="005B1967"/>
    <w:rsid w:val="005B1AC6"/>
    <w:rsid w:val="005C20DA"/>
    <w:rsid w:val="005C4309"/>
    <w:rsid w:val="005D46A9"/>
    <w:rsid w:val="005D795A"/>
    <w:rsid w:val="005E1EE0"/>
    <w:rsid w:val="005E573A"/>
    <w:rsid w:val="005F0D3B"/>
    <w:rsid w:val="005F5C80"/>
    <w:rsid w:val="005F6E91"/>
    <w:rsid w:val="006004FB"/>
    <w:rsid w:val="00601C7E"/>
    <w:rsid w:val="00605D05"/>
    <w:rsid w:val="006110AC"/>
    <w:rsid w:val="00624764"/>
    <w:rsid w:val="00635126"/>
    <w:rsid w:val="00635B3E"/>
    <w:rsid w:val="00641488"/>
    <w:rsid w:val="00647066"/>
    <w:rsid w:val="00652EAA"/>
    <w:rsid w:val="00655668"/>
    <w:rsid w:val="00672786"/>
    <w:rsid w:val="00692A22"/>
    <w:rsid w:val="00692D69"/>
    <w:rsid w:val="00696AD1"/>
    <w:rsid w:val="006A03CB"/>
    <w:rsid w:val="006A0595"/>
    <w:rsid w:val="006A462B"/>
    <w:rsid w:val="006A7567"/>
    <w:rsid w:val="006B46E6"/>
    <w:rsid w:val="006B7669"/>
    <w:rsid w:val="006C10DF"/>
    <w:rsid w:val="006C1547"/>
    <w:rsid w:val="006C68E5"/>
    <w:rsid w:val="006D2CFF"/>
    <w:rsid w:val="006D3BA9"/>
    <w:rsid w:val="006D57A0"/>
    <w:rsid w:val="006E42AF"/>
    <w:rsid w:val="006E5701"/>
    <w:rsid w:val="006F5092"/>
    <w:rsid w:val="007027D9"/>
    <w:rsid w:val="0070299A"/>
    <w:rsid w:val="00702EB0"/>
    <w:rsid w:val="00722992"/>
    <w:rsid w:val="00722A64"/>
    <w:rsid w:val="0072736F"/>
    <w:rsid w:val="00747687"/>
    <w:rsid w:val="00761CCC"/>
    <w:rsid w:val="0077435D"/>
    <w:rsid w:val="00776A3A"/>
    <w:rsid w:val="007833A7"/>
    <w:rsid w:val="00790F4D"/>
    <w:rsid w:val="007C1299"/>
    <w:rsid w:val="007D0CAF"/>
    <w:rsid w:val="007E0115"/>
    <w:rsid w:val="007E4764"/>
    <w:rsid w:val="007E6FB9"/>
    <w:rsid w:val="007F1A0B"/>
    <w:rsid w:val="007F2078"/>
    <w:rsid w:val="007F7DC6"/>
    <w:rsid w:val="008061D3"/>
    <w:rsid w:val="008368D0"/>
    <w:rsid w:val="00852E7A"/>
    <w:rsid w:val="00855982"/>
    <w:rsid w:val="00856A54"/>
    <w:rsid w:val="00862C9B"/>
    <w:rsid w:val="00863F9F"/>
    <w:rsid w:val="00864A48"/>
    <w:rsid w:val="008722DD"/>
    <w:rsid w:val="00875FD7"/>
    <w:rsid w:val="0088428A"/>
    <w:rsid w:val="00886D8C"/>
    <w:rsid w:val="008B087D"/>
    <w:rsid w:val="008C5B3A"/>
    <w:rsid w:val="008D6C83"/>
    <w:rsid w:val="008E756F"/>
    <w:rsid w:val="008F6C6F"/>
    <w:rsid w:val="00914602"/>
    <w:rsid w:val="0091646D"/>
    <w:rsid w:val="0092501D"/>
    <w:rsid w:val="009252FE"/>
    <w:rsid w:val="00932D12"/>
    <w:rsid w:val="00936B3C"/>
    <w:rsid w:val="00954052"/>
    <w:rsid w:val="00962C83"/>
    <w:rsid w:val="00970984"/>
    <w:rsid w:val="00975D1E"/>
    <w:rsid w:val="00990117"/>
    <w:rsid w:val="009906AD"/>
    <w:rsid w:val="009967AB"/>
    <w:rsid w:val="009B4C6F"/>
    <w:rsid w:val="009D1B76"/>
    <w:rsid w:val="009E0940"/>
    <w:rsid w:val="009E6E68"/>
    <w:rsid w:val="00A007E6"/>
    <w:rsid w:val="00A015B7"/>
    <w:rsid w:val="00A10484"/>
    <w:rsid w:val="00A115BD"/>
    <w:rsid w:val="00A11AC2"/>
    <w:rsid w:val="00A12951"/>
    <w:rsid w:val="00A1481D"/>
    <w:rsid w:val="00A32BF7"/>
    <w:rsid w:val="00A34004"/>
    <w:rsid w:val="00A403EC"/>
    <w:rsid w:val="00A63E75"/>
    <w:rsid w:val="00A936A3"/>
    <w:rsid w:val="00A95CA3"/>
    <w:rsid w:val="00AA224B"/>
    <w:rsid w:val="00AA6EA4"/>
    <w:rsid w:val="00AB422A"/>
    <w:rsid w:val="00AC477E"/>
    <w:rsid w:val="00AC4DAE"/>
    <w:rsid w:val="00AC59AB"/>
    <w:rsid w:val="00AD0C65"/>
    <w:rsid w:val="00AD36ED"/>
    <w:rsid w:val="00AD776C"/>
    <w:rsid w:val="00AE3378"/>
    <w:rsid w:val="00AE38DF"/>
    <w:rsid w:val="00AF7337"/>
    <w:rsid w:val="00B066EE"/>
    <w:rsid w:val="00B07F2B"/>
    <w:rsid w:val="00B17AD2"/>
    <w:rsid w:val="00B27254"/>
    <w:rsid w:val="00B36082"/>
    <w:rsid w:val="00B4284B"/>
    <w:rsid w:val="00B52FE4"/>
    <w:rsid w:val="00B601E3"/>
    <w:rsid w:val="00B62DF8"/>
    <w:rsid w:val="00B83AEE"/>
    <w:rsid w:val="00B92E98"/>
    <w:rsid w:val="00BA6817"/>
    <w:rsid w:val="00BA7E62"/>
    <w:rsid w:val="00BB5733"/>
    <w:rsid w:val="00BC470F"/>
    <w:rsid w:val="00BE27AD"/>
    <w:rsid w:val="00BF0113"/>
    <w:rsid w:val="00C04771"/>
    <w:rsid w:val="00C53CC1"/>
    <w:rsid w:val="00C54CDB"/>
    <w:rsid w:val="00C66C1F"/>
    <w:rsid w:val="00C7040E"/>
    <w:rsid w:val="00C77985"/>
    <w:rsid w:val="00C910A6"/>
    <w:rsid w:val="00C91FE0"/>
    <w:rsid w:val="00CA32A2"/>
    <w:rsid w:val="00CA4E6A"/>
    <w:rsid w:val="00CC0036"/>
    <w:rsid w:val="00CC1C70"/>
    <w:rsid w:val="00CC440B"/>
    <w:rsid w:val="00CD6E63"/>
    <w:rsid w:val="00CF2D5C"/>
    <w:rsid w:val="00CF7D30"/>
    <w:rsid w:val="00D12137"/>
    <w:rsid w:val="00D200AA"/>
    <w:rsid w:val="00D2187C"/>
    <w:rsid w:val="00D23728"/>
    <w:rsid w:val="00D44A0F"/>
    <w:rsid w:val="00D76C6E"/>
    <w:rsid w:val="00D8248D"/>
    <w:rsid w:val="00D92FDD"/>
    <w:rsid w:val="00DA363B"/>
    <w:rsid w:val="00DB6D4F"/>
    <w:rsid w:val="00DC247F"/>
    <w:rsid w:val="00DC7FB4"/>
    <w:rsid w:val="00DF393A"/>
    <w:rsid w:val="00E02DA7"/>
    <w:rsid w:val="00E1181B"/>
    <w:rsid w:val="00E176AA"/>
    <w:rsid w:val="00E2542E"/>
    <w:rsid w:val="00E256F0"/>
    <w:rsid w:val="00E46586"/>
    <w:rsid w:val="00E4776F"/>
    <w:rsid w:val="00E71DCB"/>
    <w:rsid w:val="00E83C4F"/>
    <w:rsid w:val="00E92315"/>
    <w:rsid w:val="00E927F8"/>
    <w:rsid w:val="00E96CBA"/>
    <w:rsid w:val="00EA0DC7"/>
    <w:rsid w:val="00EA77C5"/>
    <w:rsid w:val="00EB1806"/>
    <w:rsid w:val="00EB4101"/>
    <w:rsid w:val="00EB63E7"/>
    <w:rsid w:val="00EC24A5"/>
    <w:rsid w:val="00EC27BE"/>
    <w:rsid w:val="00EF282D"/>
    <w:rsid w:val="00F01807"/>
    <w:rsid w:val="00F05914"/>
    <w:rsid w:val="00F1351D"/>
    <w:rsid w:val="00F15BF6"/>
    <w:rsid w:val="00F20165"/>
    <w:rsid w:val="00F2033B"/>
    <w:rsid w:val="00F24C71"/>
    <w:rsid w:val="00F27A79"/>
    <w:rsid w:val="00F46AF9"/>
    <w:rsid w:val="00F51652"/>
    <w:rsid w:val="00F53B71"/>
    <w:rsid w:val="00F6250F"/>
    <w:rsid w:val="00F70C90"/>
    <w:rsid w:val="00F85F7D"/>
    <w:rsid w:val="00FA5858"/>
    <w:rsid w:val="00FA5C1D"/>
    <w:rsid w:val="00FB09E3"/>
    <w:rsid w:val="00FB64EF"/>
    <w:rsid w:val="00FC21D0"/>
    <w:rsid w:val="00FC5940"/>
    <w:rsid w:val="00FD0529"/>
    <w:rsid w:val="00FD262C"/>
    <w:rsid w:val="00FD7904"/>
    <w:rsid w:val="00FE6AF0"/>
    <w:rsid w:val="00FE6AFD"/>
    <w:rsid w:val="00FF654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D5146"/>
  <w15:chartTrackingRefBased/>
  <w15:docId w15:val="{F7730892-9ED6-48C3-B8F4-902CF3F08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62C"/>
  </w:style>
  <w:style w:type="paragraph" w:styleId="Ttulo1">
    <w:name w:val="heading 1"/>
    <w:basedOn w:val="Normal"/>
    <w:next w:val="Normal"/>
    <w:link w:val="Ttulo1C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Ttulo2">
    <w:name w:val="heading 2"/>
    <w:basedOn w:val="Normal"/>
    <w:next w:val="Normal"/>
    <w:link w:val="Ttulo2C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Ttulo3">
    <w:name w:val="heading 3"/>
    <w:basedOn w:val="Normal"/>
    <w:next w:val="Normal"/>
    <w:link w:val="Ttulo3C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9"/>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Ttulo7">
    <w:name w:val="heading 7"/>
    <w:basedOn w:val="Normal"/>
    <w:next w:val="Normal"/>
    <w:link w:val="Ttulo7C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FD262C"/>
    <w:rPr>
      <w:rFonts w:asciiTheme="majorHAnsi" w:eastAsiaTheme="majorEastAsia" w:hAnsiTheme="majorHAnsi" w:cstheme="majorBidi"/>
      <w:sz w:val="56"/>
      <w:szCs w:val="56"/>
    </w:rPr>
  </w:style>
  <w:style w:type="paragraph" w:styleId="Encabezado">
    <w:name w:val="header"/>
    <w:basedOn w:val="Normal"/>
    <w:link w:val="EncabezadoCar"/>
    <w:uiPriority w:val="99"/>
    <w:unhideWhenUsed/>
    <w:rsid w:val="00855982"/>
    <w:pPr>
      <w:spacing w:after="0" w:line="240" w:lineRule="auto"/>
    </w:pPr>
  </w:style>
  <w:style w:type="character" w:customStyle="1" w:styleId="EncabezadoCar">
    <w:name w:val="Encabezado Car"/>
    <w:basedOn w:val="Fuentedeprrafopredeter"/>
    <w:link w:val="Encabezado"/>
    <w:uiPriority w:val="99"/>
    <w:rsid w:val="00855982"/>
  </w:style>
  <w:style w:type="character" w:customStyle="1" w:styleId="Ttulo1Car">
    <w:name w:val="Título 1 Car"/>
    <w:basedOn w:val="Fuentedeprrafopredeter"/>
    <w:link w:val="Ttulo1"/>
    <w:uiPriority w:val="9"/>
    <w:rsid w:val="00FD262C"/>
    <w:rPr>
      <w:rFonts w:asciiTheme="majorHAnsi" w:eastAsiaTheme="majorEastAsia" w:hAnsiTheme="majorHAnsi" w:cstheme="majorBidi"/>
      <w:b/>
      <w:bCs/>
      <w:smallCaps/>
      <w:sz w:val="36"/>
      <w:szCs w:val="36"/>
    </w:rPr>
  </w:style>
  <w:style w:type="character" w:customStyle="1" w:styleId="Ttulo2Car">
    <w:name w:val="Título 2 Car"/>
    <w:basedOn w:val="Fuentedeprrafopredeter"/>
    <w:link w:val="Ttulo2"/>
    <w:uiPriority w:val="9"/>
    <w:rsid w:val="00FD262C"/>
    <w:rPr>
      <w:rFonts w:asciiTheme="majorHAnsi" w:eastAsiaTheme="majorEastAsia" w:hAnsiTheme="majorHAnsi" w:cstheme="majorBidi"/>
      <w:b/>
      <w:bCs/>
      <w:smallCaps/>
      <w:sz w:val="28"/>
      <w:szCs w:val="28"/>
    </w:rPr>
  </w:style>
  <w:style w:type="character" w:customStyle="1" w:styleId="Ttulo3Car">
    <w:name w:val="Título 3 Car"/>
    <w:basedOn w:val="Fuentedeprrafopredeter"/>
    <w:link w:val="Ttulo3"/>
    <w:uiPriority w:val="9"/>
    <w:rsid w:val="00FD262C"/>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FD262C"/>
    <w:rPr>
      <w:rFonts w:asciiTheme="majorHAnsi" w:eastAsiaTheme="majorEastAsia" w:hAnsiTheme="majorHAnsi" w:cstheme="majorBidi"/>
      <w:b/>
      <w:bCs/>
      <w:i/>
      <w:iCs/>
    </w:rPr>
  </w:style>
  <w:style w:type="character" w:customStyle="1" w:styleId="Ttulo5Car">
    <w:name w:val="Título 5 Car"/>
    <w:basedOn w:val="Fuentedeprrafopredeter"/>
    <w:link w:val="Ttulo5"/>
    <w:uiPriority w:val="9"/>
    <w:rsid w:val="00FD262C"/>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rsid w:val="00FD262C"/>
    <w:rPr>
      <w:rFonts w:asciiTheme="majorHAnsi" w:eastAsiaTheme="majorEastAsia" w:hAnsiTheme="majorHAnsi" w:cstheme="majorBidi"/>
      <w:i/>
      <w:iCs/>
      <w:color w:val="404040" w:themeColor="text1" w:themeTint="BF"/>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1D4362"/>
    <w:rPr>
      <w:rFonts w:asciiTheme="majorHAnsi" w:eastAsiaTheme="majorEastAsia" w:hAnsiTheme="majorHAnsi" w:cstheme="majorBidi"/>
      <w:color w:val="404040" w:themeColor="text1" w:themeTint="BF"/>
      <w:szCs w:val="20"/>
    </w:rPr>
  </w:style>
  <w:style w:type="character" w:customStyle="1" w:styleId="Ttulo9Car">
    <w:name w:val="Título 9 Car"/>
    <w:basedOn w:val="Fuentedeprrafopredeter"/>
    <w:link w:val="Ttulo9"/>
    <w:uiPriority w:val="9"/>
    <w:semiHidden/>
    <w:rsid w:val="001D4362"/>
    <w:rPr>
      <w:rFonts w:asciiTheme="majorHAnsi" w:eastAsiaTheme="majorEastAsia" w:hAnsiTheme="majorHAnsi" w:cstheme="majorBidi"/>
      <w:i/>
      <w:iCs/>
      <w:color w:val="404040" w:themeColor="text1" w:themeTint="BF"/>
      <w:szCs w:val="20"/>
    </w:rPr>
  </w:style>
  <w:style w:type="paragraph" w:styleId="Piedepgina">
    <w:name w:val="footer"/>
    <w:basedOn w:val="Normal"/>
    <w:link w:val="PiedepginaCar"/>
    <w:uiPriority w:val="99"/>
    <w:unhideWhenUsed/>
    <w:rsid w:val="00855982"/>
    <w:pPr>
      <w:spacing w:after="0" w:line="240" w:lineRule="auto"/>
    </w:pPr>
  </w:style>
  <w:style w:type="character" w:customStyle="1" w:styleId="PiedepginaCar">
    <w:name w:val="Pie de página Car"/>
    <w:basedOn w:val="Fuentedeprrafopredeter"/>
    <w:link w:val="Piedepgina"/>
    <w:uiPriority w:val="99"/>
    <w:rsid w:val="00855982"/>
  </w:style>
  <w:style w:type="paragraph" w:styleId="Descripci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tuloTDC">
    <w:name w:val="TOC Heading"/>
    <w:basedOn w:val="Ttulo1"/>
    <w:next w:val="Normal"/>
    <w:uiPriority w:val="39"/>
    <w:semiHidden/>
    <w:unhideWhenUsed/>
    <w:qFormat/>
    <w:pPr>
      <w:outlineLvl w:val="9"/>
    </w:pPr>
  </w:style>
  <w:style w:type="paragraph" w:styleId="Textodeglobo">
    <w:name w:val="Balloon Text"/>
    <w:basedOn w:val="Normal"/>
    <w:link w:val="TextodegloboCar"/>
    <w:uiPriority w:val="99"/>
    <w:semiHidden/>
    <w:unhideWhenUsed/>
    <w:rsid w:val="001D4362"/>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1D4362"/>
    <w:rPr>
      <w:rFonts w:ascii="Segoe UI" w:hAnsi="Segoe UI" w:cs="Segoe UI"/>
      <w:szCs w:val="18"/>
    </w:rPr>
  </w:style>
  <w:style w:type="paragraph" w:styleId="Textoindependiente3">
    <w:name w:val="Body Text 3"/>
    <w:basedOn w:val="Normal"/>
    <w:link w:val="Textoindependiente3Car"/>
    <w:uiPriority w:val="99"/>
    <w:semiHidden/>
    <w:unhideWhenUsed/>
    <w:rsid w:val="001D4362"/>
    <w:pPr>
      <w:spacing w:after="120"/>
    </w:pPr>
    <w:rPr>
      <w:szCs w:val="16"/>
    </w:rPr>
  </w:style>
  <w:style w:type="character" w:customStyle="1" w:styleId="Textoindependiente3Car">
    <w:name w:val="Texto independiente 3 Car"/>
    <w:basedOn w:val="Fuentedeprrafopredeter"/>
    <w:link w:val="Textoindependiente3"/>
    <w:uiPriority w:val="99"/>
    <w:semiHidden/>
    <w:rsid w:val="001D4362"/>
    <w:rPr>
      <w:szCs w:val="16"/>
    </w:rPr>
  </w:style>
  <w:style w:type="paragraph" w:styleId="Sangra3detindependiente">
    <w:name w:val="Body Text Indent 3"/>
    <w:basedOn w:val="Normal"/>
    <w:link w:val="Sangra3detindependienteCar"/>
    <w:uiPriority w:val="99"/>
    <w:semiHidden/>
    <w:unhideWhenUsed/>
    <w:rsid w:val="001D4362"/>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1D4362"/>
    <w:rPr>
      <w:szCs w:val="16"/>
    </w:rPr>
  </w:style>
  <w:style w:type="character" w:styleId="Refdecomentario">
    <w:name w:val="annotation reference"/>
    <w:basedOn w:val="Fuentedeprrafopredeter"/>
    <w:uiPriority w:val="99"/>
    <w:semiHidden/>
    <w:unhideWhenUsed/>
    <w:rsid w:val="001D4362"/>
    <w:rPr>
      <w:sz w:val="22"/>
      <w:szCs w:val="16"/>
    </w:rPr>
  </w:style>
  <w:style w:type="paragraph" w:styleId="Textocomentario">
    <w:name w:val="annotation text"/>
    <w:basedOn w:val="Normal"/>
    <w:link w:val="TextocomentarioCar"/>
    <w:uiPriority w:val="99"/>
    <w:semiHidden/>
    <w:unhideWhenUsed/>
    <w:rsid w:val="001D4362"/>
    <w:pPr>
      <w:spacing w:line="240" w:lineRule="auto"/>
    </w:pPr>
    <w:rPr>
      <w:szCs w:val="20"/>
    </w:rPr>
  </w:style>
  <w:style w:type="character" w:customStyle="1" w:styleId="TextocomentarioCar">
    <w:name w:val="Texto comentario Car"/>
    <w:basedOn w:val="Fuentedeprrafopredeter"/>
    <w:link w:val="Textocomentario"/>
    <w:uiPriority w:val="99"/>
    <w:semiHidden/>
    <w:rsid w:val="001D4362"/>
    <w:rPr>
      <w:szCs w:val="20"/>
    </w:rPr>
  </w:style>
  <w:style w:type="paragraph" w:styleId="Asuntodelcomentario">
    <w:name w:val="annotation subject"/>
    <w:basedOn w:val="Textocomentario"/>
    <w:next w:val="Textocomentario"/>
    <w:link w:val="AsuntodelcomentarioCar"/>
    <w:uiPriority w:val="99"/>
    <w:semiHidden/>
    <w:unhideWhenUsed/>
    <w:rsid w:val="001D4362"/>
    <w:rPr>
      <w:b/>
      <w:bCs/>
    </w:rPr>
  </w:style>
  <w:style w:type="character" w:customStyle="1" w:styleId="AsuntodelcomentarioCar">
    <w:name w:val="Asunto del comentario Car"/>
    <w:basedOn w:val="TextocomentarioCar"/>
    <w:link w:val="Asuntodelcomentario"/>
    <w:uiPriority w:val="99"/>
    <w:semiHidden/>
    <w:rsid w:val="001D4362"/>
    <w:rPr>
      <w:b/>
      <w:bCs/>
      <w:szCs w:val="20"/>
    </w:rPr>
  </w:style>
  <w:style w:type="paragraph" w:styleId="Mapadeldocumento">
    <w:name w:val="Document Map"/>
    <w:basedOn w:val="Normal"/>
    <w:link w:val="MapadeldocumentoCar"/>
    <w:uiPriority w:val="99"/>
    <w:semiHidden/>
    <w:unhideWhenUsed/>
    <w:rsid w:val="001D4362"/>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1D4362"/>
    <w:rPr>
      <w:rFonts w:ascii="Segoe UI" w:hAnsi="Segoe UI" w:cs="Segoe UI"/>
      <w:szCs w:val="16"/>
    </w:rPr>
  </w:style>
  <w:style w:type="paragraph" w:styleId="Textonotaalfinal">
    <w:name w:val="endnote text"/>
    <w:basedOn w:val="Normal"/>
    <w:link w:val="TextonotaalfinalCar"/>
    <w:uiPriority w:val="99"/>
    <w:semiHidden/>
    <w:unhideWhenUsed/>
    <w:rsid w:val="001D4362"/>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1D4362"/>
    <w:rPr>
      <w:szCs w:val="20"/>
    </w:rPr>
  </w:style>
  <w:style w:type="paragraph" w:styleId="Remitedesobre">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1D4362"/>
    <w:pPr>
      <w:spacing w:after="0" w:line="240" w:lineRule="auto"/>
    </w:pPr>
    <w:rPr>
      <w:szCs w:val="20"/>
    </w:rPr>
  </w:style>
  <w:style w:type="character" w:customStyle="1" w:styleId="TextonotapieCar">
    <w:name w:val="Texto nota pie Car"/>
    <w:basedOn w:val="Fuentedeprrafopredeter"/>
    <w:link w:val="Textonotapie"/>
    <w:uiPriority w:val="99"/>
    <w:semiHidden/>
    <w:rsid w:val="001D4362"/>
    <w:rPr>
      <w:szCs w:val="20"/>
    </w:rPr>
  </w:style>
  <w:style w:type="character" w:styleId="CdigoHTML">
    <w:name w:val="HTML Code"/>
    <w:basedOn w:val="Fuentedeprrafopredeter"/>
    <w:uiPriority w:val="99"/>
    <w:semiHidden/>
    <w:unhideWhenUsed/>
    <w:rsid w:val="001D4362"/>
    <w:rPr>
      <w:rFonts w:ascii="Consolas" w:hAnsi="Consolas"/>
      <w:sz w:val="22"/>
      <w:szCs w:val="20"/>
    </w:rPr>
  </w:style>
  <w:style w:type="character" w:styleId="TecladoHTML">
    <w:name w:val="HTML Keyboard"/>
    <w:basedOn w:val="Fuentedeprrafopredeter"/>
    <w:uiPriority w:val="99"/>
    <w:semiHidden/>
    <w:unhideWhenUsed/>
    <w:rsid w:val="001D4362"/>
    <w:rPr>
      <w:rFonts w:ascii="Consolas" w:hAnsi="Consolas"/>
      <w:sz w:val="22"/>
      <w:szCs w:val="20"/>
    </w:rPr>
  </w:style>
  <w:style w:type="paragraph" w:styleId="HTMLconformatoprevio">
    <w:name w:val="HTML Preformatted"/>
    <w:basedOn w:val="Normal"/>
    <w:link w:val="HTMLconformatoprevioCar"/>
    <w:uiPriority w:val="99"/>
    <w:semiHidden/>
    <w:unhideWhenUsed/>
    <w:rsid w:val="001D4362"/>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1D4362"/>
    <w:rPr>
      <w:rFonts w:ascii="Consolas" w:hAnsi="Consolas"/>
      <w:szCs w:val="20"/>
    </w:rPr>
  </w:style>
  <w:style w:type="character" w:styleId="MquinadeescribirHTML">
    <w:name w:val="HTML Typewriter"/>
    <w:basedOn w:val="Fuentedeprrafopredeter"/>
    <w:uiPriority w:val="99"/>
    <w:semiHidden/>
    <w:unhideWhenUsed/>
    <w:rsid w:val="001D4362"/>
    <w:rPr>
      <w:rFonts w:ascii="Consolas" w:hAnsi="Consolas"/>
      <w:sz w:val="22"/>
      <w:szCs w:val="20"/>
    </w:rPr>
  </w:style>
  <w:style w:type="paragraph" w:styleId="Textomacro">
    <w:name w:val="macro"/>
    <w:link w:val="TextomacroC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1D4362"/>
    <w:rPr>
      <w:rFonts w:ascii="Consolas" w:hAnsi="Consolas"/>
      <w:szCs w:val="20"/>
    </w:rPr>
  </w:style>
  <w:style w:type="paragraph" w:styleId="Textosinformato">
    <w:name w:val="Plain Text"/>
    <w:basedOn w:val="Normal"/>
    <w:link w:val="TextosinformatoCar"/>
    <w:uiPriority w:val="99"/>
    <w:semiHidden/>
    <w:unhideWhenUsed/>
    <w:rsid w:val="001D4362"/>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1D4362"/>
    <w:rPr>
      <w:rFonts w:ascii="Consolas" w:hAnsi="Consolas"/>
      <w:szCs w:val="21"/>
    </w:rPr>
  </w:style>
  <w:style w:type="paragraph" w:styleId="Textodebloque">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Hipervnculovisitado">
    <w:name w:val="FollowedHyperlink"/>
    <w:basedOn w:val="Fuentedeprrafopredeter"/>
    <w:uiPriority w:val="99"/>
    <w:semiHidden/>
    <w:unhideWhenUsed/>
    <w:rsid w:val="007833A7"/>
    <w:rPr>
      <w:color w:val="783F04" w:themeColor="accent1" w:themeShade="80"/>
      <w:u w:val="single"/>
    </w:rPr>
  </w:style>
  <w:style w:type="character" w:styleId="Hipervnculo">
    <w:name w:val="Hyperlink"/>
    <w:basedOn w:val="Fuentedeprrafopredeter"/>
    <w:uiPriority w:val="99"/>
    <w:unhideWhenUsed/>
    <w:rsid w:val="007833A7"/>
    <w:rPr>
      <w:color w:val="3A6331" w:themeColor="accent4" w:themeShade="BF"/>
      <w:u w:val="single"/>
    </w:rPr>
  </w:style>
  <w:style w:type="character" w:styleId="Textodelmarcadordeposicin">
    <w:name w:val="Placeholder Text"/>
    <w:basedOn w:val="Fuentedeprrafopredeter"/>
    <w:uiPriority w:val="99"/>
    <w:semiHidden/>
    <w:rsid w:val="007833A7"/>
    <w:rPr>
      <w:color w:val="595959" w:themeColor="text1" w:themeTint="A6"/>
    </w:rPr>
  </w:style>
  <w:style w:type="character" w:styleId="nfasisintenso">
    <w:name w:val="Intense Emphasis"/>
    <w:basedOn w:val="Fuentedeprrafopredeter"/>
    <w:uiPriority w:val="21"/>
    <w:semiHidden/>
    <w:unhideWhenUsed/>
    <w:qFormat/>
    <w:rsid w:val="00FD262C"/>
    <w:rPr>
      <w:i/>
      <w:iCs/>
      <w:color w:val="B35E06" w:themeColor="accent1" w:themeShade="BF"/>
    </w:rPr>
  </w:style>
  <w:style w:type="paragraph" w:styleId="Citadestacada">
    <w:name w:val="Intense Quote"/>
    <w:basedOn w:val="Normal"/>
    <w:next w:val="Normal"/>
    <w:link w:val="CitadestacadaC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CitadestacadaCar">
    <w:name w:val="Cita destacada Car"/>
    <w:basedOn w:val="Fuentedeprrafopredeter"/>
    <w:link w:val="Citadestacada"/>
    <w:uiPriority w:val="30"/>
    <w:semiHidden/>
    <w:rsid w:val="00FD262C"/>
    <w:rPr>
      <w:i/>
      <w:iCs/>
      <w:color w:val="B35E06" w:themeColor="accent1" w:themeShade="BF"/>
    </w:rPr>
  </w:style>
  <w:style w:type="character" w:styleId="Referenciaintensa">
    <w:name w:val="Intense Reference"/>
    <w:basedOn w:val="Fuentedeprrafopredeter"/>
    <w:uiPriority w:val="32"/>
    <w:semiHidden/>
    <w:unhideWhenUsed/>
    <w:qFormat/>
    <w:rsid w:val="00FD262C"/>
    <w:rPr>
      <w:b/>
      <w:bCs/>
      <w:caps w:val="0"/>
      <w:smallCaps/>
      <w:color w:val="B35E06" w:themeColor="accent1" w:themeShade="BF"/>
      <w:spacing w:val="5"/>
    </w:rPr>
  </w:style>
  <w:style w:type="paragraph" w:styleId="Subttulo">
    <w:name w:val="Subtitle"/>
    <w:basedOn w:val="Normal"/>
    <w:next w:val="Normal"/>
    <w:link w:val="SubttuloCar"/>
    <w:uiPriority w:val="11"/>
    <w:qFormat/>
    <w:rsid w:val="00420087"/>
    <w:pPr>
      <w:numPr>
        <w:ilvl w:val="1"/>
      </w:numPr>
    </w:pPr>
    <w:rPr>
      <w:rFonts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420087"/>
    <w:rPr>
      <w:rFonts w:cs="Times New Roman"/>
      <w:color w:val="5A5A5A" w:themeColor="text1" w:themeTint="A5"/>
      <w:spacing w:val="15"/>
      <w:lang w:eastAsia="es-ES"/>
    </w:rPr>
  </w:style>
  <w:style w:type="paragraph" w:styleId="TDC1">
    <w:name w:val="toc 1"/>
    <w:basedOn w:val="Normal"/>
    <w:next w:val="Normal"/>
    <w:autoRedefine/>
    <w:uiPriority w:val="39"/>
    <w:unhideWhenUsed/>
    <w:rsid w:val="00420087"/>
    <w:pPr>
      <w:spacing w:after="100" w:line="276" w:lineRule="auto"/>
    </w:pPr>
    <w:rPr>
      <w:rFonts w:eastAsiaTheme="minorHAnsi"/>
      <w:lang w:eastAsia="en-US"/>
    </w:rPr>
  </w:style>
  <w:style w:type="paragraph" w:styleId="TDC2">
    <w:name w:val="toc 2"/>
    <w:basedOn w:val="Normal"/>
    <w:next w:val="Normal"/>
    <w:autoRedefine/>
    <w:uiPriority w:val="39"/>
    <w:unhideWhenUsed/>
    <w:rsid w:val="00420087"/>
    <w:pPr>
      <w:spacing w:after="100" w:line="276" w:lineRule="auto"/>
      <w:ind w:left="220"/>
    </w:pPr>
    <w:rPr>
      <w:rFonts w:eastAsiaTheme="minorHAnsi"/>
      <w:lang w:eastAsia="en-US"/>
    </w:rPr>
  </w:style>
  <w:style w:type="paragraph" w:styleId="Prrafodelista">
    <w:name w:val="List Paragraph"/>
    <w:basedOn w:val="Normal"/>
    <w:uiPriority w:val="34"/>
    <w:unhideWhenUsed/>
    <w:qFormat/>
    <w:rsid w:val="002E7165"/>
    <w:pPr>
      <w:ind w:left="720"/>
      <w:contextualSpacing/>
    </w:pPr>
  </w:style>
  <w:style w:type="paragraph" w:styleId="TDC3">
    <w:name w:val="toc 3"/>
    <w:basedOn w:val="Normal"/>
    <w:next w:val="Normal"/>
    <w:autoRedefine/>
    <w:uiPriority w:val="39"/>
    <w:unhideWhenUsed/>
    <w:rsid w:val="00083DD2"/>
    <w:pPr>
      <w:spacing w:after="100"/>
      <w:ind w:left="440"/>
    </w:pPr>
  </w:style>
  <w:style w:type="paragraph" w:styleId="TDC4">
    <w:name w:val="toc 4"/>
    <w:basedOn w:val="Normal"/>
    <w:next w:val="Normal"/>
    <w:autoRedefine/>
    <w:uiPriority w:val="39"/>
    <w:unhideWhenUsed/>
    <w:rsid w:val="006C1547"/>
    <w:pPr>
      <w:spacing w:after="100"/>
      <w:ind w:left="660"/>
    </w:pPr>
    <w:rPr>
      <w:lang w:eastAsia="es-ES"/>
    </w:rPr>
  </w:style>
  <w:style w:type="paragraph" w:styleId="TDC5">
    <w:name w:val="toc 5"/>
    <w:basedOn w:val="Normal"/>
    <w:next w:val="Normal"/>
    <w:autoRedefine/>
    <w:uiPriority w:val="39"/>
    <w:unhideWhenUsed/>
    <w:rsid w:val="006C1547"/>
    <w:pPr>
      <w:spacing w:after="100"/>
      <w:ind w:left="880"/>
    </w:pPr>
    <w:rPr>
      <w:lang w:eastAsia="es-ES"/>
    </w:rPr>
  </w:style>
  <w:style w:type="paragraph" w:styleId="TDC6">
    <w:name w:val="toc 6"/>
    <w:basedOn w:val="Normal"/>
    <w:next w:val="Normal"/>
    <w:autoRedefine/>
    <w:uiPriority w:val="39"/>
    <w:unhideWhenUsed/>
    <w:rsid w:val="006C1547"/>
    <w:pPr>
      <w:spacing w:after="100"/>
      <w:ind w:left="1100"/>
    </w:pPr>
    <w:rPr>
      <w:lang w:eastAsia="es-ES"/>
    </w:rPr>
  </w:style>
  <w:style w:type="paragraph" w:styleId="TDC7">
    <w:name w:val="toc 7"/>
    <w:basedOn w:val="Normal"/>
    <w:next w:val="Normal"/>
    <w:autoRedefine/>
    <w:uiPriority w:val="39"/>
    <w:unhideWhenUsed/>
    <w:rsid w:val="006C1547"/>
    <w:pPr>
      <w:spacing w:after="100"/>
      <w:ind w:left="1320"/>
    </w:pPr>
    <w:rPr>
      <w:lang w:eastAsia="es-ES"/>
    </w:rPr>
  </w:style>
  <w:style w:type="paragraph" w:styleId="TDC8">
    <w:name w:val="toc 8"/>
    <w:basedOn w:val="Normal"/>
    <w:next w:val="Normal"/>
    <w:autoRedefine/>
    <w:uiPriority w:val="39"/>
    <w:unhideWhenUsed/>
    <w:rsid w:val="006C1547"/>
    <w:pPr>
      <w:spacing w:after="100"/>
      <w:ind w:left="1540"/>
    </w:pPr>
    <w:rPr>
      <w:lang w:eastAsia="es-ES"/>
    </w:rPr>
  </w:style>
  <w:style w:type="paragraph" w:styleId="TDC9">
    <w:name w:val="toc 9"/>
    <w:basedOn w:val="Normal"/>
    <w:next w:val="Normal"/>
    <w:autoRedefine/>
    <w:uiPriority w:val="39"/>
    <w:unhideWhenUsed/>
    <w:rsid w:val="006C1547"/>
    <w:pPr>
      <w:spacing w:after="100"/>
      <w:ind w:left="1760"/>
    </w:pPr>
    <w:rPr>
      <w:lang w:eastAsia="es-ES"/>
    </w:rPr>
  </w:style>
  <w:style w:type="character" w:customStyle="1" w:styleId="Mencinsinresolver1">
    <w:name w:val="Mención sin resolver1"/>
    <w:basedOn w:val="Fuentedeprrafopredeter"/>
    <w:uiPriority w:val="99"/>
    <w:semiHidden/>
    <w:unhideWhenUsed/>
    <w:rsid w:val="006C1547"/>
    <w:rPr>
      <w:color w:val="605E5C"/>
      <w:shd w:val="clear" w:color="auto" w:fill="E1DFDD"/>
    </w:rPr>
  </w:style>
  <w:style w:type="character" w:styleId="Mencinsinresolver">
    <w:name w:val="Unresolved Mention"/>
    <w:basedOn w:val="Fuentedeprrafopredeter"/>
    <w:uiPriority w:val="99"/>
    <w:semiHidden/>
    <w:unhideWhenUsed/>
    <w:rsid w:val="006A0595"/>
    <w:rPr>
      <w:color w:val="605E5C"/>
      <w:shd w:val="clear" w:color="auto" w:fill="E1DFDD"/>
    </w:rPr>
  </w:style>
  <w:style w:type="character" w:styleId="Textoennegrita">
    <w:name w:val="Strong"/>
    <w:basedOn w:val="Fuentedeprrafopredeter"/>
    <w:uiPriority w:val="22"/>
    <w:qFormat/>
    <w:rsid w:val="00BF0113"/>
    <w:rPr>
      <w:b/>
      <w:bCs/>
    </w:rPr>
  </w:style>
  <w:style w:type="paragraph" w:customStyle="1" w:styleId="msonormal0">
    <w:name w:val="msonormal"/>
    <w:basedOn w:val="Normal"/>
    <w:rsid w:val="00BF011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unhideWhenUsed/>
    <w:rsid w:val="00BF011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BF0113"/>
    <w:rPr>
      <w:i/>
      <w:iCs/>
    </w:rPr>
  </w:style>
  <w:style w:type="paragraph" w:customStyle="1" w:styleId="mr-3">
    <w:name w:val="mr-3"/>
    <w:basedOn w:val="Normal"/>
    <w:rsid w:val="00BF011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f6">
    <w:name w:val="f6"/>
    <w:basedOn w:val="Fuentedeprrafopredeter"/>
    <w:rsid w:val="00BF0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5039381">
      <w:bodyDiv w:val="1"/>
      <w:marLeft w:val="0"/>
      <w:marRight w:val="0"/>
      <w:marTop w:val="0"/>
      <w:marBottom w:val="0"/>
      <w:divBdr>
        <w:top w:val="none" w:sz="0" w:space="0" w:color="auto"/>
        <w:left w:val="none" w:sz="0" w:space="0" w:color="auto"/>
        <w:bottom w:val="none" w:sz="0" w:space="0" w:color="auto"/>
        <w:right w:val="none" w:sz="0" w:space="0" w:color="auto"/>
      </w:divBdr>
    </w:div>
    <w:div w:id="1466854320">
      <w:bodyDiv w:val="1"/>
      <w:marLeft w:val="0"/>
      <w:marRight w:val="0"/>
      <w:marTop w:val="0"/>
      <w:marBottom w:val="0"/>
      <w:divBdr>
        <w:top w:val="none" w:sz="0" w:space="0" w:color="auto"/>
        <w:left w:val="none" w:sz="0" w:space="0" w:color="auto"/>
        <w:bottom w:val="none" w:sz="0" w:space="0" w:color="auto"/>
        <w:right w:val="none" w:sz="0" w:space="0" w:color="auto"/>
      </w:divBdr>
      <w:divsChild>
        <w:div w:id="1840270683">
          <w:marLeft w:val="0"/>
          <w:marRight w:val="0"/>
          <w:marTop w:val="0"/>
          <w:marBottom w:val="0"/>
          <w:divBdr>
            <w:top w:val="none" w:sz="0" w:space="0" w:color="auto"/>
            <w:left w:val="none" w:sz="0" w:space="0" w:color="auto"/>
            <w:bottom w:val="none" w:sz="0" w:space="0" w:color="auto"/>
            <w:right w:val="none" w:sz="0" w:space="0" w:color="auto"/>
          </w:divBdr>
          <w:divsChild>
            <w:div w:id="1739788432">
              <w:marLeft w:val="0"/>
              <w:marRight w:val="0"/>
              <w:marTop w:val="0"/>
              <w:marBottom w:val="0"/>
              <w:divBdr>
                <w:top w:val="none" w:sz="0" w:space="0" w:color="auto"/>
                <w:left w:val="none" w:sz="0" w:space="0" w:color="auto"/>
                <w:bottom w:val="none" w:sz="0" w:space="0" w:color="auto"/>
                <w:right w:val="none" w:sz="0" w:space="0" w:color="auto"/>
              </w:divBdr>
              <w:divsChild>
                <w:div w:id="1791166210">
                  <w:marLeft w:val="0"/>
                  <w:marRight w:val="0"/>
                  <w:marTop w:val="0"/>
                  <w:marBottom w:val="0"/>
                  <w:divBdr>
                    <w:top w:val="none" w:sz="0" w:space="0" w:color="auto"/>
                    <w:left w:val="none" w:sz="0" w:space="0" w:color="auto"/>
                    <w:bottom w:val="none" w:sz="0" w:space="0" w:color="auto"/>
                    <w:right w:val="none" w:sz="0" w:space="0" w:color="auto"/>
                  </w:divBdr>
                  <w:divsChild>
                    <w:div w:id="466776291">
                      <w:marLeft w:val="0"/>
                      <w:marRight w:val="0"/>
                      <w:marTop w:val="0"/>
                      <w:marBottom w:val="0"/>
                      <w:divBdr>
                        <w:top w:val="none" w:sz="0" w:space="0" w:color="auto"/>
                        <w:left w:val="none" w:sz="0" w:space="0" w:color="auto"/>
                        <w:bottom w:val="none" w:sz="0" w:space="0" w:color="auto"/>
                        <w:right w:val="none" w:sz="0" w:space="0" w:color="auto"/>
                      </w:divBdr>
                      <w:divsChild>
                        <w:div w:id="1047949881">
                          <w:marLeft w:val="0"/>
                          <w:marRight w:val="0"/>
                          <w:marTop w:val="0"/>
                          <w:marBottom w:val="0"/>
                          <w:divBdr>
                            <w:top w:val="single" w:sz="6" w:space="0" w:color="D1D5DA"/>
                            <w:left w:val="single" w:sz="6" w:space="0" w:color="D1D5DA"/>
                            <w:bottom w:val="single" w:sz="6" w:space="0" w:color="D1D5DA"/>
                            <w:right w:val="single" w:sz="6" w:space="0" w:color="D1D5DA"/>
                          </w:divBdr>
                          <w:divsChild>
                            <w:div w:id="1294554136">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sChild>
        </w:div>
        <w:div w:id="1333338840">
          <w:marLeft w:val="0"/>
          <w:marRight w:val="0"/>
          <w:marTop w:val="0"/>
          <w:marBottom w:val="0"/>
          <w:divBdr>
            <w:top w:val="none" w:sz="0" w:space="0" w:color="auto"/>
            <w:left w:val="none" w:sz="0" w:space="0" w:color="auto"/>
            <w:bottom w:val="none" w:sz="0" w:space="0" w:color="auto"/>
            <w:right w:val="none" w:sz="0" w:space="0" w:color="auto"/>
          </w:divBdr>
          <w:divsChild>
            <w:div w:id="188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79332">
      <w:bodyDiv w:val="1"/>
      <w:marLeft w:val="0"/>
      <w:marRight w:val="0"/>
      <w:marTop w:val="0"/>
      <w:marBottom w:val="0"/>
      <w:divBdr>
        <w:top w:val="none" w:sz="0" w:space="0" w:color="auto"/>
        <w:left w:val="none" w:sz="0" w:space="0" w:color="auto"/>
        <w:bottom w:val="none" w:sz="0" w:space="0" w:color="auto"/>
        <w:right w:val="none" w:sz="0" w:space="0" w:color="auto"/>
      </w:divBdr>
    </w:div>
    <w:div w:id="180272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djalfadevs/kanaka/blob/master/Arte/Concept/Interfaz/3login.png" TargetMode="External"/><Relationship Id="rId42" Type="http://schemas.openxmlformats.org/officeDocument/2006/relationships/image" Target="media/image13.png"/><Relationship Id="rId47" Type="http://schemas.openxmlformats.org/officeDocument/2006/relationships/hyperlink" Target="https://github.com/djalfadevs/kanaka/blob/master/Arte/Concept/Interfaz/19ajustes.png" TargetMode="External"/><Relationship Id="rId63" Type="http://schemas.openxmlformats.org/officeDocument/2006/relationships/hyperlink" Target="https://github.com/djalfadevs/kanaka/blob/master/Arte/Concept/Interfaz/13final%20partida.png" TargetMode="External"/><Relationship Id="rId68" Type="http://schemas.openxmlformats.org/officeDocument/2006/relationships/image" Target="media/image26.jpeg"/><Relationship Id="rId84" Type="http://schemas.openxmlformats.org/officeDocument/2006/relationships/image" Target="media/image34.jpeg"/><Relationship Id="rId89" Type="http://schemas.openxmlformats.org/officeDocument/2006/relationships/hyperlink" Target="https://github.com/djalfadevs/kanaka/blob/master/Marketing%20y%20modelo%20de%20negocio/Roadmap/2019.png" TargetMode="External"/><Relationship Id="rId7" Type="http://schemas.openxmlformats.org/officeDocument/2006/relationships/styles" Target="styles.xml"/><Relationship Id="rId71" Type="http://schemas.openxmlformats.org/officeDocument/2006/relationships/hyperlink" Target="https://github.com/djalfadevs/kanaka/blob/master/Arte/Concept/Personajes/pohaku_piedra.jpg" TargetMode="External"/><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djalfa-devs.itch.io/" TargetMode="External"/><Relationship Id="rId29" Type="http://schemas.openxmlformats.org/officeDocument/2006/relationships/hyperlink" Target="https://github.com/djalfadevs/kanaka/blob/master/Arte/Concept/Interfaz/7seleccion%20inicial2.png" TargetMode="External"/><Relationship Id="rId107" Type="http://schemas.openxmlformats.org/officeDocument/2006/relationships/fontTable" Target="fontTable.xml"/><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hyperlink" Target="https://github.com/djalfadevs/kanaka/blob/master/Arte/Concept/Interfaz/10seleccion%20personaje.png" TargetMode="External"/><Relationship Id="rId40" Type="http://schemas.openxmlformats.org/officeDocument/2006/relationships/image" Target="media/image12.png"/><Relationship Id="rId45" Type="http://schemas.openxmlformats.org/officeDocument/2006/relationships/hyperlink" Target="https://github.com/djalfadevs/kanaka/blob/master/Arte/Concept/Interfaz/18tienda2.png" TargetMode="External"/><Relationship Id="rId53" Type="http://schemas.openxmlformats.org/officeDocument/2006/relationships/hyperlink" Target="https://github.com/djalfadevs/kanaka/blob/master/Arte/Concept/Interfaz/15singleplayerpartida.png" TargetMode="External"/><Relationship Id="rId58" Type="http://schemas.openxmlformats.org/officeDocument/2006/relationships/image" Target="media/image21.png"/><Relationship Id="rId66" Type="http://schemas.openxmlformats.org/officeDocument/2006/relationships/image" Target="media/image25.jpeg"/><Relationship Id="rId74" Type="http://schemas.openxmlformats.org/officeDocument/2006/relationships/image" Target="media/image29.jpeg"/><Relationship Id="rId79" Type="http://schemas.openxmlformats.org/officeDocument/2006/relationships/hyperlink" Target="https://github.com/djalfadevs/kanaka/blob/master/Arte/Concept/Escenario/escenario.jpg" TargetMode="External"/><Relationship Id="rId87" Type="http://schemas.openxmlformats.org/officeDocument/2006/relationships/hyperlink" Target="https://github.com/djalfadevs/kanaka/blob/master/Arte/Concept/Escenario/3D_UnJugador_Close.jpg" TargetMode="External"/><Relationship Id="rId102" Type="http://schemas.openxmlformats.org/officeDocument/2006/relationships/image" Target="media/image43.png"/><Relationship Id="rId5" Type="http://schemas.openxmlformats.org/officeDocument/2006/relationships/customXml" Target="../customXml/item5.xml"/><Relationship Id="rId61" Type="http://schemas.openxmlformats.org/officeDocument/2006/relationships/hyperlink" Target="https://github.com/djalfadevs/kanaka/blob/master/Arte/Concept/Interfaz/16singleplayerpuntuacion.png" TargetMode="External"/><Relationship Id="rId82" Type="http://schemas.openxmlformats.org/officeDocument/2006/relationships/image" Target="media/image33.jpeg"/><Relationship Id="rId90" Type="http://schemas.openxmlformats.org/officeDocument/2006/relationships/image" Target="media/image37.png"/><Relationship Id="rId95" Type="http://schemas.openxmlformats.org/officeDocument/2006/relationships/hyperlink" Target="https://github.com/djalfadevs/kanaka/blob/master/Marketing%20y%20modelo%20de%20negocio/Roadmap/SegundoSemestre2020.png" TargetMode="External"/><Relationship Id="rId19" Type="http://schemas.openxmlformats.org/officeDocument/2006/relationships/hyperlink" Target="https://github.com/djalfadevs/kanaka/blob/master/Documento%20de%20Dise%C3%B1o%20de%20Juego/Diagramas/DiagramaEstados.png" TargetMode="External"/><Relationship Id="rId14" Type="http://schemas.openxmlformats.org/officeDocument/2006/relationships/hyperlink" Target="https://www.youtube.com/channel/UC3AbbLPjMgXdeAemHnZdYhQ" TargetMode="External"/><Relationship Id="rId22" Type="http://schemas.openxmlformats.org/officeDocument/2006/relationships/image" Target="media/image3.png"/><Relationship Id="rId27" Type="http://schemas.openxmlformats.org/officeDocument/2006/relationships/hyperlink" Target="https://github.com/djalfadevs/kanaka/blob/master/Arte/Concept/Interfaz/6seleccion%20inicial1.png" TargetMode="External"/><Relationship Id="rId30" Type="http://schemas.openxmlformats.org/officeDocument/2006/relationships/image" Target="media/image7.png"/><Relationship Id="rId35" Type="http://schemas.openxmlformats.org/officeDocument/2006/relationships/hyperlink" Target="https://github.com/djalfadevs/kanaka/blob/master/Arte/Concept/Interfaz/9buscar%20partida.png" TargetMode="External"/><Relationship Id="rId43" Type="http://schemas.openxmlformats.org/officeDocument/2006/relationships/hyperlink" Target="https://github.com/djalfadevs/kanaka/blob/master/Arte/Concept/Interfaz/17tienda1.png" TargetMode="External"/><Relationship Id="rId48" Type="http://schemas.openxmlformats.org/officeDocument/2006/relationships/image" Target="media/image16.png"/><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hyperlink" Target="https://github.com/djalfadevs/kanaka/blob/master/Arte/Concept/Personajes/naluko_agua.jpg" TargetMode="External"/><Relationship Id="rId77" Type="http://schemas.openxmlformats.org/officeDocument/2006/relationships/hyperlink" Target="https://github.com/djalfadevs/kanaka/blob/master/Arte/Concept/Escenario/EscenarioSingleplayer.png" TargetMode="External"/><Relationship Id="rId100" Type="http://schemas.openxmlformats.org/officeDocument/2006/relationships/image" Target="media/image42.png"/><Relationship Id="rId105"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github.com/djalfadevs/kanaka/blob/master/Arte/Concept/Interfaz/20coleccion.png" TargetMode="External"/><Relationship Id="rId72" Type="http://schemas.openxmlformats.org/officeDocument/2006/relationships/image" Target="media/image28.jpeg"/><Relationship Id="rId80" Type="http://schemas.openxmlformats.org/officeDocument/2006/relationships/image" Target="media/image32.jpeg"/><Relationship Id="rId85" Type="http://schemas.openxmlformats.org/officeDocument/2006/relationships/hyperlink" Target="https://github.com/djalfadevs/kanaka/blob/master/Arte/Concept/Escenario/3D_UnJugador_Far.jpg" TargetMode="External"/><Relationship Id="rId93" Type="http://schemas.openxmlformats.org/officeDocument/2006/relationships/hyperlink" Target="https://github.com/djalfadevs/kanaka/blob/master/Marketing%20y%20modelo%20de%20negocio/Roadmap/PrimerSemestre2021.png" TargetMode="External"/><Relationship Id="rId98"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yperlink" Target="https://twitter.com/DJALFA_dev" TargetMode="External"/><Relationship Id="rId17" Type="http://schemas.openxmlformats.org/officeDocument/2006/relationships/hyperlink" Target="https://github.com/djalfadevs/kanaka/blob/master/Documento%20de%20Dise%C3%B1o%20de%20Juego/Diagramas/DiagramaMec%C3%A1nicas.png" TargetMode="External"/><Relationship Id="rId25" Type="http://schemas.openxmlformats.org/officeDocument/2006/relationships/hyperlink" Target="https://github.com/djalfadevs/kanaka/blob/master/Arte/Concept/Interfaz/5entrar.png" TargetMode="External"/><Relationship Id="rId33" Type="http://schemas.openxmlformats.org/officeDocument/2006/relationships/hyperlink" Target="https://github.com/djalfadevs/kanaka/blob/master/Arte/Concept/Interfaz/8menu%20principal.png" TargetMode="External"/><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hyperlink" Target="https://github.com/djalfadevs/kanaka/blob/master/Arte/Concept/Interfaz/23ajuste%20ingame2.png" TargetMode="External"/><Relationship Id="rId67" Type="http://schemas.openxmlformats.org/officeDocument/2006/relationships/hyperlink" Target="https://github.com/djalfadevs/kanaka/blob/master/Arte/Concept/Personajes/makani_viento.jpg" TargetMode="External"/><Relationship Id="rId103" Type="http://schemas.openxmlformats.org/officeDocument/2006/relationships/hyperlink" Target="https://github.com/djalfadevs/kanaka/blob/master/Marketing%20y%20modelo%20de%20negocio/ModeloNegocio/MapaEmpatia.jpg" TargetMode="External"/><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yperlink" Target="https://github.com/djalfadevs/kanaka/blob/master/Arte/Concept/Interfaz/14singleplayerselecion.png" TargetMode="External"/><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jpeg"/><Relationship Id="rId75" Type="http://schemas.openxmlformats.org/officeDocument/2006/relationships/hyperlink" Target="https://github.com/djalfadevs/kanaka/blob/master/Arte/Concept/Escenario/EscenarioMultiplayer.png" TargetMode="External"/><Relationship Id="rId83" Type="http://schemas.openxmlformats.org/officeDocument/2006/relationships/hyperlink" Target="https://github.com/djalfadevs/kanaka/blob/master/Arte/Concept/Escenario/3D_Multijugador_Close.jpg" TargetMode="External"/><Relationship Id="rId88" Type="http://schemas.openxmlformats.org/officeDocument/2006/relationships/image" Target="media/image36.jpeg"/><Relationship Id="rId91" Type="http://schemas.openxmlformats.org/officeDocument/2006/relationships/hyperlink" Target="https://github.com/djalfadevs/kanaka/blob/master/Marketing%20y%20modelo%20de%20negocio/Roadmap/PrimerSemestre2020.png"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es-es.facebook.com/djalfa.devs.1" TargetMode="External"/><Relationship Id="rId23" Type="http://schemas.openxmlformats.org/officeDocument/2006/relationships/hyperlink" Target="https://github.com/djalfadevs/kanaka/blob/master/Arte/Concept/Interfaz/4singin.png" TargetMode="Externa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hyperlink" Target="https://github.com/djalfadevs/kanaka/blob/master/Arte/Concept/Interfaz/21creditos.png" TargetMode="External"/><Relationship Id="rId57" Type="http://schemas.openxmlformats.org/officeDocument/2006/relationships/hyperlink" Target="https://github.com/djalfadevs/kanaka/blob/master/Arte/Concept/Interfaz/22ajuste%20ingame1.png" TargetMode="External"/><Relationship Id="rId106"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hyperlink" Target="https://github.com/djalfadevs/kanaka/blob/master/Arte/Concept/Interfaz/2carga.png" TargetMode="External"/><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hyperlink" Target="https://github.com/djalfadevs/kanaka/blob/master/Arte/Concept/Personajes/ahikoa_fuego.jpg" TargetMode="External"/><Relationship Id="rId73" Type="http://schemas.openxmlformats.org/officeDocument/2006/relationships/hyperlink" Target="https://github.com/djalfadevs/kanaka/blob/master/Arte/Concept/Personajes/totem.jpg" TargetMode="External"/><Relationship Id="rId78" Type="http://schemas.openxmlformats.org/officeDocument/2006/relationships/image" Target="media/image31.png"/><Relationship Id="rId81" Type="http://schemas.openxmlformats.org/officeDocument/2006/relationships/hyperlink" Target="https://github.com/djalfadevs/kanaka/blob/master/Arte/Concept/Escenario/3D_Multijugador_Far.jpg" TargetMode="External"/><Relationship Id="rId86" Type="http://schemas.openxmlformats.org/officeDocument/2006/relationships/image" Target="media/image35.jpeg"/><Relationship Id="rId94" Type="http://schemas.openxmlformats.org/officeDocument/2006/relationships/image" Target="media/image39.png"/><Relationship Id="rId99" Type="http://schemas.openxmlformats.org/officeDocument/2006/relationships/hyperlink" Target="https://github.com/djalfadevs/kanaka/blob/master/Marketing%20y%20modelo%20de%20negocio/ModeloNegocio/ModeloLienzo.jpg" TargetMode="External"/><Relationship Id="rId101" Type="http://schemas.openxmlformats.org/officeDocument/2006/relationships/hyperlink" Target="https://github.com/djalfadevs/kanaka/blob/master/Marketing%20y%20modelo%20de%20negocio/ModeloNegocio/ModeloCajaHerramientas.png"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instagram.com/djalfa_dev/" TargetMode="External"/><Relationship Id="rId18" Type="http://schemas.openxmlformats.org/officeDocument/2006/relationships/image" Target="media/image1.png"/><Relationship Id="rId39" Type="http://schemas.openxmlformats.org/officeDocument/2006/relationships/hyperlink" Target="https://github.com/djalfadevs/kanaka/blob/master/Arte/Concept/Interfaz/11preparacion%20partida.png" TargetMode="Externa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hyperlink" Target="https://github.com/djalfadevs/kanaka/blob/master/Arte/Concept/Interfaz/12enpartida.png" TargetMode="External"/><Relationship Id="rId76" Type="http://schemas.openxmlformats.org/officeDocument/2006/relationships/image" Target="media/image30.png"/><Relationship Id="rId97" Type="http://schemas.openxmlformats.org/officeDocument/2006/relationships/hyperlink" Target="https://github.com/djalfadevs/kanaka/blob/master/Marketing%20y%20modelo%20de%20negocio/Roadmap/SegundoSemestre2021.png" TargetMode="External"/><Relationship Id="rId104"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s\AppData\Roaming\Microsoft\Templates\Dise&#241;o%20de%20informe%20(en%20blanco).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Conceptos y base del diseño de juego</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4.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25E72B0-1A64-4D57-90AF-BAFCAA0DD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informe (en blanco).dotx</Template>
  <TotalTime>2859</TotalTime>
  <Pages>1</Pages>
  <Words>8898</Words>
  <Characters>48941</Characters>
  <Application>Microsoft Office Word</Application>
  <DocSecurity>0</DocSecurity>
  <Lines>407</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HAKAPUNI</vt:lpstr>
      <vt:lpstr/>
    </vt:vector>
  </TitlesOfParts>
  <Company/>
  <LinksUpToDate>false</LinksUpToDate>
  <CharactersWithSpaces>57724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HAKAPUNI</dc:title>
  <dc:subject>Documento de diseño de juego</dc:subject>
  <dc:creator>Denís Gudiña Núñez</dc:creator>
  <cp:lastModifiedBy>DENIS GUDIÑA NUÑEZ</cp:lastModifiedBy>
  <cp:revision>568</cp:revision>
  <cp:lastPrinted>2020-02-03T19:27:00Z</cp:lastPrinted>
  <dcterms:created xsi:type="dcterms:W3CDTF">2019-11-05T09:13:00Z</dcterms:created>
  <dcterms:modified xsi:type="dcterms:W3CDTF">2020-02-03T19:27:00Z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